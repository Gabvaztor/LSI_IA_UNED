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A71202" w:rsidP="00A71202">
                    <w:pPr>
                      <w:pStyle w:val="Ttulo"/>
                      <w:jc w:val="center"/>
                      <w:rPr>
                        <w:sz w:val="96"/>
                      </w:rPr>
                    </w:pPr>
                    <w:proofErr w:type="spellStart"/>
                    <w:r>
                      <w:rPr>
                        <w:sz w:val="96"/>
                      </w:rPr>
                      <w:t>Title</w:t>
                    </w:r>
                    <w:proofErr w:type="spellEnd"/>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A71202" w:rsidP="00A71202">
                    <w:pPr>
                      <w:pStyle w:val="Subttulo"/>
                      <w:jc w:val="center"/>
                      <w:rPr>
                        <w:sz w:val="36"/>
                        <w:szCs w:val="36"/>
                      </w:rPr>
                    </w:pPr>
                    <w:proofErr w:type="spellStart"/>
                    <w:r>
                      <w:rPr>
                        <w:sz w:val="36"/>
                        <w:szCs w:val="36"/>
                      </w:rPr>
                      <w:t>Practice_name</w:t>
                    </w:r>
                    <w:proofErr w:type="spellEnd"/>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A71202">
          <w:pPr>
            <w:pStyle w:val="Ttulo"/>
          </w:pPr>
          <w:proofErr w:type="spellStart"/>
          <w:r>
            <w:t>Title</w:t>
          </w:r>
          <w:proofErr w:type="spellEnd"/>
        </w:p>
      </w:sdtContent>
    </w:sdt>
    <w:p w:rsidR="003B1BD2" w:rsidRDefault="00783F71">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A71202">
            <w:t>Practice_name</w:t>
          </w:r>
          <w:proofErr w:type="spellEnd"/>
        </w:sdtContent>
      </w:sdt>
    </w:p>
    <w:p w:rsidR="002743CF" w:rsidRDefault="002743CF" w:rsidP="000A16A4"/>
    <w:p w:rsidR="002743CF" w:rsidRDefault="002743CF" w:rsidP="002743CF">
      <w:pPr>
        <w:pStyle w:val="Ttulo1"/>
      </w:pPr>
      <w:r>
        <w:t>Introducción</w:t>
      </w:r>
    </w:p>
    <w:p w:rsidR="002743CF" w:rsidRDefault="002743CF" w:rsidP="000A16A4"/>
    <w:p w:rsidR="00502708" w:rsidRDefault="00502708" w:rsidP="00502708">
      <w:pPr>
        <w:ind w:firstLine="720"/>
        <w:jc w:val="both"/>
      </w:pPr>
    </w:p>
    <w:p w:rsidR="00E70026" w:rsidRDefault="00E70026" w:rsidP="00E70026">
      <w:pPr>
        <w:pStyle w:val="Ttulo1"/>
      </w:pPr>
      <w:r>
        <w:t>Comentarios acerca del código</w:t>
      </w:r>
    </w:p>
    <w:p w:rsidR="00E70026" w:rsidRDefault="00E70026" w:rsidP="00E70026"/>
    <w:p w:rsidR="00E70026" w:rsidRDefault="00E70026" w:rsidP="00502708">
      <w:pPr>
        <w:ind w:firstLine="720"/>
        <w:jc w:val="both"/>
      </w:pPr>
      <w:bookmarkStart w:id="0" w:name="_GoBack"/>
      <w:bookmarkEnd w:id="0"/>
    </w:p>
    <w:sectPr w:rsidR="00E70026">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F71" w:rsidRDefault="00783F71">
      <w:pPr>
        <w:spacing w:after="0" w:line="240" w:lineRule="auto"/>
      </w:pPr>
      <w:r>
        <w:separator/>
      </w:r>
    </w:p>
  </w:endnote>
  <w:endnote w:type="continuationSeparator" w:id="0">
    <w:p w:rsidR="00783F71" w:rsidRDefault="0078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3B1BD2">
    <w:pPr>
      <w:jc w:val="right"/>
    </w:pPr>
  </w:p>
  <w:p w:rsidR="003B1BD2" w:rsidRDefault="00FE1E5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B1BD2" w:rsidRDefault="00FE1E53">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B1BD2" w:rsidRDefault="003B1BD2">
    <w:pPr>
      <w:pStyle w:val="Sinespaciado"/>
      <w:rPr>
        <w:sz w:val="2"/>
        <w:szCs w:val="2"/>
      </w:rPr>
    </w:pPr>
  </w:p>
  <w:p w:rsidR="003B1BD2" w:rsidRDefault="003B1BD2"/>
  <w:p w:rsidR="003B1BD2" w:rsidRDefault="003B1BD2"/>
  <w:p w:rsidR="003B1BD2" w:rsidRDefault="003B1BD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FE1E53">
    <w:pPr>
      <w:jc w:val="center"/>
    </w:pPr>
    <w:r>
      <w:rPr>
        <w:rFonts w:hint="eastAsia"/>
        <w:color w:val="6076B4" w:themeColor="accent1"/>
      </w:rPr>
      <w:fldChar w:fldCharType="begin"/>
    </w:r>
    <w:r>
      <w:rPr>
        <w:color w:val="6076B4" w:themeColor="accent1"/>
      </w:rPr>
      <w:instrText>STYLEREF  "Título 1"</w:instrText>
    </w:r>
    <w:r w:rsidR="00A71202">
      <w:rPr>
        <w:color w:val="6076B4" w:themeColor="accent1"/>
      </w:rPr>
      <w:fldChar w:fldCharType="separate"/>
    </w:r>
    <w:r w:rsidR="00A71202">
      <w:rPr>
        <w:noProof/>
        <w:color w:val="6076B4" w:themeColor="accent1"/>
      </w:rPr>
      <w:t>Introducción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A71202">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F71" w:rsidRDefault="00783F71">
      <w:pPr>
        <w:spacing w:after="0" w:line="240" w:lineRule="auto"/>
      </w:pPr>
      <w:r>
        <w:separator/>
      </w:r>
    </w:p>
  </w:footnote>
  <w:footnote w:type="continuationSeparator" w:id="0">
    <w:p w:rsidR="00783F71" w:rsidRDefault="00783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3B1BD2" w:rsidRDefault="00A71202">
        <w:pPr>
          <w:spacing w:after="0"/>
          <w:jc w:val="center"/>
          <w:rPr>
            <w:color w:val="E4E9EF" w:themeColor="background2"/>
          </w:rPr>
        </w:pPr>
        <w:proofErr w:type="spellStart"/>
        <w:r>
          <w:rPr>
            <w:color w:val="6076B4" w:themeColor="accent1"/>
          </w:rPr>
          <w:t>Title</w:t>
        </w:r>
        <w:proofErr w:type="spellEnd"/>
      </w:p>
    </w:sdtContent>
  </w:sdt>
  <w:p w:rsidR="003B1BD2" w:rsidRDefault="00FE1E5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10A1BB3"/>
    <w:multiLevelType w:val="hybridMultilevel"/>
    <w:tmpl w:val="B5FC00B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836E2"/>
    <w:rsid w:val="00090CE9"/>
    <w:rsid w:val="000A16A4"/>
    <w:rsid w:val="000F364B"/>
    <w:rsid w:val="001602BB"/>
    <w:rsid w:val="001647B4"/>
    <w:rsid w:val="0017678F"/>
    <w:rsid w:val="001D2CFC"/>
    <w:rsid w:val="00227E78"/>
    <w:rsid w:val="00232C41"/>
    <w:rsid w:val="0026319A"/>
    <w:rsid w:val="002743CF"/>
    <w:rsid w:val="002823F7"/>
    <w:rsid w:val="002A0CED"/>
    <w:rsid w:val="002A3383"/>
    <w:rsid w:val="002B25F5"/>
    <w:rsid w:val="002B46DA"/>
    <w:rsid w:val="002F3722"/>
    <w:rsid w:val="00323623"/>
    <w:rsid w:val="0033447C"/>
    <w:rsid w:val="00391187"/>
    <w:rsid w:val="003A45C6"/>
    <w:rsid w:val="003A575F"/>
    <w:rsid w:val="003B1BD2"/>
    <w:rsid w:val="003B54C9"/>
    <w:rsid w:val="003C2050"/>
    <w:rsid w:val="00415E68"/>
    <w:rsid w:val="004A268F"/>
    <w:rsid w:val="00501858"/>
    <w:rsid w:val="00502708"/>
    <w:rsid w:val="005220DD"/>
    <w:rsid w:val="00531AB9"/>
    <w:rsid w:val="0058019B"/>
    <w:rsid w:val="005A7F88"/>
    <w:rsid w:val="005B10A5"/>
    <w:rsid w:val="005E0866"/>
    <w:rsid w:val="005E6A70"/>
    <w:rsid w:val="0062006B"/>
    <w:rsid w:val="0063040D"/>
    <w:rsid w:val="00637B6F"/>
    <w:rsid w:val="0068219B"/>
    <w:rsid w:val="006A3FA1"/>
    <w:rsid w:val="006E00EE"/>
    <w:rsid w:val="007007B0"/>
    <w:rsid w:val="00705A76"/>
    <w:rsid w:val="0073006A"/>
    <w:rsid w:val="007477D3"/>
    <w:rsid w:val="0077169B"/>
    <w:rsid w:val="00780DEB"/>
    <w:rsid w:val="00783F71"/>
    <w:rsid w:val="007A0AA3"/>
    <w:rsid w:val="007A2C18"/>
    <w:rsid w:val="007B4E4B"/>
    <w:rsid w:val="007D3E87"/>
    <w:rsid w:val="007E4760"/>
    <w:rsid w:val="00805670"/>
    <w:rsid w:val="008102C2"/>
    <w:rsid w:val="00822337"/>
    <w:rsid w:val="00822A92"/>
    <w:rsid w:val="00844679"/>
    <w:rsid w:val="00857D73"/>
    <w:rsid w:val="008723FC"/>
    <w:rsid w:val="008830BB"/>
    <w:rsid w:val="008A3047"/>
    <w:rsid w:val="008B1EC2"/>
    <w:rsid w:val="008E0461"/>
    <w:rsid w:val="00904551"/>
    <w:rsid w:val="00965025"/>
    <w:rsid w:val="00966ACE"/>
    <w:rsid w:val="00986758"/>
    <w:rsid w:val="009872B2"/>
    <w:rsid w:val="009A3246"/>
    <w:rsid w:val="009A76EC"/>
    <w:rsid w:val="009D5C09"/>
    <w:rsid w:val="00A11BE5"/>
    <w:rsid w:val="00A21F3F"/>
    <w:rsid w:val="00A54E87"/>
    <w:rsid w:val="00A71202"/>
    <w:rsid w:val="00A730A3"/>
    <w:rsid w:val="00A97046"/>
    <w:rsid w:val="00AA4364"/>
    <w:rsid w:val="00AA71A1"/>
    <w:rsid w:val="00AF6DF2"/>
    <w:rsid w:val="00B07731"/>
    <w:rsid w:val="00B305C7"/>
    <w:rsid w:val="00B550F4"/>
    <w:rsid w:val="00B84328"/>
    <w:rsid w:val="00B86703"/>
    <w:rsid w:val="00BA2E1F"/>
    <w:rsid w:val="00BA3CAF"/>
    <w:rsid w:val="00BC4E84"/>
    <w:rsid w:val="00BD0116"/>
    <w:rsid w:val="00BF54B1"/>
    <w:rsid w:val="00C00C40"/>
    <w:rsid w:val="00C1383A"/>
    <w:rsid w:val="00C33A64"/>
    <w:rsid w:val="00C4467A"/>
    <w:rsid w:val="00C75DBF"/>
    <w:rsid w:val="00CB2672"/>
    <w:rsid w:val="00CF5FC8"/>
    <w:rsid w:val="00D00130"/>
    <w:rsid w:val="00D02A87"/>
    <w:rsid w:val="00D02ECC"/>
    <w:rsid w:val="00D34639"/>
    <w:rsid w:val="00D356ED"/>
    <w:rsid w:val="00D62B3D"/>
    <w:rsid w:val="00D67346"/>
    <w:rsid w:val="00D917B9"/>
    <w:rsid w:val="00DB5806"/>
    <w:rsid w:val="00DE0791"/>
    <w:rsid w:val="00DE2ADC"/>
    <w:rsid w:val="00E044C1"/>
    <w:rsid w:val="00E218AC"/>
    <w:rsid w:val="00E26CFB"/>
    <w:rsid w:val="00E70026"/>
    <w:rsid w:val="00E71567"/>
    <w:rsid w:val="00EA5411"/>
    <w:rsid w:val="00EC41CD"/>
    <w:rsid w:val="00F436BE"/>
    <w:rsid w:val="00F4449A"/>
    <w:rsid w:val="00F50E69"/>
    <w:rsid w:val="00F54583"/>
    <w:rsid w:val="00F97369"/>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4B5F6"/>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993992319">
      <w:bodyDiv w:val="1"/>
      <w:marLeft w:val="0"/>
      <w:marRight w:val="0"/>
      <w:marTop w:val="0"/>
      <w:marBottom w:val="0"/>
      <w:divBdr>
        <w:top w:val="none" w:sz="0" w:space="0" w:color="auto"/>
        <w:left w:val="none" w:sz="0" w:space="0" w:color="auto"/>
        <w:bottom w:val="none" w:sz="0" w:space="0" w:color="auto"/>
        <w:right w:val="none" w:sz="0" w:space="0" w:color="auto"/>
      </w:divBdr>
    </w:div>
    <w:div w:id="1090273765">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599949759">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164146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13445"/>
    <w:rsid w:val="0030324D"/>
    <w:rsid w:val="004C55D9"/>
    <w:rsid w:val="005143B7"/>
    <w:rsid w:val="00860591"/>
    <w:rsid w:val="008C17EA"/>
    <w:rsid w:val="009917A2"/>
    <w:rsid w:val="00CC4EBD"/>
    <w:rsid w:val="00CC7F40"/>
    <w:rsid w:val="00CD558B"/>
    <w:rsid w:val="00DD5AFE"/>
    <w:rsid w:val="00F50FD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1</b:RefOrder>
  </b:Source>
  <b:Source>
    <b:Tag>Jos</b:Tag>
    <b:SourceType>Book</b:SourceType>
    <b:Guid>{DCD3ADC5-A45F-4ED8-A729-FA94B4513729}</b:Guid>
    <b:Title>Introducción a la Minería de Datos</b:Title>
    <b:Author>
      <b:Author>
        <b:Corporate>José Hernández Orallo, M. José Ramírez Quintana César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73FEF354-32AD-4A48-B04C-755C14F1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2770</TotalTime>
  <Pages>2</Pages>
  <Words>20</Words>
  <Characters>113</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Procesamiento de lenguaje natural</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Practice_name</dc:subject>
  <dc:creator>Gabriel Vázquez Torres</dc:creator>
  <cp:keywords/>
  <cp:lastModifiedBy>Gabriel Vázquez Torres</cp:lastModifiedBy>
  <cp:revision>18</cp:revision>
  <dcterms:created xsi:type="dcterms:W3CDTF">2017-11-28T15:53:00Z</dcterms:created>
  <dcterms:modified xsi:type="dcterms:W3CDTF">2018-01-14T13:05:00Z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