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3B1BD2" w:rsidRDefault="003B1BD2"/>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3B1BD2">
            <w:tc>
              <w:tcPr>
                <w:tcW w:w="9576" w:type="dxa"/>
              </w:tcPr>
              <w:sdt>
                <w:sdtPr>
                  <w:rPr>
                    <w:sz w:val="96"/>
                  </w:rPr>
                  <w:alias w:val="Título"/>
                  <w:id w:val="-308007970"/>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Content>
                  <w:p w:rsidR="003B1BD2" w:rsidRDefault="00A945AA" w:rsidP="00A945AA">
                    <w:pPr>
                      <w:pStyle w:val="Puesto"/>
                      <w:jc w:val="center"/>
                      <w:rPr>
                        <w:sz w:val="96"/>
                      </w:rPr>
                    </w:pPr>
                    <w:r>
                      <w:rPr>
                        <w:sz w:val="96"/>
                      </w:rPr>
                      <w:t>Métodos probabilistas</w:t>
                    </w:r>
                  </w:p>
                </w:sdtContent>
              </w:sdt>
            </w:tc>
          </w:tr>
          <w:tr w:rsidR="003B1BD2">
            <w:tc>
              <w:tcPr>
                <w:tcW w:w="0" w:type="auto"/>
                <w:vAlign w:val="bottom"/>
              </w:tcPr>
              <w:sdt>
                <w:sdtPr>
                  <w:rPr>
                    <w:sz w:val="36"/>
                    <w:szCs w:val="36"/>
                  </w:rPr>
                  <w:alias w:val="Subtítulo"/>
                  <w:id w:val="758173203"/>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Content>
                  <w:p w:rsidR="003B1BD2" w:rsidRDefault="00A945AA" w:rsidP="00A945AA">
                    <w:pPr>
                      <w:pStyle w:val="Subttulo"/>
                      <w:jc w:val="center"/>
                      <w:rPr>
                        <w:sz w:val="36"/>
                        <w:szCs w:val="36"/>
                      </w:rPr>
                    </w:pPr>
                    <w:r>
                      <w:rPr>
                        <w:sz w:val="36"/>
                        <w:szCs w:val="36"/>
                      </w:rPr>
                      <w:t>Práctica del tema 1</w:t>
                    </w:r>
                    <w:r w:rsidR="00B655B0">
                      <w:rPr>
                        <w:sz w:val="36"/>
                        <w:szCs w:val="36"/>
                      </w:rPr>
                      <w:t xml:space="preserve">: </w:t>
                    </w:r>
                    <w:r>
                      <w:rPr>
                        <w:sz w:val="36"/>
                        <w:szCs w:val="36"/>
                      </w:rPr>
                      <w:t>Fundamentos de redes bayesianas</w:t>
                    </w:r>
                  </w:p>
                </w:sdtContent>
              </w:sdt>
            </w:tc>
          </w:tr>
          <w:tr w:rsidR="003B1BD2">
            <w:tc>
              <w:tcPr>
                <w:tcW w:w="0" w:type="auto"/>
                <w:vAlign w:val="bottom"/>
              </w:tcPr>
              <w:p w:rsidR="003B1BD2" w:rsidRDefault="003B1BD2"/>
            </w:tc>
          </w:tr>
          <w:tr w:rsidR="003B1BD2">
            <w:tc>
              <w:tcPr>
                <w:tcW w:w="0" w:type="auto"/>
                <w:vAlign w:val="bottom"/>
              </w:tcPr>
              <w:sdt>
                <w:sdtPr>
                  <w:rPr>
                    <w:rFonts w:ascii="Courier New" w:eastAsia="Times New Roman" w:hAnsi="Courier New" w:cs="Courier New"/>
                    <w:color w:val="ABB2BF"/>
                    <w:sz w:val="20"/>
                    <w:szCs w:val="20"/>
                  </w:rPr>
                  <w:alias w:val="Descripción breve"/>
                  <w:id w:val="553592755"/>
                  <w:placeholder>
                    <w:docPart w:val="9C7E7BBACCE44A7B915268F227CD8133"/>
                  </w:placeholder>
                  <w:dataBinding w:prefixMappings="xmlns:ns0='http://schemas.microsoft.com/office/2006/coverPageProps'" w:xpath="/ns0:CoverPageProperties[1]/ns0:Abstract[1]" w:storeItemID="{55AF091B-3C7A-41E3-B477-F2FDAA23CFDA}"/>
                  <w:text/>
                </w:sdtPr>
                <w:sdtContent>
                  <w:p w:rsidR="003B1BD2" w:rsidRDefault="002743CF" w:rsidP="002743CF">
                    <w:pPr>
                      <w:jc w:val="right"/>
                    </w:pPr>
                    <w:r>
                      <w:rPr>
                        <w:rFonts w:ascii="Courier New" w:eastAsia="Times New Roman" w:hAnsi="Courier New" w:cs="Courier New"/>
                        <w:color w:val="ABB2BF"/>
                        <w:sz w:val="20"/>
                        <w:szCs w:val="20"/>
                      </w:rPr>
                      <w:t>Gabriel Vázquez Torres</w:t>
                    </w:r>
                  </w:p>
                </w:sdtContent>
              </w:sdt>
            </w:tc>
          </w:tr>
          <w:tr w:rsidR="003B1BD2">
            <w:tc>
              <w:tcPr>
                <w:tcW w:w="0" w:type="auto"/>
                <w:vAlign w:val="bottom"/>
              </w:tcPr>
              <w:p w:rsidR="003B1BD2" w:rsidRDefault="003B1BD2">
                <w:pPr>
                  <w:jc w:val="center"/>
                </w:pPr>
              </w:p>
            </w:tc>
          </w:tr>
        </w:tbl>
        <w:p w:rsidR="003B1BD2" w:rsidRDefault="00FE1E53">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lastRenderedPageBreak/>
            <w:br w:type="page"/>
          </w:r>
        </w:p>
      </w:sdtContent>
    </w:sdt>
    <w:sdt>
      <w:sdtPr>
        <w:alias w:val="Título"/>
        <w:id w:val="598529223"/>
        <w:placeholder>
          <w:docPart w:val="13E923444372423AAFCFF826CB97E839"/>
        </w:placeholder>
        <w:dataBinding w:prefixMappings="xmlns:ns0='http://schemas.openxmlformats.org/package/2006/metadata/core-properties' xmlns:ns1='http://purl.org/dc/elements/1.1/'" w:xpath="/ns0:coreProperties[1]/ns1:title[1]" w:storeItemID="{6C3C8BC8-F283-45AE-878A-BAB7291924A1}"/>
        <w:text/>
      </w:sdtPr>
      <w:sdtContent>
        <w:p w:rsidR="003B1BD2" w:rsidRDefault="00A945AA">
          <w:pPr>
            <w:pStyle w:val="Puesto"/>
          </w:pPr>
          <w:r>
            <w:t>Métodos probabilistas</w:t>
          </w:r>
        </w:p>
      </w:sdtContent>
    </w:sdt>
    <w:p w:rsidR="00A678CD" w:rsidRDefault="006C699B" w:rsidP="00A678CD">
      <w:pPr>
        <w:pStyle w:val="Subttulo"/>
      </w:pPr>
      <w:sdt>
        <w:sdtPr>
          <w:alias w:val="Subtítulo"/>
          <w:id w:val="-723052804"/>
          <w:placeholder>
            <w:docPart w:val="EBAB158D7A1346FA9CFD31EEB47C16BE"/>
          </w:placeholder>
          <w:dataBinding w:prefixMappings="xmlns:ns0='http://schemas.openxmlformats.org/package/2006/metadata/core-properties' xmlns:ns1='http://purl.org/dc/elements/1.1/'" w:xpath="/ns0:coreProperties[1]/ns1:subject[1]" w:storeItemID="{6C3C8BC8-F283-45AE-878A-BAB7291924A1}"/>
          <w:text/>
        </w:sdtPr>
        <w:sdtContent>
          <w:r w:rsidR="00AA2ACE">
            <w:t>Práctica del tema 1: Fundamentos de redes bayesianas</w:t>
          </w:r>
        </w:sdtContent>
      </w:sdt>
    </w:p>
    <w:sdt>
      <w:sdtPr>
        <w:rPr>
          <w:rFonts w:asciiTheme="minorHAnsi" w:eastAsiaTheme="minorEastAsia" w:hAnsiTheme="minorHAnsi" w:cstheme="minorBidi"/>
          <w:b w:val="0"/>
          <w:bCs w:val="0"/>
          <w:color w:val="auto"/>
          <w:sz w:val="22"/>
          <w:szCs w:val="22"/>
        </w:rPr>
        <w:id w:val="1856681777"/>
        <w:docPartObj>
          <w:docPartGallery w:val="Table of Contents"/>
          <w:docPartUnique/>
        </w:docPartObj>
      </w:sdtPr>
      <w:sdtContent>
        <w:p w:rsidR="00A678CD" w:rsidRDefault="00A678CD">
          <w:pPr>
            <w:pStyle w:val="TtulodeTDC"/>
          </w:pPr>
          <w:r>
            <w:t>Contenido</w:t>
          </w:r>
        </w:p>
        <w:p w:rsidR="00BE41C5" w:rsidRDefault="00A678CD">
          <w:pPr>
            <w:pStyle w:val="TDC1"/>
            <w:tabs>
              <w:tab w:val="right" w:leader="dot" w:pos="9797"/>
            </w:tabs>
            <w:rPr>
              <w:noProof/>
            </w:rPr>
          </w:pPr>
          <w:r>
            <w:fldChar w:fldCharType="begin"/>
          </w:r>
          <w:r>
            <w:instrText xml:space="preserve"> TOC \o "1-3" \h \z \u </w:instrText>
          </w:r>
          <w:r>
            <w:fldChar w:fldCharType="separate"/>
          </w:r>
          <w:hyperlink w:anchor="_Toc502938353" w:history="1">
            <w:r w:rsidR="00BE41C5" w:rsidRPr="00130838">
              <w:rPr>
                <w:rStyle w:val="Hipervnculo"/>
                <w:noProof/>
              </w:rPr>
              <w:t>Descripción de la práctica</w:t>
            </w:r>
            <w:r w:rsidR="00BE41C5">
              <w:rPr>
                <w:noProof/>
                <w:webHidden/>
              </w:rPr>
              <w:tab/>
            </w:r>
            <w:r w:rsidR="00BE41C5">
              <w:rPr>
                <w:noProof/>
                <w:webHidden/>
              </w:rPr>
              <w:fldChar w:fldCharType="begin"/>
            </w:r>
            <w:r w:rsidR="00BE41C5">
              <w:rPr>
                <w:noProof/>
                <w:webHidden/>
              </w:rPr>
              <w:instrText xml:space="preserve"> PAGEREF _Toc502938353 \h </w:instrText>
            </w:r>
            <w:r w:rsidR="00BE41C5">
              <w:rPr>
                <w:noProof/>
                <w:webHidden/>
              </w:rPr>
            </w:r>
            <w:r w:rsidR="00BE41C5">
              <w:rPr>
                <w:noProof/>
                <w:webHidden/>
              </w:rPr>
              <w:fldChar w:fldCharType="separate"/>
            </w:r>
            <w:r w:rsidR="00BE41C5">
              <w:rPr>
                <w:noProof/>
                <w:webHidden/>
              </w:rPr>
              <w:t>2</w:t>
            </w:r>
            <w:r w:rsidR="00BE41C5">
              <w:rPr>
                <w:noProof/>
                <w:webHidden/>
              </w:rPr>
              <w:fldChar w:fldCharType="end"/>
            </w:r>
          </w:hyperlink>
        </w:p>
        <w:p w:rsidR="00BE41C5" w:rsidRDefault="00BE41C5">
          <w:pPr>
            <w:pStyle w:val="TDC1"/>
            <w:tabs>
              <w:tab w:val="right" w:leader="dot" w:pos="9797"/>
            </w:tabs>
            <w:rPr>
              <w:noProof/>
            </w:rPr>
          </w:pPr>
          <w:hyperlink w:anchor="_Toc502938354" w:history="1">
            <w:r w:rsidRPr="00130838">
              <w:rPr>
                <w:rStyle w:val="Hipervnculo"/>
                <w:noProof/>
              </w:rPr>
              <w:t>Ejercicio 1.1</w:t>
            </w:r>
            <w:r>
              <w:rPr>
                <w:noProof/>
                <w:webHidden/>
              </w:rPr>
              <w:tab/>
            </w:r>
            <w:r>
              <w:rPr>
                <w:noProof/>
                <w:webHidden/>
              </w:rPr>
              <w:fldChar w:fldCharType="begin"/>
            </w:r>
            <w:r>
              <w:rPr>
                <w:noProof/>
                <w:webHidden/>
              </w:rPr>
              <w:instrText xml:space="preserve"> PAGEREF _Toc502938354 \h </w:instrText>
            </w:r>
            <w:r>
              <w:rPr>
                <w:noProof/>
                <w:webHidden/>
              </w:rPr>
            </w:r>
            <w:r>
              <w:rPr>
                <w:noProof/>
                <w:webHidden/>
              </w:rPr>
              <w:fldChar w:fldCharType="separate"/>
            </w:r>
            <w:r>
              <w:rPr>
                <w:noProof/>
                <w:webHidden/>
              </w:rPr>
              <w:t>3</w:t>
            </w:r>
            <w:r>
              <w:rPr>
                <w:noProof/>
                <w:webHidden/>
              </w:rPr>
              <w:fldChar w:fldCharType="end"/>
            </w:r>
          </w:hyperlink>
        </w:p>
        <w:p w:rsidR="00BE41C5" w:rsidRDefault="00BE41C5">
          <w:pPr>
            <w:pStyle w:val="TDC1"/>
            <w:tabs>
              <w:tab w:val="right" w:leader="dot" w:pos="9797"/>
            </w:tabs>
            <w:rPr>
              <w:noProof/>
            </w:rPr>
          </w:pPr>
          <w:hyperlink w:anchor="_Toc502938355" w:history="1">
            <w:r w:rsidRPr="00130838">
              <w:rPr>
                <w:rStyle w:val="Hipervnculo"/>
                <w:noProof/>
              </w:rPr>
              <w:t>Ejercicio 1.2</w:t>
            </w:r>
            <w:r>
              <w:rPr>
                <w:noProof/>
                <w:webHidden/>
              </w:rPr>
              <w:tab/>
            </w:r>
            <w:r>
              <w:rPr>
                <w:noProof/>
                <w:webHidden/>
              </w:rPr>
              <w:fldChar w:fldCharType="begin"/>
            </w:r>
            <w:r>
              <w:rPr>
                <w:noProof/>
                <w:webHidden/>
              </w:rPr>
              <w:instrText xml:space="preserve"> PAGEREF _Toc502938355 \h </w:instrText>
            </w:r>
            <w:r>
              <w:rPr>
                <w:noProof/>
                <w:webHidden/>
              </w:rPr>
            </w:r>
            <w:r>
              <w:rPr>
                <w:noProof/>
                <w:webHidden/>
              </w:rPr>
              <w:fldChar w:fldCharType="separate"/>
            </w:r>
            <w:r>
              <w:rPr>
                <w:noProof/>
                <w:webHidden/>
              </w:rPr>
              <w:t>7</w:t>
            </w:r>
            <w:r>
              <w:rPr>
                <w:noProof/>
                <w:webHidden/>
              </w:rPr>
              <w:fldChar w:fldCharType="end"/>
            </w:r>
          </w:hyperlink>
        </w:p>
        <w:p w:rsidR="00BE41C5" w:rsidRDefault="00BE41C5">
          <w:pPr>
            <w:pStyle w:val="TDC2"/>
            <w:tabs>
              <w:tab w:val="right" w:leader="dot" w:pos="9797"/>
            </w:tabs>
            <w:rPr>
              <w:noProof/>
            </w:rPr>
          </w:pPr>
          <w:hyperlink w:anchor="_Toc502938356" w:history="1">
            <w:r w:rsidRPr="00130838">
              <w:rPr>
                <w:rStyle w:val="Hipervnculo"/>
                <w:noProof/>
              </w:rPr>
              <w:t>Apartado 1:</w:t>
            </w:r>
            <w:r>
              <w:rPr>
                <w:noProof/>
                <w:webHidden/>
              </w:rPr>
              <w:tab/>
            </w:r>
            <w:r>
              <w:rPr>
                <w:noProof/>
                <w:webHidden/>
              </w:rPr>
              <w:fldChar w:fldCharType="begin"/>
            </w:r>
            <w:r>
              <w:rPr>
                <w:noProof/>
                <w:webHidden/>
              </w:rPr>
              <w:instrText xml:space="preserve"> PAGEREF _Toc502938356 \h </w:instrText>
            </w:r>
            <w:r>
              <w:rPr>
                <w:noProof/>
                <w:webHidden/>
              </w:rPr>
            </w:r>
            <w:r>
              <w:rPr>
                <w:noProof/>
                <w:webHidden/>
              </w:rPr>
              <w:fldChar w:fldCharType="separate"/>
            </w:r>
            <w:r>
              <w:rPr>
                <w:noProof/>
                <w:webHidden/>
              </w:rPr>
              <w:t>7</w:t>
            </w:r>
            <w:r>
              <w:rPr>
                <w:noProof/>
                <w:webHidden/>
              </w:rPr>
              <w:fldChar w:fldCharType="end"/>
            </w:r>
          </w:hyperlink>
        </w:p>
        <w:p w:rsidR="00BE41C5" w:rsidRDefault="00BE41C5">
          <w:pPr>
            <w:pStyle w:val="TDC2"/>
            <w:tabs>
              <w:tab w:val="right" w:leader="dot" w:pos="9797"/>
            </w:tabs>
            <w:rPr>
              <w:noProof/>
            </w:rPr>
          </w:pPr>
          <w:hyperlink w:anchor="_Toc502938357" w:history="1">
            <w:r w:rsidRPr="00130838">
              <w:rPr>
                <w:rStyle w:val="Hipervnculo"/>
                <w:noProof/>
              </w:rPr>
              <w:t>Apartado 2</w:t>
            </w:r>
            <w:r>
              <w:rPr>
                <w:noProof/>
                <w:webHidden/>
              </w:rPr>
              <w:tab/>
            </w:r>
            <w:r>
              <w:rPr>
                <w:noProof/>
                <w:webHidden/>
              </w:rPr>
              <w:fldChar w:fldCharType="begin"/>
            </w:r>
            <w:r>
              <w:rPr>
                <w:noProof/>
                <w:webHidden/>
              </w:rPr>
              <w:instrText xml:space="preserve"> PAGEREF _Toc502938357 \h </w:instrText>
            </w:r>
            <w:r>
              <w:rPr>
                <w:noProof/>
                <w:webHidden/>
              </w:rPr>
            </w:r>
            <w:r>
              <w:rPr>
                <w:noProof/>
                <w:webHidden/>
              </w:rPr>
              <w:fldChar w:fldCharType="separate"/>
            </w:r>
            <w:r>
              <w:rPr>
                <w:noProof/>
                <w:webHidden/>
              </w:rPr>
              <w:t>8</w:t>
            </w:r>
            <w:r>
              <w:rPr>
                <w:noProof/>
                <w:webHidden/>
              </w:rPr>
              <w:fldChar w:fldCharType="end"/>
            </w:r>
          </w:hyperlink>
        </w:p>
        <w:p w:rsidR="00BE41C5" w:rsidRDefault="00BE41C5">
          <w:pPr>
            <w:pStyle w:val="TDC1"/>
            <w:tabs>
              <w:tab w:val="right" w:leader="dot" w:pos="9797"/>
            </w:tabs>
            <w:rPr>
              <w:noProof/>
            </w:rPr>
          </w:pPr>
          <w:hyperlink w:anchor="_Toc502938358" w:history="1">
            <w:r w:rsidRPr="00130838">
              <w:rPr>
                <w:rStyle w:val="Hipervnculo"/>
                <w:noProof/>
              </w:rPr>
              <w:t>Ejercicio 1.3</w:t>
            </w:r>
            <w:r>
              <w:rPr>
                <w:noProof/>
                <w:webHidden/>
              </w:rPr>
              <w:tab/>
            </w:r>
            <w:r>
              <w:rPr>
                <w:noProof/>
                <w:webHidden/>
              </w:rPr>
              <w:fldChar w:fldCharType="begin"/>
            </w:r>
            <w:r>
              <w:rPr>
                <w:noProof/>
                <w:webHidden/>
              </w:rPr>
              <w:instrText xml:space="preserve"> PAGEREF _Toc502938358 \h </w:instrText>
            </w:r>
            <w:r>
              <w:rPr>
                <w:noProof/>
                <w:webHidden/>
              </w:rPr>
            </w:r>
            <w:r>
              <w:rPr>
                <w:noProof/>
                <w:webHidden/>
              </w:rPr>
              <w:fldChar w:fldCharType="separate"/>
            </w:r>
            <w:r>
              <w:rPr>
                <w:noProof/>
                <w:webHidden/>
              </w:rPr>
              <w:t>9</w:t>
            </w:r>
            <w:r>
              <w:rPr>
                <w:noProof/>
                <w:webHidden/>
              </w:rPr>
              <w:fldChar w:fldCharType="end"/>
            </w:r>
          </w:hyperlink>
        </w:p>
        <w:p w:rsidR="00BE41C5" w:rsidRDefault="00BE41C5">
          <w:pPr>
            <w:pStyle w:val="TDC2"/>
            <w:tabs>
              <w:tab w:val="right" w:leader="dot" w:pos="9797"/>
            </w:tabs>
            <w:rPr>
              <w:noProof/>
            </w:rPr>
          </w:pPr>
          <w:hyperlink w:anchor="_Toc502938359" w:history="1">
            <w:r w:rsidRPr="00130838">
              <w:rPr>
                <w:rStyle w:val="Hipervnculo"/>
                <w:noProof/>
              </w:rPr>
              <w:t>Apartado 1</w:t>
            </w:r>
            <w:r>
              <w:rPr>
                <w:noProof/>
                <w:webHidden/>
              </w:rPr>
              <w:tab/>
            </w:r>
            <w:r>
              <w:rPr>
                <w:noProof/>
                <w:webHidden/>
              </w:rPr>
              <w:fldChar w:fldCharType="begin"/>
            </w:r>
            <w:r>
              <w:rPr>
                <w:noProof/>
                <w:webHidden/>
              </w:rPr>
              <w:instrText xml:space="preserve"> PAGEREF _Toc502938359 \h </w:instrText>
            </w:r>
            <w:r>
              <w:rPr>
                <w:noProof/>
                <w:webHidden/>
              </w:rPr>
            </w:r>
            <w:r>
              <w:rPr>
                <w:noProof/>
                <w:webHidden/>
              </w:rPr>
              <w:fldChar w:fldCharType="separate"/>
            </w:r>
            <w:r>
              <w:rPr>
                <w:noProof/>
                <w:webHidden/>
              </w:rPr>
              <w:t>10</w:t>
            </w:r>
            <w:r>
              <w:rPr>
                <w:noProof/>
                <w:webHidden/>
              </w:rPr>
              <w:fldChar w:fldCharType="end"/>
            </w:r>
          </w:hyperlink>
        </w:p>
        <w:p w:rsidR="00BE41C5" w:rsidRDefault="00BE41C5">
          <w:pPr>
            <w:pStyle w:val="TDC2"/>
            <w:tabs>
              <w:tab w:val="right" w:leader="dot" w:pos="9797"/>
            </w:tabs>
            <w:rPr>
              <w:noProof/>
            </w:rPr>
          </w:pPr>
          <w:hyperlink w:anchor="_Toc502938360" w:history="1">
            <w:r w:rsidRPr="00130838">
              <w:rPr>
                <w:rStyle w:val="Hipervnculo"/>
                <w:noProof/>
              </w:rPr>
              <w:t>Apartado 2</w:t>
            </w:r>
            <w:r>
              <w:rPr>
                <w:noProof/>
                <w:webHidden/>
              </w:rPr>
              <w:tab/>
            </w:r>
            <w:r>
              <w:rPr>
                <w:noProof/>
                <w:webHidden/>
              </w:rPr>
              <w:fldChar w:fldCharType="begin"/>
            </w:r>
            <w:r>
              <w:rPr>
                <w:noProof/>
                <w:webHidden/>
              </w:rPr>
              <w:instrText xml:space="preserve"> PAGEREF _Toc502938360 \h </w:instrText>
            </w:r>
            <w:r>
              <w:rPr>
                <w:noProof/>
                <w:webHidden/>
              </w:rPr>
            </w:r>
            <w:r>
              <w:rPr>
                <w:noProof/>
                <w:webHidden/>
              </w:rPr>
              <w:fldChar w:fldCharType="separate"/>
            </w:r>
            <w:r>
              <w:rPr>
                <w:noProof/>
                <w:webHidden/>
              </w:rPr>
              <w:t>10</w:t>
            </w:r>
            <w:r>
              <w:rPr>
                <w:noProof/>
                <w:webHidden/>
              </w:rPr>
              <w:fldChar w:fldCharType="end"/>
            </w:r>
          </w:hyperlink>
        </w:p>
        <w:p w:rsidR="00A678CD" w:rsidRDefault="00A678CD">
          <w:r>
            <w:rPr>
              <w:b/>
              <w:bCs/>
            </w:rPr>
            <w:fldChar w:fldCharType="end"/>
          </w:r>
        </w:p>
      </w:sdtContent>
    </w:sdt>
    <w:p w:rsidR="00A678CD" w:rsidRDefault="00A678CD"/>
    <w:p w:rsidR="00A678CD" w:rsidRDefault="00A678CD">
      <w:r>
        <w:br w:type="page"/>
      </w:r>
    </w:p>
    <w:p w:rsidR="00A678CD" w:rsidRDefault="00A678CD" w:rsidP="00A678CD"/>
    <w:p w:rsidR="000A16A4" w:rsidRDefault="00A678CD" w:rsidP="000A16A4">
      <w:pPr>
        <w:pStyle w:val="Ttulo1"/>
      </w:pPr>
      <w:bookmarkStart w:id="0" w:name="_Toc502938353"/>
      <w:r>
        <w:t>Descripción de la práctica</w:t>
      </w:r>
      <w:bookmarkEnd w:id="0"/>
    </w:p>
    <w:p w:rsidR="000A16A4" w:rsidRDefault="000A16A4" w:rsidP="000A16A4"/>
    <w:p w:rsidR="003B7DE2" w:rsidRDefault="00AA2ACE" w:rsidP="00AA2ACE">
      <w:r>
        <w:t>Realizar diferentes ejercicios que se mostrarán en los siguientes puntos.</w:t>
      </w:r>
    </w:p>
    <w:p w:rsidR="008B5EFC" w:rsidRDefault="008B5EFC" w:rsidP="00AA2ACE">
      <w:r>
        <w:t xml:space="preserve">NOTA: Comentar que esta práctica la he realizado con WORD por falta de tiempo y por desconocimiento de </w:t>
      </w:r>
      <w:proofErr w:type="spellStart"/>
      <w:r>
        <w:t>Latex</w:t>
      </w:r>
      <w:proofErr w:type="spellEnd"/>
      <w:r>
        <w:t xml:space="preserve"> y </w:t>
      </w:r>
      <w:proofErr w:type="spellStart"/>
      <w:r>
        <w:t>Lyx</w:t>
      </w:r>
      <w:proofErr w:type="spellEnd"/>
      <w:r>
        <w:t xml:space="preserve">. En las siguientes prácticas trataré de usar </w:t>
      </w:r>
      <w:proofErr w:type="spellStart"/>
      <w:r>
        <w:t>Latex</w:t>
      </w:r>
      <w:proofErr w:type="spellEnd"/>
      <w:r>
        <w:t>.</w:t>
      </w:r>
    </w:p>
    <w:p w:rsidR="004208F4" w:rsidRDefault="004208F4">
      <w:r>
        <w:br w:type="page"/>
      </w:r>
    </w:p>
    <w:p w:rsidR="002743CF" w:rsidRDefault="00024CA9" w:rsidP="002743CF">
      <w:pPr>
        <w:pStyle w:val="Ttulo1"/>
      </w:pPr>
      <w:bookmarkStart w:id="1" w:name="_Toc502938354"/>
      <w:r>
        <w:lastRenderedPageBreak/>
        <w:t>Ejercicio 1.1</w:t>
      </w:r>
      <w:bookmarkEnd w:id="1"/>
    </w:p>
    <w:p w:rsidR="00024CA9" w:rsidRDefault="00024CA9" w:rsidP="00024CA9">
      <w:pPr>
        <w:keepNext/>
        <w:jc w:val="center"/>
      </w:pPr>
      <w:r>
        <w:rPr>
          <w:noProof/>
        </w:rPr>
        <w:drawing>
          <wp:inline distT="0" distB="0" distL="0" distR="0" wp14:anchorId="58B1713F" wp14:editId="2A5263F1">
            <wp:extent cx="6227445" cy="4670425"/>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7445" cy="4670425"/>
                    </a:xfrm>
                    <a:prstGeom prst="rect">
                      <a:avLst/>
                    </a:prstGeom>
                  </pic:spPr>
                </pic:pic>
              </a:graphicData>
            </a:graphic>
          </wp:inline>
        </w:drawing>
      </w:r>
    </w:p>
    <w:p w:rsidR="00024CA9" w:rsidRDefault="00024CA9" w:rsidP="00024CA9">
      <w:pPr>
        <w:pStyle w:val="Descripcin"/>
        <w:jc w:val="center"/>
      </w:pPr>
      <w:r>
        <w:t xml:space="preserve">Ilustración </w:t>
      </w:r>
      <w:fldSimple w:instr=" SEQ Ilustración \* ARABIC ">
        <w:r w:rsidR="00CB2869">
          <w:rPr>
            <w:noProof/>
          </w:rPr>
          <w:t>1</w:t>
        </w:r>
      </w:fldSimple>
      <w:r>
        <w:t>: Ejercicio 1</w:t>
      </w:r>
    </w:p>
    <w:p w:rsidR="00024CA9" w:rsidRDefault="008B5EFC" w:rsidP="00024CA9">
      <w:r>
        <w:t>En primer lugar vamos a calcular las probabilidades marginales de las siguientes combinaciones:</w:t>
      </w:r>
    </w:p>
    <w:tbl>
      <w:tblPr>
        <w:tblStyle w:val="Tablaconcuadrcula"/>
        <w:tblW w:w="0" w:type="auto"/>
        <w:tblLook w:val="04A0" w:firstRow="1" w:lastRow="0" w:firstColumn="1" w:lastColumn="0" w:noHBand="0" w:noVBand="1"/>
      </w:tblPr>
      <w:tblGrid>
        <w:gridCol w:w="1632"/>
        <w:gridCol w:w="1633"/>
        <w:gridCol w:w="1633"/>
        <w:gridCol w:w="1633"/>
        <w:gridCol w:w="1633"/>
        <w:gridCol w:w="1633"/>
      </w:tblGrid>
      <w:tr w:rsidR="008B5EFC" w:rsidTr="008B5EFC">
        <w:tc>
          <w:tcPr>
            <w:tcW w:w="1632" w:type="dxa"/>
          </w:tcPr>
          <w:p w:rsidR="008B5EFC" w:rsidRDefault="008B5EFC" w:rsidP="00024CA9">
            <w:r>
              <w:t>--------------</w:t>
            </w:r>
          </w:p>
        </w:tc>
        <w:tc>
          <w:tcPr>
            <w:tcW w:w="1633" w:type="dxa"/>
          </w:tcPr>
          <w:p w:rsidR="008B5EFC" w:rsidRDefault="008B5EFC" w:rsidP="00024CA9">
            <w:proofErr w:type="spellStart"/>
            <w:r>
              <w:t>bc</w:t>
            </w:r>
            <w:proofErr w:type="spellEnd"/>
          </w:p>
        </w:tc>
        <w:tc>
          <w:tcPr>
            <w:tcW w:w="1633" w:type="dxa"/>
          </w:tcPr>
          <w:p w:rsidR="008B5EFC" w:rsidRDefault="008B5EFC" w:rsidP="00024CA9">
            <w:r>
              <w:t>¬</w:t>
            </w:r>
            <w:proofErr w:type="spellStart"/>
            <w:r>
              <w:t>bc</w:t>
            </w:r>
            <w:proofErr w:type="spellEnd"/>
          </w:p>
        </w:tc>
        <w:tc>
          <w:tcPr>
            <w:tcW w:w="1633" w:type="dxa"/>
          </w:tcPr>
          <w:p w:rsidR="008B5EFC" w:rsidRDefault="008B5EFC" w:rsidP="00024CA9">
            <w:r>
              <w:t>¬</w:t>
            </w:r>
            <w:proofErr w:type="spellStart"/>
            <w:r>
              <w:t>b¬c</w:t>
            </w:r>
            <w:proofErr w:type="spellEnd"/>
          </w:p>
        </w:tc>
        <w:tc>
          <w:tcPr>
            <w:tcW w:w="1633" w:type="dxa"/>
          </w:tcPr>
          <w:p w:rsidR="008B5EFC" w:rsidRDefault="008B5EFC" w:rsidP="00024CA9">
            <w:proofErr w:type="spellStart"/>
            <w:r>
              <w:t>b¬c</w:t>
            </w:r>
            <w:proofErr w:type="spellEnd"/>
          </w:p>
        </w:tc>
        <w:tc>
          <w:tcPr>
            <w:tcW w:w="1633" w:type="dxa"/>
          </w:tcPr>
          <w:p w:rsidR="008B5EFC" w:rsidRDefault="008B5EFC" w:rsidP="00024CA9">
            <w:r>
              <w:t>P(xi)</w:t>
            </w:r>
          </w:p>
        </w:tc>
      </w:tr>
      <w:tr w:rsidR="008B5EFC" w:rsidTr="008B5EFC">
        <w:tc>
          <w:tcPr>
            <w:tcW w:w="1632" w:type="dxa"/>
          </w:tcPr>
          <w:p w:rsidR="008B5EFC" w:rsidRDefault="008B5EFC" w:rsidP="00024CA9">
            <w:r>
              <w:t>+a</w:t>
            </w:r>
          </w:p>
        </w:tc>
        <w:tc>
          <w:tcPr>
            <w:tcW w:w="1633" w:type="dxa"/>
          </w:tcPr>
          <w:p w:rsidR="008B5EFC" w:rsidRDefault="008B5EFC" w:rsidP="00024CA9">
            <w:r>
              <w:t>0,03</w:t>
            </w:r>
          </w:p>
        </w:tc>
        <w:tc>
          <w:tcPr>
            <w:tcW w:w="1633" w:type="dxa"/>
          </w:tcPr>
          <w:p w:rsidR="008B5EFC" w:rsidRDefault="008B5EFC" w:rsidP="00024CA9">
            <w:r>
              <w:t>0,07</w:t>
            </w:r>
          </w:p>
        </w:tc>
        <w:tc>
          <w:tcPr>
            <w:tcW w:w="1633" w:type="dxa"/>
          </w:tcPr>
          <w:p w:rsidR="008B5EFC" w:rsidRDefault="008B5EFC" w:rsidP="00024CA9">
            <w:r>
              <w:t>0,28</w:t>
            </w:r>
          </w:p>
        </w:tc>
        <w:tc>
          <w:tcPr>
            <w:tcW w:w="1633" w:type="dxa"/>
          </w:tcPr>
          <w:p w:rsidR="008B5EFC" w:rsidRDefault="008B5EFC" w:rsidP="00024CA9">
            <w:r>
              <w:t>0,12</w:t>
            </w:r>
          </w:p>
        </w:tc>
        <w:tc>
          <w:tcPr>
            <w:tcW w:w="1633" w:type="dxa"/>
          </w:tcPr>
          <w:p w:rsidR="008B5EFC" w:rsidRDefault="008B5EFC" w:rsidP="00024CA9">
            <w:r>
              <w:t>0,5</w:t>
            </w:r>
          </w:p>
        </w:tc>
      </w:tr>
      <w:tr w:rsidR="008B5EFC" w:rsidTr="008B5EFC">
        <w:tc>
          <w:tcPr>
            <w:tcW w:w="1632" w:type="dxa"/>
          </w:tcPr>
          <w:p w:rsidR="008B5EFC" w:rsidRDefault="008B5EFC" w:rsidP="00024CA9">
            <w:r>
              <w:t>¬a</w:t>
            </w:r>
          </w:p>
        </w:tc>
        <w:tc>
          <w:tcPr>
            <w:tcW w:w="1633" w:type="dxa"/>
          </w:tcPr>
          <w:p w:rsidR="008B5EFC" w:rsidRDefault="008B5EFC" w:rsidP="00024CA9">
            <w:r>
              <w:t>0,03</w:t>
            </w:r>
          </w:p>
        </w:tc>
        <w:tc>
          <w:tcPr>
            <w:tcW w:w="1633" w:type="dxa"/>
          </w:tcPr>
          <w:p w:rsidR="008B5EFC" w:rsidRDefault="008B5EFC" w:rsidP="00024CA9">
            <w:r>
              <w:t>0,02</w:t>
            </w:r>
          </w:p>
        </w:tc>
        <w:tc>
          <w:tcPr>
            <w:tcW w:w="1633" w:type="dxa"/>
          </w:tcPr>
          <w:p w:rsidR="008B5EFC" w:rsidRDefault="008B5EFC" w:rsidP="00024CA9">
            <w:r>
              <w:t>0,18</w:t>
            </w:r>
          </w:p>
        </w:tc>
        <w:tc>
          <w:tcPr>
            <w:tcW w:w="1633" w:type="dxa"/>
          </w:tcPr>
          <w:p w:rsidR="008B5EFC" w:rsidRDefault="008B5EFC" w:rsidP="00024CA9">
            <w:r>
              <w:t>0,27</w:t>
            </w:r>
          </w:p>
        </w:tc>
        <w:tc>
          <w:tcPr>
            <w:tcW w:w="1633" w:type="dxa"/>
          </w:tcPr>
          <w:p w:rsidR="008B5EFC" w:rsidRDefault="008B5EFC" w:rsidP="00024CA9">
            <w:r>
              <w:t>0,5</w:t>
            </w:r>
          </w:p>
        </w:tc>
      </w:tr>
      <w:tr w:rsidR="008B5EFC" w:rsidTr="008B5EFC">
        <w:tc>
          <w:tcPr>
            <w:tcW w:w="1632" w:type="dxa"/>
          </w:tcPr>
          <w:p w:rsidR="008B5EFC" w:rsidRDefault="008B5EFC" w:rsidP="00024CA9">
            <w:r>
              <w:t>P(</w:t>
            </w:r>
            <w:proofErr w:type="spellStart"/>
            <w:r>
              <w:t>x,y</w:t>
            </w:r>
            <w:proofErr w:type="spellEnd"/>
            <w:r>
              <w:t>)</w:t>
            </w:r>
          </w:p>
        </w:tc>
        <w:tc>
          <w:tcPr>
            <w:tcW w:w="1633" w:type="dxa"/>
          </w:tcPr>
          <w:p w:rsidR="008B5EFC" w:rsidRDefault="00355AFD" w:rsidP="00024CA9">
            <w:r>
              <w:t>0,06</w:t>
            </w:r>
          </w:p>
        </w:tc>
        <w:tc>
          <w:tcPr>
            <w:tcW w:w="1633" w:type="dxa"/>
          </w:tcPr>
          <w:p w:rsidR="008B5EFC" w:rsidRDefault="008B5EFC" w:rsidP="00024CA9">
            <w:r>
              <w:t>0,09</w:t>
            </w:r>
          </w:p>
        </w:tc>
        <w:tc>
          <w:tcPr>
            <w:tcW w:w="1633" w:type="dxa"/>
          </w:tcPr>
          <w:p w:rsidR="008B5EFC" w:rsidRDefault="008B5EFC" w:rsidP="00024CA9">
            <w:r>
              <w:t>0,46</w:t>
            </w:r>
          </w:p>
        </w:tc>
        <w:tc>
          <w:tcPr>
            <w:tcW w:w="1633" w:type="dxa"/>
          </w:tcPr>
          <w:p w:rsidR="008B5EFC" w:rsidRDefault="008B5EFC" w:rsidP="00024CA9">
            <w:r>
              <w:t>0,39</w:t>
            </w:r>
          </w:p>
        </w:tc>
        <w:tc>
          <w:tcPr>
            <w:tcW w:w="1633" w:type="dxa"/>
          </w:tcPr>
          <w:p w:rsidR="008B5EFC" w:rsidRDefault="008B5EFC" w:rsidP="00355AFD">
            <w:pPr>
              <w:keepNext/>
            </w:pPr>
            <w:r>
              <w:t>1,00</w:t>
            </w:r>
          </w:p>
        </w:tc>
      </w:tr>
    </w:tbl>
    <w:p w:rsidR="008B5EFC" w:rsidRPr="00024CA9" w:rsidRDefault="00355AFD" w:rsidP="00355AFD">
      <w:pPr>
        <w:pStyle w:val="Descripcin"/>
        <w:jc w:val="center"/>
      </w:pPr>
      <w:r>
        <w:t xml:space="preserve">Tabla </w:t>
      </w:r>
      <w:fldSimple w:instr=" SEQ Tabla \* ARABIC ">
        <w:r>
          <w:rPr>
            <w:noProof/>
          </w:rPr>
          <w:t>1</w:t>
        </w:r>
      </w:fldSimple>
      <w:r>
        <w:t>:</w:t>
      </w:r>
      <w:r w:rsidR="00525F4C">
        <w:t xml:space="preserve"> </w:t>
      </w:r>
      <w:r w:rsidRPr="000274B9">
        <w:t>Probabilidad marginal para "a"</w:t>
      </w:r>
    </w:p>
    <w:p w:rsidR="00355AFD" w:rsidRDefault="00BF7EEC">
      <w:r>
        <w:br w:type="page"/>
      </w:r>
    </w:p>
    <w:tbl>
      <w:tblPr>
        <w:tblStyle w:val="Tablaconcuadrcula"/>
        <w:tblW w:w="0" w:type="auto"/>
        <w:tblLayout w:type="fixed"/>
        <w:tblLook w:val="04A0" w:firstRow="1" w:lastRow="0" w:firstColumn="1" w:lastColumn="0" w:noHBand="0" w:noVBand="1"/>
      </w:tblPr>
      <w:tblGrid>
        <w:gridCol w:w="1632"/>
        <w:gridCol w:w="1633"/>
        <w:gridCol w:w="1633"/>
        <w:gridCol w:w="1633"/>
        <w:gridCol w:w="1633"/>
        <w:gridCol w:w="1633"/>
      </w:tblGrid>
      <w:tr w:rsidR="00355AFD" w:rsidRPr="00355AFD" w:rsidTr="00355AFD">
        <w:tc>
          <w:tcPr>
            <w:tcW w:w="1632" w:type="dxa"/>
          </w:tcPr>
          <w:p w:rsidR="00355AFD" w:rsidRPr="00355AFD" w:rsidRDefault="00355AFD" w:rsidP="00355AFD">
            <w:pPr>
              <w:spacing w:after="200" w:line="276" w:lineRule="auto"/>
            </w:pPr>
            <w:r w:rsidRPr="00355AFD">
              <w:lastRenderedPageBreak/>
              <w:t>--------------</w:t>
            </w:r>
          </w:p>
        </w:tc>
        <w:tc>
          <w:tcPr>
            <w:tcW w:w="1633" w:type="dxa"/>
          </w:tcPr>
          <w:p w:rsidR="00355AFD" w:rsidRPr="00355AFD" w:rsidRDefault="00355AFD" w:rsidP="00355AFD">
            <w:pPr>
              <w:spacing w:after="200" w:line="276" w:lineRule="auto"/>
            </w:pPr>
            <w:proofErr w:type="spellStart"/>
            <w:r>
              <w:t>a</w:t>
            </w:r>
            <w:r w:rsidRPr="00355AFD">
              <w:t>c</w:t>
            </w:r>
            <w:proofErr w:type="spellEnd"/>
          </w:p>
        </w:tc>
        <w:tc>
          <w:tcPr>
            <w:tcW w:w="1633" w:type="dxa"/>
          </w:tcPr>
          <w:p w:rsidR="00355AFD" w:rsidRPr="00355AFD" w:rsidRDefault="00355AFD" w:rsidP="00355AFD">
            <w:pPr>
              <w:spacing w:after="200" w:line="276" w:lineRule="auto"/>
            </w:pPr>
            <w:r>
              <w:t>¬</w:t>
            </w:r>
            <w:proofErr w:type="spellStart"/>
            <w:r>
              <w:t>a</w:t>
            </w:r>
            <w:r w:rsidRPr="00355AFD">
              <w:t>c</w:t>
            </w:r>
            <w:proofErr w:type="spellEnd"/>
          </w:p>
        </w:tc>
        <w:tc>
          <w:tcPr>
            <w:tcW w:w="1633" w:type="dxa"/>
          </w:tcPr>
          <w:p w:rsidR="00355AFD" w:rsidRPr="00355AFD" w:rsidRDefault="00355AFD" w:rsidP="00355AFD">
            <w:pPr>
              <w:spacing w:after="200" w:line="276" w:lineRule="auto"/>
            </w:pPr>
            <w:r w:rsidRPr="00355AFD">
              <w:t>¬</w:t>
            </w:r>
            <w:proofErr w:type="spellStart"/>
            <w:r>
              <w:t>a</w:t>
            </w:r>
            <w:r w:rsidRPr="00355AFD">
              <w:t>¬c</w:t>
            </w:r>
            <w:proofErr w:type="spellEnd"/>
          </w:p>
        </w:tc>
        <w:tc>
          <w:tcPr>
            <w:tcW w:w="1633" w:type="dxa"/>
          </w:tcPr>
          <w:p w:rsidR="00355AFD" w:rsidRPr="00355AFD" w:rsidRDefault="00355AFD" w:rsidP="00355AFD">
            <w:pPr>
              <w:spacing w:after="200" w:line="276" w:lineRule="auto"/>
            </w:pPr>
            <w:proofErr w:type="spellStart"/>
            <w:r>
              <w:t>a</w:t>
            </w:r>
            <w:r w:rsidRPr="00355AFD">
              <w:t>¬c</w:t>
            </w:r>
            <w:proofErr w:type="spellEnd"/>
          </w:p>
        </w:tc>
        <w:tc>
          <w:tcPr>
            <w:tcW w:w="1633" w:type="dxa"/>
          </w:tcPr>
          <w:p w:rsidR="00355AFD" w:rsidRPr="00355AFD" w:rsidRDefault="00355AFD" w:rsidP="00355AFD">
            <w:pPr>
              <w:spacing w:after="200" w:line="276" w:lineRule="auto"/>
            </w:pPr>
            <w:r w:rsidRPr="00355AFD">
              <w:t>P(xi)</w:t>
            </w:r>
          </w:p>
        </w:tc>
      </w:tr>
      <w:tr w:rsidR="00355AFD" w:rsidRPr="00355AFD" w:rsidTr="00355AFD">
        <w:tc>
          <w:tcPr>
            <w:tcW w:w="1632" w:type="dxa"/>
          </w:tcPr>
          <w:p w:rsidR="00355AFD" w:rsidRPr="00355AFD" w:rsidRDefault="00355AFD" w:rsidP="00355AFD">
            <w:pPr>
              <w:spacing w:after="200" w:line="276" w:lineRule="auto"/>
            </w:pPr>
            <w:r w:rsidRPr="00355AFD">
              <w:t>+</w:t>
            </w:r>
            <w:r>
              <w:t>b</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rsidRPr="00355AFD">
              <w:t>0,0</w:t>
            </w:r>
            <w:r>
              <w:t>3</w:t>
            </w:r>
          </w:p>
        </w:tc>
        <w:tc>
          <w:tcPr>
            <w:tcW w:w="1633" w:type="dxa"/>
          </w:tcPr>
          <w:p w:rsidR="00355AFD" w:rsidRPr="00355AFD" w:rsidRDefault="00355AFD" w:rsidP="00355AFD">
            <w:pPr>
              <w:spacing w:after="200" w:line="276" w:lineRule="auto"/>
            </w:pPr>
            <w:r w:rsidRPr="00355AFD">
              <w:t>0,2</w:t>
            </w:r>
            <w:r>
              <w:t>7</w:t>
            </w:r>
          </w:p>
        </w:tc>
        <w:tc>
          <w:tcPr>
            <w:tcW w:w="1633" w:type="dxa"/>
          </w:tcPr>
          <w:p w:rsidR="00355AFD" w:rsidRPr="00355AFD" w:rsidRDefault="00355AFD" w:rsidP="00355AFD">
            <w:pPr>
              <w:spacing w:after="200" w:line="276" w:lineRule="auto"/>
            </w:pPr>
            <w:r w:rsidRPr="00355AFD">
              <w:t>0,12</w:t>
            </w:r>
          </w:p>
        </w:tc>
        <w:tc>
          <w:tcPr>
            <w:tcW w:w="1633" w:type="dxa"/>
          </w:tcPr>
          <w:p w:rsidR="00355AFD" w:rsidRPr="00355AFD" w:rsidRDefault="00355AFD" w:rsidP="00355AFD">
            <w:pPr>
              <w:spacing w:after="200" w:line="276" w:lineRule="auto"/>
            </w:pPr>
            <w:r w:rsidRPr="00355AFD">
              <w:t>0,</w:t>
            </w:r>
            <w:r>
              <w:t>4</w:t>
            </w:r>
            <w:r w:rsidRPr="00355AFD">
              <w:t>5</w:t>
            </w:r>
          </w:p>
        </w:tc>
      </w:tr>
      <w:tr w:rsidR="00355AFD" w:rsidRPr="00355AFD" w:rsidTr="00355AFD">
        <w:tc>
          <w:tcPr>
            <w:tcW w:w="1632" w:type="dxa"/>
          </w:tcPr>
          <w:p w:rsidR="00355AFD" w:rsidRPr="00355AFD" w:rsidRDefault="00355AFD" w:rsidP="00355AFD">
            <w:pPr>
              <w:spacing w:after="200" w:line="276" w:lineRule="auto"/>
            </w:pPr>
            <w:r>
              <w:t>¬b</w:t>
            </w:r>
          </w:p>
        </w:tc>
        <w:tc>
          <w:tcPr>
            <w:tcW w:w="1633" w:type="dxa"/>
          </w:tcPr>
          <w:p w:rsidR="00355AFD" w:rsidRPr="00355AFD" w:rsidRDefault="00355AFD" w:rsidP="00355AFD">
            <w:pPr>
              <w:spacing w:after="200" w:line="276" w:lineRule="auto"/>
            </w:pPr>
            <w:r>
              <w:t>0,07</w:t>
            </w:r>
          </w:p>
        </w:tc>
        <w:tc>
          <w:tcPr>
            <w:tcW w:w="1633" w:type="dxa"/>
          </w:tcPr>
          <w:p w:rsidR="00355AFD" w:rsidRPr="00355AFD" w:rsidRDefault="00355AFD" w:rsidP="00355AFD">
            <w:pPr>
              <w:spacing w:after="200" w:line="276" w:lineRule="auto"/>
            </w:pPr>
            <w:r w:rsidRPr="00355AFD">
              <w:t>0,02</w:t>
            </w:r>
          </w:p>
        </w:tc>
        <w:tc>
          <w:tcPr>
            <w:tcW w:w="1633" w:type="dxa"/>
          </w:tcPr>
          <w:p w:rsidR="00355AFD" w:rsidRPr="00355AFD" w:rsidRDefault="00355AFD" w:rsidP="00355AFD">
            <w:pPr>
              <w:spacing w:after="200" w:line="276" w:lineRule="auto"/>
            </w:pPr>
            <w:r w:rsidRPr="00355AFD">
              <w:t>0,18</w:t>
            </w:r>
          </w:p>
        </w:tc>
        <w:tc>
          <w:tcPr>
            <w:tcW w:w="1633" w:type="dxa"/>
          </w:tcPr>
          <w:p w:rsidR="00355AFD" w:rsidRPr="00355AFD" w:rsidRDefault="00355AFD" w:rsidP="00355AFD">
            <w:pPr>
              <w:spacing w:after="200" w:line="276" w:lineRule="auto"/>
            </w:pPr>
            <w:r>
              <w:t>0,28</w:t>
            </w:r>
          </w:p>
        </w:tc>
        <w:tc>
          <w:tcPr>
            <w:tcW w:w="1633" w:type="dxa"/>
          </w:tcPr>
          <w:p w:rsidR="00355AFD" w:rsidRPr="00355AFD" w:rsidRDefault="00355AFD" w:rsidP="00355AFD">
            <w:pPr>
              <w:spacing w:after="200" w:line="276" w:lineRule="auto"/>
            </w:pPr>
            <w:r w:rsidRPr="00355AFD">
              <w:t>0,</w:t>
            </w:r>
            <w:r>
              <w:t>5</w:t>
            </w:r>
            <w:r w:rsidRPr="00355AFD">
              <w:t>5</w:t>
            </w:r>
          </w:p>
        </w:tc>
      </w:tr>
      <w:tr w:rsidR="00355AFD" w:rsidRPr="00355AFD" w:rsidTr="00355AFD">
        <w:tc>
          <w:tcPr>
            <w:tcW w:w="1632" w:type="dxa"/>
          </w:tcPr>
          <w:p w:rsidR="00355AFD" w:rsidRPr="00355AFD" w:rsidRDefault="00355AFD" w:rsidP="00355AFD">
            <w:pPr>
              <w:spacing w:after="200" w:line="276" w:lineRule="auto"/>
            </w:pPr>
            <w:r w:rsidRPr="00355AFD">
              <w:t>P(</w:t>
            </w:r>
            <w:proofErr w:type="spellStart"/>
            <w:r w:rsidRPr="00355AFD">
              <w:t>x,y</w:t>
            </w:r>
            <w:proofErr w:type="spellEnd"/>
            <w:r w:rsidRPr="00355AFD">
              <w:t>)</w:t>
            </w:r>
          </w:p>
        </w:tc>
        <w:tc>
          <w:tcPr>
            <w:tcW w:w="1633" w:type="dxa"/>
          </w:tcPr>
          <w:p w:rsidR="00355AFD" w:rsidRPr="00355AFD" w:rsidRDefault="00355AFD" w:rsidP="00355AFD">
            <w:pPr>
              <w:spacing w:after="200" w:line="276" w:lineRule="auto"/>
            </w:pPr>
            <w:r w:rsidRPr="00355AFD">
              <w:t>0,</w:t>
            </w:r>
            <w:r>
              <w:t>10</w:t>
            </w:r>
          </w:p>
        </w:tc>
        <w:tc>
          <w:tcPr>
            <w:tcW w:w="1633" w:type="dxa"/>
          </w:tcPr>
          <w:p w:rsidR="00355AFD" w:rsidRPr="00355AFD" w:rsidRDefault="00355AFD" w:rsidP="00355AFD">
            <w:pPr>
              <w:spacing w:after="200" w:line="276" w:lineRule="auto"/>
            </w:pPr>
            <w:r w:rsidRPr="00355AFD">
              <w:t>0,</w:t>
            </w:r>
            <w:r>
              <w:t>05</w:t>
            </w:r>
          </w:p>
        </w:tc>
        <w:tc>
          <w:tcPr>
            <w:tcW w:w="1633" w:type="dxa"/>
          </w:tcPr>
          <w:p w:rsidR="00355AFD" w:rsidRPr="00355AFD" w:rsidRDefault="00355AFD" w:rsidP="00355AFD">
            <w:pPr>
              <w:spacing w:after="200" w:line="276" w:lineRule="auto"/>
            </w:pPr>
            <w:r w:rsidRPr="00355AFD">
              <w:t>0,4</w:t>
            </w:r>
            <w:r>
              <w:t>5</w:t>
            </w:r>
          </w:p>
        </w:tc>
        <w:tc>
          <w:tcPr>
            <w:tcW w:w="1633" w:type="dxa"/>
          </w:tcPr>
          <w:p w:rsidR="00355AFD" w:rsidRPr="00355AFD" w:rsidRDefault="00355AFD" w:rsidP="00355AFD">
            <w:pPr>
              <w:spacing w:after="200" w:line="276" w:lineRule="auto"/>
            </w:pPr>
            <w:r w:rsidRPr="00355AFD">
              <w:t>0,</w:t>
            </w:r>
            <w:r>
              <w:t>40</w:t>
            </w:r>
          </w:p>
        </w:tc>
        <w:tc>
          <w:tcPr>
            <w:tcW w:w="1633" w:type="dxa"/>
          </w:tcPr>
          <w:p w:rsidR="00355AFD" w:rsidRPr="00355AFD" w:rsidRDefault="00355AFD" w:rsidP="00355AFD">
            <w:pPr>
              <w:keepNext/>
              <w:spacing w:after="200" w:line="276" w:lineRule="auto"/>
            </w:pPr>
            <w:r w:rsidRPr="00355AFD">
              <w:t>1,00</w:t>
            </w:r>
          </w:p>
        </w:tc>
      </w:tr>
    </w:tbl>
    <w:p w:rsidR="00BF7EEC" w:rsidRDefault="00355AFD" w:rsidP="00355AFD">
      <w:pPr>
        <w:pStyle w:val="Descripcin"/>
        <w:jc w:val="center"/>
      </w:pPr>
      <w:r>
        <w:t xml:space="preserve">Tabla </w:t>
      </w:r>
      <w:fldSimple w:instr=" SEQ Tabla \* ARABIC ">
        <w:r>
          <w:rPr>
            <w:noProof/>
          </w:rPr>
          <w:t>2</w:t>
        </w:r>
      </w:fldSimple>
      <w:r>
        <w:t>:</w:t>
      </w:r>
      <w:r w:rsidR="00525F4C">
        <w:t xml:space="preserve"> </w:t>
      </w:r>
      <w:r>
        <w:t>Probabilidad marginal para "b</w:t>
      </w:r>
      <w:r w:rsidRPr="00B84638">
        <w:t>"</w:t>
      </w:r>
    </w:p>
    <w:tbl>
      <w:tblPr>
        <w:tblStyle w:val="Tablaconcuadrcula"/>
        <w:tblW w:w="0" w:type="auto"/>
        <w:tblLook w:val="04A0" w:firstRow="1" w:lastRow="0" w:firstColumn="1" w:lastColumn="0" w:noHBand="0" w:noVBand="1"/>
      </w:tblPr>
      <w:tblGrid>
        <w:gridCol w:w="1632"/>
        <w:gridCol w:w="1633"/>
        <w:gridCol w:w="1633"/>
        <w:gridCol w:w="1633"/>
        <w:gridCol w:w="1633"/>
        <w:gridCol w:w="1633"/>
      </w:tblGrid>
      <w:tr w:rsidR="00355AFD" w:rsidRPr="00355AFD" w:rsidTr="006C699B">
        <w:tc>
          <w:tcPr>
            <w:tcW w:w="1632" w:type="dxa"/>
          </w:tcPr>
          <w:p w:rsidR="00355AFD" w:rsidRPr="00355AFD" w:rsidRDefault="00355AFD" w:rsidP="00355AFD">
            <w:pPr>
              <w:spacing w:after="200" w:line="276" w:lineRule="auto"/>
            </w:pPr>
            <w:r w:rsidRPr="00355AFD">
              <w:t>--------------</w:t>
            </w:r>
          </w:p>
        </w:tc>
        <w:tc>
          <w:tcPr>
            <w:tcW w:w="1633" w:type="dxa"/>
          </w:tcPr>
          <w:p w:rsidR="00355AFD" w:rsidRPr="00355AFD" w:rsidRDefault="00355AFD" w:rsidP="00355AFD">
            <w:pPr>
              <w:spacing w:after="200" w:line="276" w:lineRule="auto"/>
            </w:pPr>
            <w:r>
              <w:t>ab</w:t>
            </w:r>
          </w:p>
        </w:tc>
        <w:tc>
          <w:tcPr>
            <w:tcW w:w="1633" w:type="dxa"/>
          </w:tcPr>
          <w:p w:rsidR="00355AFD" w:rsidRPr="00355AFD" w:rsidRDefault="00355AFD" w:rsidP="00355AFD">
            <w:pPr>
              <w:spacing w:after="200" w:line="276" w:lineRule="auto"/>
            </w:pPr>
            <w:r w:rsidRPr="00355AFD">
              <w:t>¬a</w:t>
            </w:r>
            <w:r>
              <w:t>b</w:t>
            </w:r>
          </w:p>
        </w:tc>
        <w:tc>
          <w:tcPr>
            <w:tcW w:w="1633" w:type="dxa"/>
          </w:tcPr>
          <w:p w:rsidR="00355AFD" w:rsidRPr="00355AFD" w:rsidRDefault="00355AFD" w:rsidP="00355AFD">
            <w:pPr>
              <w:spacing w:after="200" w:line="276" w:lineRule="auto"/>
            </w:pPr>
            <w:r w:rsidRPr="00355AFD">
              <w:t>¬</w:t>
            </w:r>
            <w:proofErr w:type="spellStart"/>
            <w:r w:rsidRPr="00355AFD">
              <w:t>a</w:t>
            </w:r>
            <w:r>
              <w:t>¬b</w:t>
            </w:r>
            <w:proofErr w:type="spellEnd"/>
          </w:p>
        </w:tc>
        <w:tc>
          <w:tcPr>
            <w:tcW w:w="1633" w:type="dxa"/>
          </w:tcPr>
          <w:p w:rsidR="00355AFD" w:rsidRPr="00355AFD" w:rsidRDefault="00355AFD" w:rsidP="00355AFD">
            <w:pPr>
              <w:spacing w:after="200" w:line="276" w:lineRule="auto"/>
            </w:pPr>
            <w:proofErr w:type="spellStart"/>
            <w:r w:rsidRPr="00355AFD">
              <w:t>a</w:t>
            </w:r>
            <w:r>
              <w:t>¬b</w:t>
            </w:r>
            <w:proofErr w:type="spellEnd"/>
          </w:p>
        </w:tc>
        <w:tc>
          <w:tcPr>
            <w:tcW w:w="1633" w:type="dxa"/>
          </w:tcPr>
          <w:p w:rsidR="00355AFD" w:rsidRPr="00355AFD" w:rsidRDefault="00355AFD" w:rsidP="00355AFD">
            <w:pPr>
              <w:spacing w:after="200" w:line="276" w:lineRule="auto"/>
            </w:pPr>
            <w:r w:rsidRPr="00355AFD">
              <w:t>P(xi)</w:t>
            </w:r>
          </w:p>
        </w:tc>
      </w:tr>
      <w:tr w:rsidR="00355AFD" w:rsidRPr="00355AFD" w:rsidTr="006C699B">
        <w:tc>
          <w:tcPr>
            <w:tcW w:w="1632" w:type="dxa"/>
          </w:tcPr>
          <w:p w:rsidR="00355AFD" w:rsidRPr="00355AFD" w:rsidRDefault="00355AFD" w:rsidP="00355AFD">
            <w:pPr>
              <w:spacing w:after="200" w:line="276" w:lineRule="auto"/>
            </w:pPr>
            <w:r w:rsidRPr="00355AFD">
              <w:t>+</w:t>
            </w:r>
            <w:r>
              <w:t>c</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rsidRPr="00355AFD">
              <w:t>0,03</w:t>
            </w:r>
          </w:p>
        </w:tc>
        <w:tc>
          <w:tcPr>
            <w:tcW w:w="1633" w:type="dxa"/>
          </w:tcPr>
          <w:p w:rsidR="00355AFD" w:rsidRPr="00355AFD" w:rsidRDefault="00355AFD" w:rsidP="00355AFD">
            <w:pPr>
              <w:spacing w:after="200" w:line="276" w:lineRule="auto"/>
            </w:pPr>
            <w:r>
              <w:t>0,02</w:t>
            </w:r>
          </w:p>
        </w:tc>
        <w:tc>
          <w:tcPr>
            <w:tcW w:w="1633" w:type="dxa"/>
          </w:tcPr>
          <w:p w:rsidR="00355AFD" w:rsidRPr="00355AFD" w:rsidRDefault="00355AFD" w:rsidP="00355AFD">
            <w:pPr>
              <w:spacing w:after="200" w:line="276" w:lineRule="auto"/>
            </w:pPr>
            <w:r>
              <w:t>0,07</w:t>
            </w:r>
          </w:p>
        </w:tc>
        <w:tc>
          <w:tcPr>
            <w:tcW w:w="1633" w:type="dxa"/>
          </w:tcPr>
          <w:p w:rsidR="00355AFD" w:rsidRPr="00355AFD" w:rsidRDefault="00355AFD" w:rsidP="00355AFD">
            <w:pPr>
              <w:spacing w:after="200" w:line="276" w:lineRule="auto"/>
            </w:pPr>
            <w:r w:rsidRPr="00355AFD">
              <w:t>0,45</w:t>
            </w:r>
          </w:p>
        </w:tc>
      </w:tr>
      <w:tr w:rsidR="00355AFD" w:rsidRPr="00355AFD" w:rsidTr="006C699B">
        <w:tc>
          <w:tcPr>
            <w:tcW w:w="1632" w:type="dxa"/>
          </w:tcPr>
          <w:p w:rsidR="00355AFD" w:rsidRPr="00355AFD" w:rsidRDefault="00355AFD" w:rsidP="00355AFD">
            <w:pPr>
              <w:spacing w:after="200" w:line="276" w:lineRule="auto"/>
            </w:pPr>
            <w:r>
              <w:t>¬c</w:t>
            </w:r>
          </w:p>
        </w:tc>
        <w:tc>
          <w:tcPr>
            <w:tcW w:w="1633" w:type="dxa"/>
          </w:tcPr>
          <w:p w:rsidR="00355AFD" w:rsidRPr="00355AFD" w:rsidRDefault="00355AFD" w:rsidP="00355AFD">
            <w:pPr>
              <w:spacing w:after="200" w:line="276" w:lineRule="auto"/>
            </w:pPr>
            <w:r>
              <w:t>0,12</w:t>
            </w:r>
          </w:p>
        </w:tc>
        <w:tc>
          <w:tcPr>
            <w:tcW w:w="1633" w:type="dxa"/>
          </w:tcPr>
          <w:p w:rsidR="00355AFD" w:rsidRPr="00355AFD" w:rsidRDefault="00355AFD" w:rsidP="00355AFD">
            <w:pPr>
              <w:spacing w:after="200" w:line="276" w:lineRule="auto"/>
            </w:pPr>
            <w:r>
              <w:t>0,27</w:t>
            </w:r>
          </w:p>
        </w:tc>
        <w:tc>
          <w:tcPr>
            <w:tcW w:w="1633" w:type="dxa"/>
          </w:tcPr>
          <w:p w:rsidR="00355AFD" w:rsidRPr="00355AFD" w:rsidRDefault="00355AFD" w:rsidP="00355AFD">
            <w:pPr>
              <w:spacing w:after="200" w:line="276" w:lineRule="auto"/>
            </w:pPr>
            <w:r w:rsidRPr="00355AFD">
              <w:t>0,18</w:t>
            </w:r>
          </w:p>
        </w:tc>
        <w:tc>
          <w:tcPr>
            <w:tcW w:w="1633" w:type="dxa"/>
          </w:tcPr>
          <w:p w:rsidR="00355AFD" w:rsidRPr="00355AFD" w:rsidRDefault="00355AFD" w:rsidP="00355AFD">
            <w:pPr>
              <w:spacing w:after="200" w:line="276" w:lineRule="auto"/>
            </w:pPr>
            <w:r w:rsidRPr="00355AFD">
              <w:t>0,28</w:t>
            </w:r>
          </w:p>
        </w:tc>
        <w:tc>
          <w:tcPr>
            <w:tcW w:w="1633" w:type="dxa"/>
          </w:tcPr>
          <w:p w:rsidR="00355AFD" w:rsidRPr="00355AFD" w:rsidRDefault="00355AFD" w:rsidP="00355AFD">
            <w:pPr>
              <w:spacing w:after="200" w:line="276" w:lineRule="auto"/>
            </w:pPr>
            <w:r w:rsidRPr="00355AFD">
              <w:t>0,55</w:t>
            </w:r>
          </w:p>
        </w:tc>
      </w:tr>
      <w:tr w:rsidR="00355AFD" w:rsidRPr="00355AFD" w:rsidTr="006C699B">
        <w:tc>
          <w:tcPr>
            <w:tcW w:w="1632" w:type="dxa"/>
          </w:tcPr>
          <w:p w:rsidR="00355AFD" w:rsidRPr="00355AFD" w:rsidRDefault="00355AFD" w:rsidP="00355AFD">
            <w:pPr>
              <w:spacing w:after="200" w:line="276" w:lineRule="auto"/>
            </w:pPr>
            <w:r w:rsidRPr="00355AFD">
              <w:t>P(</w:t>
            </w:r>
            <w:proofErr w:type="spellStart"/>
            <w:r w:rsidRPr="00355AFD">
              <w:t>x,y</w:t>
            </w:r>
            <w:proofErr w:type="spellEnd"/>
            <w:r w:rsidRPr="00355AFD">
              <w:t>)</w:t>
            </w:r>
          </w:p>
        </w:tc>
        <w:tc>
          <w:tcPr>
            <w:tcW w:w="1633" w:type="dxa"/>
          </w:tcPr>
          <w:p w:rsidR="00355AFD" w:rsidRPr="00355AFD" w:rsidRDefault="00355AFD" w:rsidP="00355AFD">
            <w:pPr>
              <w:spacing w:after="200" w:line="276" w:lineRule="auto"/>
            </w:pPr>
            <w:r w:rsidRPr="00355AFD">
              <w:t>0,</w:t>
            </w:r>
            <w:r>
              <w:t>15</w:t>
            </w:r>
          </w:p>
        </w:tc>
        <w:tc>
          <w:tcPr>
            <w:tcW w:w="1633" w:type="dxa"/>
          </w:tcPr>
          <w:p w:rsidR="00355AFD" w:rsidRPr="00355AFD" w:rsidRDefault="00355AFD" w:rsidP="00355AFD">
            <w:pPr>
              <w:spacing w:after="200" w:line="276" w:lineRule="auto"/>
            </w:pPr>
            <w:r w:rsidRPr="00355AFD">
              <w:t>0,</w:t>
            </w:r>
            <w:r>
              <w:t>30</w:t>
            </w:r>
          </w:p>
        </w:tc>
        <w:tc>
          <w:tcPr>
            <w:tcW w:w="1633" w:type="dxa"/>
          </w:tcPr>
          <w:p w:rsidR="00355AFD" w:rsidRPr="00355AFD" w:rsidRDefault="00355AFD" w:rsidP="00355AFD">
            <w:pPr>
              <w:spacing w:after="200" w:line="276" w:lineRule="auto"/>
            </w:pPr>
            <w:r>
              <w:t>0,20</w:t>
            </w:r>
          </w:p>
        </w:tc>
        <w:tc>
          <w:tcPr>
            <w:tcW w:w="1633" w:type="dxa"/>
          </w:tcPr>
          <w:p w:rsidR="00355AFD" w:rsidRPr="00355AFD" w:rsidRDefault="00355AFD" w:rsidP="00355AFD">
            <w:pPr>
              <w:spacing w:after="200" w:line="276" w:lineRule="auto"/>
            </w:pPr>
            <w:r w:rsidRPr="00355AFD">
              <w:t>0,</w:t>
            </w:r>
            <w:r>
              <w:t>35</w:t>
            </w:r>
          </w:p>
        </w:tc>
        <w:tc>
          <w:tcPr>
            <w:tcW w:w="1633" w:type="dxa"/>
          </w:tcPr>
          <w:p w:rsidR="00355AFD" w:rsidRPr="00355AFD" w:rsidRDefault="00355AFD" w:rsidP="00355AFD">
            <w:pPr>
              <w:keepNext/>
              <w:spacing w:after="200" w:line="276" w:lineRule="auto"/>
            </w:pPr>
            <w:r w:rsidRPr="00355AFD">
              <w:t>1,00</w:t>
            </w:r>
          </w:p>
        </w:tc>
      </w:tr>
    </w:tbl>
    <w:p w:rsidR="00355AFD" w:rsidRDefault="00355AFD" w:rsidP="00355AFD">
      <w:pPr>
        <w:pStyle w:val="Descripcin"/>
        <w:jc w:val="center"/>
      </w:pPr>
      <w:r>
        <w:t xml:space="preserve">Tabla </w:t>
      </w:r>
      <w:fldSimple w:instr=" SEQ Tabla \* ARABIC ">
        <w:r>
          <w:rPr>
            <w:noProof/>
          </w:rPr>
          <w:t>3</w:t>
        </w:r>
      </w:fldSimple>
      <w:r>
        <w:t xml:space="preserve">: </w:t>
      </w:r>
      <w:r w:rsidRPr="00C74F3D">
        <w:t>Probab</w:t>
      </w:r>
      <w:r>
        <w:t>ilidad marginal para "c</w:t>
      </w:r>
      <w:r w:rsidRPr="00C74F3D">
        <w:t>"</w:t>
      </w:r>
    </w:p>
    <w:p w:rsidR="00355AFD" w:rsidRDefault="0021744B" w:rsidP="00355AFD">
      <w:r>
        <w:t xml:space="preserve">Para todos los casos que no son condicionales, tenemos que: </w:t>
      </w:r>
    </w:p>
    <w:p w:rsidR="0021744B" w:rsidRDefault="0021744B" w:rsidP="0021744B">
      <w:pPr>
        <w:keepNext/>
        <w:jc w:val="center"/>
      </w:pPr>
      <w:r>
        <w:rPr>
          <w:noProof/>
        </w:rPr>
        <w:drawing>
          <wp:inline distT="0" distB="0" distL="0" distR="0" wp14:anchorId="3BC70D06" wp14:editId="5E4B7545">
            <wp:extent cx="2361537" cy="337362"/>
            <wp:effectExtent l="0" t="0" r="127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034" cy="342004"/>
                    </a:xfrm>
                    <a:prstGeom prst="rect">
                      <a:avLst/>
                    </a:prstGeom>
                  </pic:spPr>
                </pic:pic>
              </a:graphicData>
            </a:graphic>
          </wp:inline>
        </w:drawing>
      </w:r>
    </w:p>
    <w:p w:rsidR="0021744B" w:rsidRDefault="0021744B" w:rsidP="0021744B">
      <w:pPr>
        <w:pStyle w:val="Descripcin"/>
        <w:jc w:val="center"/>
      </w:pPr>
      <w:r>
        <w:t xml:space="preserve">Ilustración </w:t>
      </w:r>
      <w:fldSimple w:instr=" SEQ Ilustración \* ARABIC ">
        <w:r w:rsidR="00CB2869">
          <w:rPr>
            <w:noProof/>
          </w:rPr>
          <w:t>2</w:t>
        </w:r>
      </w:fldSimple>
      <w:r>
        <w:t>: Cálculo de la independencia probabilística</w:t>
      </w:r>
    </w:p>
    <w:p w:rsidR="000311B0" w:rsidRDefault="000311B0" w:rsidP="0021744B">
      <w:r>
        <w:t xml:space="preserve">Para 1: </w:t>
      </w:r>
    </w:p>
    <w:p w:rsidR="008C61A0" w:rsidRDefault="008C61A0" w:rsidP="000311B0">
      <w:pPr>
        <w:ind w:firstLine="720"/>
      </w:pPr>
      <w:r>
        <w:t>Como para que dos características sean independientes entre sí hay que realizar la operación anterior para todas las variables, hemos encontrado una en la que no se verifica la igualdad:</w:t>
      </w:r>
    </w:p>
    <w:p w:rsidR="008C61A0" w:rsidRPr="002D6088" w:rsidRDefault="008C61A0" w:rsidP="0021744B">
      <w:r w:rsidRPr="002D6088">
        <w:t xml:space="preserve">R = </w:t>
      </w:r>
      <w:proofErr w:type="gramStart"/>
      <w:r w:rsidRPr="002D6088">
        <w:t>P(</w:t>
      </w:r>
      <w:proofErr w:type="gramEnd"/>
      <w:r w:rsidRPr="002D6088">
        <w:t xml:space="preserve">+a)=0,5 </w:t>
      </w:r>
    </w:p>
    <w:p w:rsidR="008C61A0" w:rsidRPr="002D6088" w:rsidRDefault="008C61A0" w:rsidP="0021744B">
      <w:r w:rsidRPr="002D6088">
        <w:t xml:space="preserve">M = </w:t>
      </w:r>
      <w:proofErr w:type="gramStart"/>
      <w:r w:rsidRPr="002D6088">
        <w:t>P(</w:t>
      </w:r>
      <w:proofErr w:type="gramEnd"/>
      <w:r w:rsidRPr="002D6088">
        <w:t>+b)=0,45</w:t>
      </w:r>
    </w:p>
    <w:p w:rsidR="0021744B" w:rsidRPr="002D6088" w:rsidRDefault="008C61A0" w:rsidP="0021744B">
      <w:r w:rsidRPr="002D6088">
        <w:t>R*M = 0,225</w:t>
      </w:r>
    </w:p>
    <w:p w:rsidR="008C61A0" w:rsidRPr="002D6088" w:rsidRDefault="008C61A0" w:rsidP="0021744B">
      <w:proofErr w:type="gramStart"/>
      <w:r w:rsidRPr="002D6088">
        <w:t>P(</w:t>
      </w:r>
      <w:proofErr w:type="gramEnd"/>
      <w:r w:rsidRPr="002D6088">
        <w:t xml:space="preserve">+a, +b) = 0,15 </w:t>
      </w:r>
    </w:p>
    <w:p w:rsidR="00B94551" w:rsidRPr="00B94551" w:rsidRDefault="00B94551" w:rsidP="0021744B">
      <w:r w:rsidRPr="00B94551">
        <w:t xml:space="preserve">Como 0,15 no es igual a 0,225, </w:t>
      </w:r>
      <w:r>
        <w:t>la relación “1.” es Falsa</w:t>
      </w:r>
      <w:r w:rsidR="000077D9">
        <w:t xml:space="preserve"> por la fórmula anterior</w:t>
      </w:r>
      <w:r>
        <w:t xml:space="preserve">. </w:t>
      </w:r>
    </w:p>
    <w:p w:rsidR="00B94551" w:rsidRPr="002D6088" w:rsidRDefault="00B94551" w:rsidP="0021744B">
      <w:r w:rsidRPr="002D6088">
        <w:t>Para 2: Es Falsa.</w:t>
      </w:r>
    </w:p>
    <w:p w:rsidR="00B94551" w:rsidRDefault="00B94551" w:rsidP="0021744B">
      <w:r w:rsidRPr="00B94551">
        <w:t xml:space="preserve">Para 3. </w:t>
      </w:r>
      <w:r>
        <w:t>Es Falsa.</w:t>
      </w:r>
    </w:p>
    <w:p w:rsidR="00022D43" w:rsidRDefault="00022D43" w:rsidP="0021744B">
      <w:r>
        <w:t>Teniendo en cuenta para la 4 y 5:</w:t>
      </w:r>
    </w:p>
    <w:p w:rsidR="00022D43" w:rsidRDefault="00022D43" w:rsidP="00022D43">
      <w:pPr>
        <w:keepNext/>
        <w:jc w:val="center"/>
      </w:pPr>
      <w:r>
        <w:rPr>
          <w:noProof/>
        </w:rPr>
        <w:lastRenderedPageBreak/>
        <w:drawing>
          <wp:inline distT="0" distB="0" distL="0" distR="0" wp14:anchorId="5AFFD665" wp14:editId="23D0BCC8">
            <wp:extent cx="4532243" cy="1292247"/>
            <wp:effectExtent l="0" t="0" r="190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992" cy="1314700"/>
                    </a:xfrm>
                    <a:prstGeom prst="rect">
                      <a:avLst/>
                    </a:prstGeom>
                    <a:noFill/>
                    <a:ln>
                      <a:noFill/>
                    </a:ln>
                  </pic:spPr>
                </pic:pic>
              </a:graphicData>
            </a:graphic>
          </wp:inline>
        </w:drawing>
      </w:r>
    </w:p>
    <w:p w:rsidR="00022D43" w:rsidRDefault="00022D43" w:rsidP="00022D43">
      <w:pPr>
        <w:pStyle w:val="Descripcin"/>
        <w:jc w:val="center"/>
      </w:pPr>
      <w:r>
        <w:t xml:space="preserve">Ilustración </w:t>
      </w:r>
      <w:fldSimple w:instr=" SEQ Ilustración \* ARABIC ">
        <w:r w:rsidR="00CB2869">
          <w:rPr>
            <w:noProof/>
          </w:rPr>
          <w:t>3</w:t>
        </w:r>
      </w:fldSimple>
      <w:r>
        <w:t>: Cálculo de independencia probabilística con condición</w:t>
      </w:r>
    </w:p>
    <w:p w:rsidR="00022D43" w:rsidRDefault="000077D9" w:rsidP="00022D43">
      <w:r>
        <w:t>Para 4 es Falsa</w:t>
      </w:r>
    </w:p>
    <w:p w:rsidR="000077D9" w:rsidRDefault="000077D9" w:rsidP="00022D43">
      <w:r>
        <w:t>Para 5:</w:t>
      </w:r>
      <w:r w:rsidR="00F47866">
        <w:t xml:space="preserve"> </w:t>
      </w:r>
    </w:p>
    <w:p w:rsidR="002D6088" w:rsidRDefault="002D6088" w:rsidP="00022D43">
      <w:r>
        <w:t>-----------------------------------------------------------------------------------------------------------------------</w:t>
      </w:r>
    </w:p>
    <w:p w:rsidR="000077D9" w:rsidRDefault="000077D9" w:rsidP="00022D43">
      <w:r>
        <w:t xml:space="preserve">Teniendo en cuenta las fórmulas, </w:t>
      </w:r>
      <w:r w:rsidR="00F47866">
        <w:t>cogemos un valor para A</w:t>
      </w:r>
      <w:proofErr w:type="gramStart"/>
      <w:r w:rsidR="00F47866">
        <w:t>,B</w:t>
      </w:r>
      <w:proofErr w:type="gramEnd"/>
      <w:r w:rsidR="00F47866">
        <w:t xml:space="preserve"> y C. En este caso: +</w:t>
      </w:r>
      <w:proofErr w:type="spellStart"/>
      <w:r w:rsidR="00F47866">
        <w:t>a,+b,+c</w:t>
      </w:r>
      <w:proofErr w:type="spellEnd"/>
    </w:p>
    <w:p w:rsidR="00F47866" w:rsidRDefault="00F47866" w:rsidP="00022D43">
      <w:r>
        <w:t xml:space="preserve">En primer lugar calculamos </w:t>
      </w:r>
      <w:proofErr w:type="gramStart"/>
      <w:r>
        <w:t>P(</w:t>
      </w:r>
      <w:proofErr w:type="gramEnd"/>
      <w:r>
        <w:t>+</w:t>
      </w:r>
      <w:proofErr w:type="spellStart"/>
      <w:r>
        <w:t>b,+c</w:t>
      </w:r>
      <w:proofErr w:type="spellEnd"/>
      <w:r>
        <w:t xml:space="preserve"> | +a) = P(+</w:t>
      </w:r>
      <w:proofErr w:type="spellStart"/>
      <w:r>
        <w:t>b,+c,+a</w:t>
      </w:r>
      <w:proofErr w:type="spellEnd"/>
      <w:r>
        <w:t>)/P(+a) -&gt;</w:t>
      </w:r>
    </w:p>
    <w:p w:rsidR="002D6088" w:rsidRDefault="002D6088" w:rsidP="00022D43">
      <w:proofErr w:type="gramStart"/>
      <w:r>
        <w:t>P(</w:t>
      </w:r>
      <w:proofErr w:type="gramEnd"/>
      <w:r>
        <w:t>+</w:t>
      </w:r>
      <w:proofErr w:type="spellStart"/>
      <w:r>
        <w:t>b,+c,+a</w:t>
      </w:r>
      <w:proofErr w:type="spellEnd"/>
      <w:r>
        <w:t xml:space="preserve">) nos lo dan en la tabla: </w:t>
      </w:r>
      <w:r>
        <w:sym w:font="Wingdings" w:char="F0E0"/>
      </w:r>
    </w:p>
    <w:p w:rsidR="00F47866" w:rsidRDefault="00F47866" w:rsidP="00022D43">
      <w:r>
        <w:t>(</w:t>
      </w:r>
      <w:r w:rsidR="002D6088">
        <w:t>0.03)/0,5 = 0,06</w:t>
      </w:r>
      <w:r>
        <w:t xml:space="preserve"> </w:t>
      </w:r>
    </w:p>
    <w:p w:rsidR="00F47866" w:rsidRDefault="00F47866" w:rsidP="00022D43">
      <w:r>
        <w:t xml:space="preserve">En segundo lugar calculamos </w:t>
      </w:r>
      <w:proofErr w:type="gramStart"/>
      <w:r>
        <w:t>P(</w:t>
      </w:r>
      <w:proofErr w:type="gramEnd"/>
      <w:r>
        <w:t>+b|</w:t>
      </w:r>
      <w:r w:rsidR="00B76414">
        <w:t>+a</w:t>
      </w:r>
      <w:r>
        <w:t>)</w:t>
      </w:r>
      <w:r w:rsidR="00B76414">
        <w:t xml:space="preserve"> = P(+</w:t>
      </w:r>
      <w:proofErr w:type="spellStart"/>
      <w:r w:rsidR="00B76414">
        <w:t>b,+a</w:t>
      </w:r>
      <w:proofErr w:type="spellEnd"/>
      <w:r w:rsidR="00B76414">
        <w:t>)/P(+a) -&gt;</w:t>
      </w:r>
    </w:p>
    <w:p w:rsidR="00B76414" w:rsidRDefault="00B76414" w:rsidP="00022D43">
      <w:r>
        <w:t>0,15/0,5 = 0,3</w:t>
      </w:r>
    </w:p>
    <w:p w:rsidR="00B76414" w:rsidRDefault="00B76414" w:rsidP="00022D43">
      <w:r>
        <w:t xml:space="preserve">En tercer lugar, calculamos: </w:t>
      </w:r>
      <w:proofErr w:type="gramStart"/>
      <w:r>
        <w:t>P(</w:t>
      </w:r>
      <w:proofErr w:type="gramEnd"/>
      <w:r>
        <w:t>+c|+a) = P(+</w:t>
      </w:r>
      <w:proofErr w:type="spellStart"/>
      <w:r>
        <w:t>c,+a</w:t>
      </w:r>
      <w:proofErr w:type="spellEnd"/>
      <w:r>
        <w:t>)/P(+a) -&gt;</w:t>
      </w:r>
    </w:p>
    <w:p w:rsidR="00B76414" w:rsidRDefault="00B76414" w:rsidP="00022D43">
      <w:r>
        <w:t>0,1/0,5 = 0,2</w:t>
      </w:r>
    </w:p>
    <w:p w:rsidR="00B76414" w:rsidRDefault="00B76414" w:rsidP="00022D43">
      <w:r>
        <w:t>En cuarto lugar, comprobamos la igualdad:</w:t>
      </w:r>
    </w:p>
    <w:p w:rsidR="00B76414" w:rsidRDefault="002D6088" w:rsidP="00022D43">
      <w:r>
        <w:t>0,06</w:t>
      </w:r>
      <w:r w:rsidR="00B76414">
        <w:t xml:space="preserve"> = 0,3 * 0,2 </w:t>
      </w:r>
      <w:r w:rsidR="00B76414">
        <w:sym w:font="Wingdings" w:char="F0E0"/>
      </w:r>
      <w:r>
        <w:t xml:space="preserve"> 0,06</w:t>
      </w:r>
      <w:r w:rsidR="00B76414">
        <w:t xml:space="preserve"> = 0,06</w:t>
      </w:r>
    </w:p>
    <w:p w:rsidR="00B76414" w:rsidRDefault="002D6088" w:rsidP="00022D43">
      <w:pPr>
        <w:pBdr>
          <w:bottom w:val="single" w:sz="6" w:space="1" w:color="auto"/>
        </w:pBdr>
      </w:pPr>
      <w:r>
        <w:t>Para este caso sí se cumple la igualdad, probaremos con otro caso para llegar intentar llegar a un caso en el que no se cumpla. Si se cumple para todos, entonces la independencia probabilística es CIERTA.</w:t>
      </w:r>
    </w:p>
    <w:p w:rsidR="004D6839" w:rsidRPr="004D6839" w:rsidRDefault="004D6839" w:rsidP="004D6839">
      <w:r w:rsidRPr="004D6839">
        <w:t>Teniendo en cuenta las fórmulas, cogemos un valor para A</w:t>
      </w:r>
      <w:proofErr w:type="gramStart"/>
      <w:r w:rsidRPr="004D6839">
        <w:t>,B</w:t>
      </w:r>
      <w:proofErr w:type="gramEnd"/>
      <w:r w:rsidRPr="004D6839">
        <w:t xml:space="preserve"> y C. En este caso: </w:t>
      </w:r>
      <w:r>
        <w:t>¬</w:t>
      </w:r>
      <w:proofErr w:type="spellStart"/>
      <w:r w:rsidRPr="004D6839">
        <w:t>a,+b,+c</w:t>
      </w:r>
      <w:proofErr w:type="spellEnd"/>
    </w:p>
    <w:p w:rsidR="004D6839" w:rsidRPr="004D6839" w:rsidRDefault="004D6839" w:rsidP="004D6839">
      <w:r w:rsidRPr="004D6839">
        <w:t xml:space="preserve">En primer lugar calculamos </w:t>
      </w:r>
      <w:proofErr w:type="gramStart"/>
      <w:r w:rsidRPr="004D6839">
        <w:t>P(</w:t>
      </w:r>
      <w:proofErr w:type="gramEnd"/>
      <w:r w:rsidRPr="004D6839">
        <w:t>+</w:t>
      </w:r>
      <w:proofErr w:type="spellStart"/>
      <w:r w:rsidRPr="004D6839">
        <w:t>b,+c</w:t>
      </w:r>
      <w:proofErr w:type="spellEnd"/>
      <w:r w:rsidRPr="004D6839">
        <w:t xml:space="preserve"> | </w:t>
      </w:r>
      <w:r>
        <w:t>¬</w:t>
      </w:r>
      <w:r w:rsidRPr="004D6839">
        <w:t>a) = P(+</w:t>
      </w:r>
      <w:proofErr w:type="spellStart"/>
      <w:r w:rsidRPr="004D6839">
        <w:t>b,+c,</w:t>
      </w:r>
      <w:r>
        <w:t>¬</w:t>
      </w:r>
      <w:r w:rsidRPr="004D6839">
        <w:t>a</w:t>
      </w:r>
      <w:proofErr w:type="spellEnd"/>
      <w:r w:rsidRPr="004D6839">
        <w:t>)/P(</w:t>
      </w:r>
      <w:r>
        <w:t>¬</w:t>
      </w:r>
      <w:r w:rsidRPr="004D6839">
        <w:t>a) -&gt;</w:t>
      </w:r>
    </w:p>
    <w:p w:rsidR="004D6839" w:rsidRPr="004D6839" w:rsidRDefault="004D6839" w:rsidP="004D6839">
      <w:proofErr w:type="gramStart"/>
      <w:r w:rsidRPr="004D6839">
        <w:t>P(</w:t>
      </w:r>
      <w:proofErr w:type="gramEnd"/>
      <w:r w:rsidRPr="004D6839">
        <w:t>+</w:t>
      </w:r>
      <w:proofErr w:type="spellStart"/>
      <w:r w:rsidRPr="004D6839">
        <w:t>b,+c,</w:t>
      </w:r>
      <w:r>
        <w:t>¬</w:t>
      </w:r>
      <w:r w:rsidRPr="004D6839">
        <w:t>a</w:t>
      </w:r>
      <w:proofErr w:type="spellEnd"/>
      <w:r w:rsidRPr="004D6839">
        <w:t xml:space="preserve">) nos lo dan en la tabla: </w:t>
      </w:r>
      <w:r w:rsidRPr="004D6839">
        <w:sym w:font="Wingdings" w:char="F0E0"/>
      </w:r>
    </w:p>
    <w:p w:rsidR="004D6839" w:rsidRPr="004D6839" w:rsidRDefault="004D6839" w:rsidP="004D6839">
      <w:r w:rsidRPr="004D6839">
        <w:t xml:space="preserve">(0.03)/0,5 = 0,06 </w:t>
      </w:r>
    </w:p>
    <w:p w:rsidR="004D6839" w:rsidRPr="004D6839" w:rsidRDefault="004D6839" w:rsidP="004D6839">
      <w:r w:rsidRPr="004D6839">
        <w:t xml:space="preserve">En segundo lugar calculamos </w:t>
      </w:r>
      <w:proofErr w:type="gramStart"/>
      <w:r w:rsidRPr="004D6839">
        <w:t>P(</w:t>
      </w:r>
      <w:proofErr w:type="gramEnd"/>
      <w:r w:rsidRPr="004D6839">
        <w:t>+b|</w:t>
      </w:r>
      <w:r>
        <w:t>¬</w:t>
      </w:r>
      <w:r w:rsidRPr="004D6839">
        <w:t>a) = P(+</w:t>
      </w:r>
      <w:proofErr w:type="spellStart"/>
      <w:r w:rsidRPr="004D6839">
        <w:t>b,</w:t>
      </w:r>
      <w:r>
        <w:t>¬</w:t>
      </w:r>
      <w:r w:rsidRPr="004D6839">
        <w:t>a</w:t>
      </w:r>
      <w:proofErr w:type="spellEnd"/>
      <w:r w:rsidRPr="004D6839">
        <w:t>)/P(</w:t>
      </w:r>
      <w:r>
        <w:t>¬</w:t>
      </w:r>
      <w:r w:rsidRPr="004D6839">
        <w:t>a) -&gt;</w:t>
      </w:r>
    </w:p>
    <w:p w:rsidR="004D6839" w:rsidRPr="004D6839" w:rsidRDefault="004D6839" w:rsidP="004D6839">
      <w:r w:rsidRPr="004D6839">
        <w:lastRenderedPageBreak/>
        <w:t>0,</w:t>
      </w:r>
      <w:r>
        <w:t>30/0,5 = 0,6</w:t>
      </w:r>
    </w:p>
    <w:p w:rsidR="004D6839" w:rsidRPr="004D6839" w:rsidRDefault="004D6839" w:rsidP="004D6839">
      <w:r w:rsidRPr="004D6839">
        <w:t xml:space="preserve">En tercer lugar, calculamos: </w:t>
      </w:r>
      <w:proofErr w:type="gramStart"/>
      <w:r w:rsidRPr="004D6839">
        <w:t>P(</w:t>
      </w:r>
      <w:proofErr w:type="gramEnd"/>
      <w:r w:rsidRPr="004D6839">
        <w:t>+c|</w:t>
      </w:r>
      <w:r>
        <w:t>¬</w:t>
      </w:r>
      <w:r w:rsidRPr="004D6839">
        <w:t>a) = P(+</w:t>
      </w:r>
      <w:proofErr w:type="spellStart"/>
      <w:r w:rsidRPr="004D6839">
        <w:t>c,</w:t>
      </w:r>
      <w:r>
        <w:t>¬</w:t>
      </w:r>
      <w:r w:rsidRPr="004D6839">
        <w:t>a</w:t>
      </w:r>
      <w:proofErr w:type="spellEnd"/>
      <w:r w:rsidRPr="004D6839">
        <w:t>)/P(</w:t>
      </w:r>
      <w:r>
        <w:t>¬</w:t>
      </w:r>
      <w:r w:rsidRPr="004D6839">
        <w:t>a) -&gt;</w:t>
      </w:r>
    </w:p>
    <w:p w:rsidR="004D6839" w:rsidRPr="004D6839" w:rsidRDefault="004D6839" w:rsidP="004D6839">
      <w:r w:rsidRPr="004D6839">
        <w:t>0,</w:t>
      </w:r>
      <w:r>
        <w:t>05</w:t>
      </w:r>
      <w:r w:rsidRPr="004D6839">
        <w:t>/0,5 = 0,</w:t>
      </w:r>
      <w:r>
        <w:t>1</w:t>
      </w:r>
    </w:p>
    <w:p w:rsidR="004D6839" w:rsidRPr="004D6839" w:rsidRDefault="004D6839" w:rsidP="004D6839">
      <w:r w:rsidRPr="004D6839">
        <w:t>En cuarto lugar, comprobamos la igualdad:</w:t>
      </w:r>
    </w:p>
    <w:p w:rsidR="004D6839" w:rsidRPr="004D6839" w:rsidRDefault="004D6839" w:rsidP="004D6839">
      <w:r w:rsidRPr="004D6839">
        <w:t>0,06</w:t>
      </w:r>
      <w:r>
        <w:t xml:space="preserve"> = 0,6 * 0,1</w:t>
      </w:r>
      <w:r w:rsidRPr="004D6839">
        <w:t xml:space="preserve"> </w:t>
      </w:r>
      <w:r w:rsidRPr="004D6839">
        <w:sym w:font="Wingdings" w:char="F0E0"/>
      </w:r>
      <w:r w:rsidRPr="004D6839">
        <w:t xml:space="preserve"> 0,06 = 0,06</w:t>
      </w:r>
    </w:p>
    <w:p w:rsidR="004D6839" w:rsidRPr="004D6839" w:rsidRDefault="004D6839" w:rsidP="004D6839">
      <w:pPr>
        <w:pBdr>
          <w:bottom w:val="single" w:sz="6" w:space="1" w:color="auto"/>
        </w:pBdr>
      </w:pPr>
      <w:r w:rsidRPr="004D6839">
        <w:t>Para este caso sí se cumple la igualdad, probaremos con otro caso para llegar intentar llegar a un caso en el que no se cumpla. Si se cumple para todos, entonces la independencia probabilística es CIERTA.</w:t>
      </w:r>
    </w:p>
    <w:p w:rsidR="00D35EF2" w:rsidRPr="00022D43" w:rsidRDefault="00D35EF2" w:rsidP="00022D43">
      <w:r>
        <w:t xml:space="preserve">Siguiendo los mismos cálculos para todos los casos posibles, verificamos que en todos los casos la igualdad es cierta. Por lo tanto, la relación del punto </w:t>
      </w:r>
      <w:r w:rsidR="00534875">
        <w:t xml:space="preserve">5 </w:t>
      </w:r>
      <w:r>
        <w:t xml:space="preserve">es </w:t>
      </w:r>
      <w:r w:rsidR="00534875">
        <w:t>CIERTA</w:t>
      </w:r>
      <w:r>
        <w:t>.</w:t>
      </w:r>
    </w:p>
    <w:p w:rsidR="00054824" w:rsidRDefault="00054824">
      <w:r w:rsidRPr="00B94551">
        <w:br w:type="page"/>
      </w:r>
    </w:p>
    <w:p w:rsidR="00B94551" w:rsidRDefault="00C24FD3" w:rsidP="00C24FD3">
      <w:pPr>
        <w:pStyle w:val="Ttulo1"/>
      </w:pPr>
      <w:bookmarkStart w:id="2" w:name="_Toc502938355"/>
      <w:r>
        <w:lastRenderedPageBreak/>
        <w:t>Ejercicio 1.2</w:t>
      </w:r>
      <w:bookmarkEnd w:id="2"/>
    </w:p>
    <w:p w:rsidR="00C24FD3" w:rsidRDefault="00B94551" w:rsidP="00C24FD3">
      <w:pPr>
        <w:keepNext/>
        <w:jc w:val="center"/>
      </w:pPr>
      <w:r>
        <w:rPr>
          <w:noProof/>
        </w:rPr>
        <w:drawing>
          <wp:inline distT="0" distB="0" distL="0" distR="0" wp14:anchorId="02A09EB8" wp14:editId="66F598D6">
            <wp:extent cx="1924215" cy="277002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0492" cy="2779059"/>
                    </a:xfrm>
                    <a:prstGeom prst="rect">
                      <a:avLst/>
                    </a:prstGeom>
                  </pic:spPr>
                </pic:pic>
              </a:graphicData>
            </a:graphic>
          </wp:inline>
        </w:drawing>
      </w:r>
    </w:p>
    <w:p w:rsidR="00B94551" w:rsidRDefault="00C24FD3" w:rsidP="00C24FD3">
      <w:pPr>
        <w:pStyle w:val="Descripcin"/>
        <w:jc w:val="center"/>
      </w:pPr>
      <w:r>
        <w:t xml:space="preserve">Ilustración </w:t>
      </w:r>
      <w:fldSimple w:instr=" SEQ Ilustración \* ARABIC ">
        <w:r w:rsidR="00CB2869">
          <w:rPr>
            <w:noProof/>
          </w:rPr>
          <w:t>4</w:t>
        </w:r>
      </w:fldSimple>
      <w:r>
        <w:t>: Representación del grafo del ejercicio 1.2</w:t>
      </w:r>
    </w:p>
    <w:p w:rsidR="00C24FD3" w:rsidRDefault="00C24FD3" w:rsidP="002C576C">
      <w:pPr>
        <w:pStyle w:val="Ttulo2"/>
      </w:pPr>
      <w:bookmarkStart w:id="3" w:name="_Toc502938356"/>
      <w:r>
        <w:t>Apartado 1:</w:t>
      </w:r>
      <w:bookmarkEnd w:id="3"/>
    </w:p>
    <w:p w:rsidR="00C24FD3" w:rsidRDefault="00C24FD3" w:rsidP="00C24FD3">
      <w:r>
        <w:t xml:space="preserve">Tenemos en cuenta: </w:t>
      </w:r>
    </w:p>
    <w:p w:rsidR="00C24FD3" w:rsidRDefault="00C24FD3" w:rsidP="00C24FD3">
      <w:pPr>
        <w:keepNext/>
      </w:pPr>
      <w:r>
        <w:rPr>
          <w:noProof/>
        </w:rPr>
        <w:drawing>
          <wp:inline distT="0" distB="0" distL="0" distR="0" wp14:anchorId="2B8B1294" wp14:editId="1154901C">
            <wp:extent cx="6227445" cy="154813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27445" cy="1548130"/>
                    </a:xfrm>
                    <a:prstGeom prst="rect">
                      <a:avLst/>
                    </a:prstGeom>
                  </pic:spPr>
                </pic:pic>
              </a:graphicData>
            </a:graphic>
          </wp:inline>
        </w:drawing>
      </w:r>
    </w:p>
    <w:p w:rsidR="00C24FD3" w:rsidRDefault="00C24FD3" w:rsidP="00C24FD3">
      <w:pPr>
        <w:pStyle w:val="Descripcin"/>
        <w:jc w:val="center"/>
      </w:pPr>
      <w:r>
        <w:t xml:space="preserve">Ilustración </w:t>
      </w:r>
      <w:fldSimple w:instr=" SEQ Ilustración \* ARABIC ">
        <w:r w:rsidR="00CB2869">
          <w:rPr>
            <w:noProof/>
          </w:rPr>
          <w:t>5</w:t>
        </w:r>
      </w:fldSimple>
      <w:r>
        <w:t xml:space="preserve">: Definición </w:t>
      </w:r>
      <w:r w:rsidR="00586FC4">
        <w:t xml:space="preserve">de </w:t>
      </w:r>
      <w:r>
        <w:t>camino activo en grafo no dirigido.</w:t>
      </w:r>
    </w:p>
    <w:p w:rsidR="00C24FD3" w:rsidRDefault="00C24FD3" w:rsidP="00C24FD3">
      <w:r>
        <w:t>Tenemos en cuenta la definición para grafo conectado y separado:</w:t>
      </w:r>
    </w:p>
    <w:p w:rsidR="00C24FD3" w:rsidRDefault="00C24FD3" w:rsidP="00C24FD3">
      <w:pPr>
        <w:keepNext/>
        <w:jc w:val="center"/>
      </w:pPr>
      <w:r>
        <w:rPr>
          <w:noProof/>
        </w:rPr>
        <w:drawing>
          <wp:inline distT="0" distB="0" distL="0" distR="0" wp14:anchorId="406DE94F" wp14:editId="539C4B7F">
            <wp:extent cx="5168347" cy="1806576"/>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1146" cy="1811050"/>
                    </a:xfrm>
                    <a:prstGeom prst="rect">
                      <a:avLst/>
                    </a:prstGeom>
                  </pic:spPr>
                </pic:pic>
              </a:graphicData>
            </a:graphic>
          </wp:inline>
        </w:drawing>
      </w:r>
    </w:p>
    <w:p w:rsidR="00C24FD3" w:rsidRDefault="00C24FD3" w:rsidP="00C24FD3">
      <w:pPr>
        <w:pStyle w:val="Descripcin"/>
        <w:jc w:val="center"/>
      </w:pPr>
      <w:bookmarkStart w:id="4" w:name="_Ref502862377"/>
      <w:r>
        <w:t xml:space="preserve">Ilustración </w:t>
      </w:r>
      <w:fldSimple w:instr=" SEQ Ilustración \* ARABIC ">
        <w:r w:rsidR="00CB2869">
          <w:rPr>
            <w:noProof/>
          </w:rPr>
          <w:t>6</w:t>
        </w:r>
      </w:fldSimple>
      <w:bookmarkEnd w:id="4"/>
      <w:r>
        <w:t>: Representación de grafo separado o conectado</w:t>
      </w:r>
      <w:r w:rsidR="002C576C">
        <w:t xml:space="preserve"> (imagen obtenida del video “separación de grafos”)</w:t>
      </w:r>
      <w:r>
        <w:t>.</w:t>
      </w:r>
    </w:p>
    <w:p w:rsidR="00C24FD3" w:rsidRPr="00C24FD3" w:rsidRDefault="00C24FD3" w:rsidP="00C24FD3">
      <w:r>
        <w:lastRenderedPageBreak/>
        <w:t xml:space="preserve">Tenemos en cuenta que nos están pidiendo en todos los apartados, al no aparecer el signo </w:t>
      </w:r>
      <w:r w:rsidR="002C576C">
        <w:t>“¬” delante de la “I” que significa “separados” o “independientes”, la AFIRMACIÓN de la separación entre</w:t>
      </w:r>
      <w:r w:rsidR="006C699B">
        <w:t xml:space="preserve"> sendos nodos de cada apartado.</w:t>
      </w:r>
    </w:p>
    <w:p w:rsidR="00C24FD3" w:rsidRDefault="002C576C" w:rsidP="00C24FD3">
      <w:pPr>
        <w:pStyle w:val="Prrafodelista"/>
        <w:numPr>
          <w:ilvl w:val="0"/>
          <w:numId w:val="13"/>
        </w:numPr>
      </w:pPr>
      <w:r>
        <w:t>Es FALSA ya que existen dos caminos conectados entre a y b: {</w:t>
      </w:r>
      <w:r w:rsidR="00C24FD3">
        <w:t>A-&gt;B</w:t>
      </w:r>
      <w:r>
        <w:t>}</w:t>
      </w:r>
      <w:r w:rsidR="00C24FD3">
        <w:t xml:space="preserve">, </w:t>
      </w:r>
      <w:r>
        <w:t>{</w:t>
      </w:r>
      <w:r w:rsidR="00C24FD3">
        <w:t>A-&gt;C-&gt;B</w:t>
      </w:r>
      <w:r>
        <w:t>}</w:t>
      </w:r>
      <w:r w:rsidR="006C699B">
        <w:t xml:space="preserve">. </w:t>
      </w:r>
    </w:p>
    <w:p w:rsidR="002C576C" w:rsidRDefault="002C576C" w:rsidP="00C24FD3">
      <w:pPr>
        <w:pStyle w:val="Prrafodelista"/>
        <w:numPr>
          <w:ilvl w:val="0"/>
          <w:numId w:val="13"/>
        </w:numPr>
      </w:pPr>
      <w:r>
        <w:t>Es FALSA ya que existe un camino conectado entre b y d: {B-&gt;D}</w:t>
      </w:r>
    </w:p>
    <w:p w:rsidR="002C576C" w:rsidRDefault="002C576C" w:rsidP="00C24FD3">
      <w:pPr>
        <w:pStyle w:val="Prrafodelista"/>
        <w:numPr>
          <w:ilvl w:val="0"/>
          <w:numId w:val="13"/>
        </w:numPr>
      </w:pPr>
      <w:r>
        <w:t xml:space="preserve">Es FALSA ya que existen dos caminos conectados entre a y d: </w:t>
      </w:r>
      <w:r w:rsidRPr="002C576C">
        <w:t>{A-&gt;B</w:t>
      </w:r>
      <w:r>
        <w:t>-&gt;D</w:t>
      </w:r>
      <w:r w:rsidRPr="002C576C">
        <w:t>}, {A-&gt;C-&gt;B</w:t>
      </w:r>
      <w:r>
        <w:t>-&gt;D</w:t>
      </w:r>
      <w:r w:rsidRPr="002C576C">
        <w:t>}</w:t>
      </w:r>
    </w:p>
    <w:p w:rsidR="002C576C" w:rsidRDefault="002C576C" w:rsidP="00C24FD3">
      <w:pPr>
        <w:pStyle w:val="Prrafodelista"/>
        <w:numPr>
          <w:ilvl w:val="0"/>
          <w:numId w:val="13"/>
        </w:numPr>
      </w:pPr>
      <w:r>
        <w:t xml:space="preserve">Es FALSA ya que existen dos caminos conectados entre d y </w:t>
      </w:r>
      <w:proofErr w:type="spellStart"/>
      <w:r>
        <w:t>e</w:t>
      </w:r>
      <w:proofErr w:type="spellEnd"/>
      <w:r>
        <w:t xml:space="preserve">: </w:t>
      </w:r>
      <w:r w:rsidRPr="002C576C">
        <w:t>{</w:t>
      </w:r>
      <w:r>
        <w:t>D</w:t>
      </w:r>
      <w:r w:rsidRPr="002C576C">
        <w:t>-&gt;B</w:t>
      </w:r>
      <w:r>
        <w:t>-&gt;C-&gt;E</w:t>
      </w:r>
      <w:r w:rsidRPr="002C576C">
        <w:t>}, {</w:t>
      </w:r>
      <w:r w:rsidRPr="002C576C">
        <w:rPr>
          <w:rFonts w:eastAsiaTheme="minorEastAsia"/>
          <w:sz w:val="22"/>
        </w:rPr>
        <w:t xml:space="preserve"> </w:t>
      </w:r>
      <w:r w:rsidRPr="002C576C">
        <w:t>D-&gt;B-&gt;</w:t>
      </w:r>
      <w:r>
        <w:t>A-&gt;</w:t>
      </w:r>
      <w:r w:rsidR="00534875">
        <w:t>C-&gt;E</w:t>
      </w:r>
      <w:r w:rsidRPr="002C576C">
        <w:t>}</w:t>
      </w:r>
    </w:p>
    <w:p w:rsidR="002C576C" w:rsidRDefault="002C576C" w:rsidP="002C576C">
      <w:pPr>
        <w:pStyle w:val="Ttulo2"/>
      </w:pPr>
      <w:bookmarkStart w:id="5" w:name="_Toc502938357"/>
      <w:r>
        <w:t>Apartado 2</w:t>
      </w:r>
      <w:bookmarkEnd w:id="5"/>
      <w:r>
        <w:t xml:space="preserve"> </w:t>
      </w:r>
    </w:p>
    <w:p w:rsidR="002C576C" w:rsidRDefault="002C576C" w:rsidP="002C576C"/>
    <w:p w:rsidR="00586FC4" w:rsidRDefault="00586FC4" w:rsidP="002C576C">
      <w:r>
        <w:t>Teniendo en cuenta la definición:</w:t>
      </w:r>
    </w:p>
    <w:p w:rsidR="001B6031" w:rsidRDefault="00586FC4" w:rsidP="001B6031">
      <w:pPr>
        <w:keepNext/>
      </w:pPr>
      <w:r>
        <w:rPr>
          <w:noProof/>
        </w:rPr>
        <w:drawing>
          <wp:inline distT="0" distB="0" distL="0" distR="0" wp14:anchorId="350F9FBF" wp14:editId="33702F57">
            <wp:extent cx="6227445" cy="103632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27445" cy="1036320"/>
                    </a:xfrm>
                    <a:prstGeom prst="rect">
                      <a:avLst/>
                    </a:prstGeom>
                  </pic:spPr>
                </pic:pic>
              </a:graphicData>
            </a:graphic>
          </wp:inline>
        </w:drawing>
      </w:r>
    </w:p>
    <w:p w:rsidR="00586FC4" w:rsidRDefault="001B6031" w:rsidP="001B6031">
      <w:pPr>
        <w:pStyle w:val="Descripcin"/>
        <w:jc w:val="center"/>
      </w:pPr>
      <w:r>
        <w:t xml:space="preserve">Ilustración </w:t>
      </w:r>
      <w:fldSimple w:instr=" SEQ Ilustración \* ARABIC ">
        <w:r w:rsidR="00CB2869">
          <w:rPr>
            <w:noProof/>
          </w:rPr>
          <w:t>7</w:t>
        </w:r>
      </w:fldSimple>
      <w:r>
        <w:t>: Definición de nodos conectados</w:t>
      </w:r>
    </w:p>
    <w:p w:rsidR="001B6031" w:rsidRDefault="001B6031" w:rsidP="001B6031">
      <w:r>
        <w:t xml:space="preserve">Y la </w:t>
      </w:r>
      <w:r>
        <w:fldChar w:fldCharType="begin"/>
      </w:r>
      <w:r>
        <w:instrText xml:space="preserve"> REF _Ref502862377 \h </w:instrText>
      </w:r>
      <w:r>
        <w:fldChar w:fldCharType="separate"/>
      </w:r>
      <w:r>
        <w:t xml:space="preserve">Ilustración </w:t>
      </w:r>
      <w:r>
        <w:fldChar w:fldCharType="end"/>
      </w:r>
      <w:r w:rsidR="008F6032">
        <w:t>6</w:t>
      </w:r>
      <w:r>
        <w:t>:</w:t>
      </w:r>
    </w:p>
    <w:p w:rsidR="001B6031" w:rsidRDefault="001B6031" w:rsidP="001B6031">
      <w:pPr>
        <w:pStyle w:val="Prrafodelista"/>
        <w:numPr>
          <w:ilvl w:val="0"/>
          <w:numId w:val="14"/>
        </w:numPr>
      </w:pPr>
      <w:r>
        <w:t xml:space="preserve">Es FALSA ya que existe un camino posible entre a y b: </w:t>
      </w:r>
      <w:r w:rsidRPr="001B6031">
        <w:t>{A-&gt;B}</w:t>
      </w:r>
      <w:r w:rsidR="006C699B">
        <w:t xml:space="preserve">. El camino </w:t>
      </w:r>
      <w:r w:rsidR="006C699B" w:rsidRPr="006C699B">
        <w:t>{A-&gt;C-&gt;B}</w:t>
      </w:r>
      <w:r w:rsidR="006C699B">
        <w:t xml:space="preserve"> ha quedado bloqueado por C.</w:t>
      </w:r>
    </w:p>
    <w:p w:rsidR="001B6031" w:rsidRDefault="001B6031" w:rsidP="001B6031">
      <w:pPr>
        <w:pStyle w:val="Prrafodelista"/>
        <w:numPr>
          <w:ilvl w:val="0"/>
          <w:numId w:val="14"/>
        </w:numPr>
      </w:pPr>
      <w:r>
        <w:t>Es VERDADERA ya que no existe ningún camino posible si el nodo B es el condicionante entre a y d.</w:t>
      </w:r>
      <w:r w:rsidR="006C699B">
        <w:t xml:space="preserve"> El camino </w:t>
      </w:r>
      <w:r w:rsidR="006C699B" w:rsidRPr="006C699B">
        <w:t>{A-&gt;C-&gt;B</w:t>
      </w:r>
      <w:r w:rsidR="006C699B">
        <w:t>-&gt;D</w:t>
      </w:r>
      <w:r w:rsidR="006C699B" w:rsidRPr="006C699B">
        <w:t>}</w:t>
      </w:r>
      <w:r w:rsidR="006C699B">
        <w:t xml:space="preserve"> ha quedado bloqueado por B.</w:t>
      </w:r>
    </w:p>
    <w:p w:rsidR="001B6031" w:rsidRDefault="001B6031" w:rsidP="001B6031">
      <w:pPr>
        <w:pStyle w:val="Prrafodelista"/>
        <w:numPr>
          <w:ilvl w:val="0"/>
          <w:numId w:val="14"/>
        </w:numPr>
      </w:pPr>
      <w:r>
        <w:t>Es VERDADERA ya que no existe ningún camino entre d y e si el nodo C es el condicionante.</w:t>
      </w:r>
      <w:r w:rsidR="006C699B">
        <w:t xml:space="preserve"> Los caminos </w:t>
      </w:r>
      <w:r w:rsidR="006C699B" w:rsidRPr="006C699B">
        <w:t>{</w:t>
      </w:r>
      <w:r w:rsidR="006C699B">
        <w:t>D</w:t>
      </w:r>
      <w:r w:rsidR="006C699B" w:rsidRPr="006C699B">
        <w:t>-&gt;</w:t>
      </w:r>
      <w:r w:rsidR="006C699B">
        <w:t>B</w:t>
      </w:r>
      <w:r w:rsidR="006C699B" w:rsidRPr="006C699B">
        <w:t>-&gt;</w:t>
      </w:r>
      <w:r w:rsidR="006C699B">
        <w:t>C-&gt;E</w:t>
      </w:r>
      <w:r w:rsidR="006C699B" w:rsidRPr="006C699B">
        <w:t>}</w:t>
      </w:r>
      <w:r w:rsidR="006C699B">
        <w:t xml:space="preserve"> y </w:t>
      </w:r>
      <w:r w:rsidR="006C699B" w:rsidRPr="006C699B">
        <w:t>{D-&gt;B-&gt;</w:t>
      </w:r>
      <w:r w:rsidR="006C699B">
        <w:t>A-&gt;</w:t>
      </w:r>
      <w:r w:rsidR="006C699B" w:rsidRPr="006C699B">
        <w:t>C-&gt;E}</w:t>
      </w:r>
      <w:r w:rsidR="006C699B">
        <w:t xml:space="preserve"> han quedado bloqueados por C.</w:t>
      </w:r>
    </w:p>
    <w:p w:rsidR="00586FC4" w:rsidRPr="002C576C" w:rsidRDefault="001B6031" w:rsidP="002C576C">
      <w:pPr>
        <w:pStyle w:val="Prrafodelista"/>
        <w:numPr>
          <w:ilvl w:val="0"/>
          <w:numId w:val="14"/>
        </w:numPr>
      </w:pPr>
      <w:r>
        <w:t xml:space="preserve">Es FALSA ya que existe un camino entre d y </w:t>
      </w:r>
      <w:proofErr w:type="spellStart"/>
      <w:r>
        <w:t>e</w:t>
      </w:r>
      <w:proofErr w:type="spellEnd"/>
      <w:r>
        <w:t>: {</w:t>
      </w:r>
      <w:r w:rsidRPr="001B6031">
        <w:t>D-&gt;B-&gt;C-&gt;E</w:t>
      </w:r>
      <w:r>
        <w:t>}</w:t>
      </w:r>
      <w:r w:rsidR="006C699B">
        <w:t xml:space="preserve">. El camino </w:t>
      </w:r>
      <w:r w:rsidR="006C699B" w:rsidRPr="006C699B">
        <w:t>{D-&gt;B-&gt;A-&gt;C-&gt;E}</w:t>
      </w:r>
      <w:r w:rsidR="006C699B">
        <w:t xml:space="preserve"> ha quedado bloqueado por A.</w:t>
      </w:r>
    </w:p>
    <w:p w:rsidR="00B94551" w:rsidRDefault="00B94551">
      <w:r>
        <w:br w:type="page"/>
      </w:r>
      <w:bookmarkStart w:id="6" w:name="_GoBack"/>
      <w:bookmarkEnd w:id="6"/>
    </w:p>
    <w:p w:rsidR="001B6031" w:rsidRDefault="00B76414" w:rsidP="00B76414">
      <w:pPr>
        <w:pStyle w:val="Ttulo1"/>
      </w:pPr>
      <w:bookmarkStart w:id="7" w:name="_Toc502938358"/>
      <w:r>
        <w:lastRenderedPageBreak/>
        <w:t>Ejercicio 1.3</w:t>
      </w:r>
      <w:bookmarkEnd w:id="7"/>
    </w:p>
    <w:p w:rsidR="00B76414" w:rsidRDefault="00B76414" w:rsidP="00B76414"/>
    <w:p w:rsidR="00D35EF2" w:rsidRDefault="00D35EF2" w:rsidP="00B76414">
      <w:r>
        <w:t>Teniendo en cuenta la siguiente definición:</w:t>
      </w:r>
    </w:p>
    <w:p w:rsidR="00236AC7" w:rsidRDefault="00D35EF2" w:rsidP="00236AC7">
      <w:pPr>
        <w:keepNext/>
      </w:pPr>
      <w:r>
        <w:rPr>
          <w:noProof/>
        </w:rPr>
        <w:drawing>
          <wp:inline distT="0" distB="0" distL="0" distR="0" wp14:anchorId="757CF10D" wp14:editId="5538798E">
            <wp:extent cx="6226175" cy="3530600"/>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6175" cy="3530600"/>
                    </a:xfrm>
                    <a:prstGeom prst="rect">
                      <a:avLst/>
                    </a:prstGeom>
                    <a:noFill/>
                    <a:ln>
                      <a:noFill/>
                    </a:ln>
                  </pic:spPr>
                </pic:pic>
              </a:graphicData>
            </a:graphic>
          </wp:inline>
        </w:drawing>
      </w:r>
    </w:p>
    <w:p w:rsidR="00D35EF2" w:rsidRDefault="00236AC7" w:rsidP="00236AC7">
      <w:pPr>
        <w:pStyle w:val="Descripcin"/>
        <w:jc w:val="center"/>
      </w:pPr>
      <w:r>
        <w:t xml:space="preserve">Ilustración </w:t>
      </w:r>
      <w:fldSimple w:instr=" SEQ Ilustración \* ARABIC ">
        <w:r w:rsidR="00CB2869">
          <w:rPr>
            <w:noProof/>
          </w:rPr>
          <w:t>8</w:t>
        </w:r>
      </w:fldSimple>
      <w:r>
        <w:t>: Definición de camino activo en un grafo dirigido.</w:t>
      </w:r>
    </w:p>
    <w:p w:rsidR="005756E4" w:rsidRDefault="00236AC7" w:rsidP="00B76414">
      <w:r>
        <w:t xml:space="preserve">Y que </w:t>
      </w:r>
      <w:r>
        <w:rPr>
          <w:noProof/>
        </w:rPr>
        <w:drawing>
          <wp:inline distT="0" distB="0" distL="0" distR="0" wp14:anchorId="39D22928" wp14:editId="62C9317E">
            <wp:extent cx="691764" cy="287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3783" cy="296287"/>
                    </a:xfrm>
                    <a:prstGeom prst="rect">
                      <a:avLst/>
                    </a:prstGeom>
                  </pic:spPr>
                </pic:pic>
              </a:graphicData>
            </a:graphic>
          </wp:inline>
        </w:drawing>
      </w:r>
      <w:r>
        <w:t>representa un grafo que no está conectado entre los nodos A y B.</w:t>
      </w:r>
    </w:p>
    <w:p w:rsidR="008F6032" w:rsidRDefault="008F6032" w:rsidP="008F6032">
      <w:pPr>
        <w:keepNext/>
        <w:jc w:val="center"/>
      </w:pPr>
      <w:r>
        <w:rPr>
          <w:noProof/>
        </w:rPr>
        <w:drawing>
          <wp:inline distT="0" distB="0" distL="0" distR="0" wp14:anchorId="193962B0" wp14:editId="498BC5B1">
            <wp:extent cx="1884459" cy="3028799"/>
            <wp:effectExtent l="0" t="0" r="190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1328" cy="3071984"/>
                    </a:xfrm>
                    <a:prstGeom prst="rect">
                      <a:avLst/>
                    </a:prstGeom>
                  </pic:spPr>
                </pic:pic>
              </a:graphicData>
            </a:graphic>
          </wp:inline>
        </w:drawing>
      </w:r>
    </w:p>
    <w:p w:rsidR="00236AC7" w:rsidRDefault="008F6032" w:rsidP="008F6032">
      <w:pPr>
        <w:pStyle w:val="Descripcin"/>
        <w:jc w:val="center"/>
      </w:pPr>
      <w:r>
        <w:t xml:space="preserve">Ilustración </w:t>
      </w:r>
      <w:fldSimple w:instr=" SEQ Ilustración \* ARABIC ">
        <w:r w:rsidR="00CB2869">
          <w:rPr>
            <w:noProof/>
          </w:rPr>
          <w:t>9</w:t>
        </w:r>
      </w:fldSimple>
      <w:r>
        <w:t>: Representación del grafo dirigido del ejercicio 1.3</w:t>
      </w:r>
    </w:p>
    <w:p w:rsidR="00E11401" w:rsidRDefault="00E11401" w:rsidP="00E11401">
      <w:pPr>
        <w:keepNext/>
      </w:pPr>
      <w:r>
        <w:rPr>
          <w:noProof/>
        </w:rPr>
        <w:lastRenderedPageBreak/>
        <w:drawing>
          <wp:inline distT="0" distB="0" distL="0" distR="0" wp14:anchorId="074E25D1" wp14:editId="5C0D75CD">
            <wp:extent cx="6227445" cy="4586605"/>
            <wp:effectExtent l="0" t="0" r="190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27445" cy="4586605"/>
                    </a:xfrm>
                    <a:prstGeom prst="rect">
                      <a:avLst/>
                    </a:prstGeom>
                  </pic:spPr>
                </pic:pic>
              </a:graphicData>
            </a:graphic>
          </wp:inline>
        </w:drawing>
      </w:r>
    </w:p>
    <w:p w:rsidR="00E11401" w:rsidRPr="00E11401" w:rsidRDefault="00E11401" w:rsidP="00E11401">
      <w:pPr>
        <w:pStyle w:val="Descripcin"/>
        <w:jc w:val="center"/>
      </w:pPr>
      <w:r>
        <w:t xml:space="preserve">Ilustración </w:t>
      </w:r>
      <w:fldSimple w:instr=" SEQ Ilustración \* ARABIC ">
        <w:r w:rsidR="00CB2869">
          <w:rPr>
            <w:noProof/>
          </w:rPr>
          <w:t>10</w:t>
        </w:r>
      </w:fldSimple>
      <w:r>
        <w:t>: Camino de tres nodos en grafo dirigido</w:t>
      </w:r>
    </w:p>
    <w:p w:rsidR="008F6032" w:rsidRDefault="008F6032" w:rsidP="00DB3E8E">
      <w:pPr>
        <w:pStyle w:val="Ttulo2"/>
      </w:pPr>
      <w:bookmarkStart w:id="8" w:name="_Toc502938359"/>
      <w:r>
        <w:t>Apartado 1</w:t>
      </w:r>
      <w:bookmarkEnd w:id="8"/>
    </w:p>
    <w:p w:rsidR="00DB3E8E" w:rsidRPr="00DB3E8E" w:rsidRDefault="00DB3E8E" w:rsidP="00DB3E8E"/>
    <w:p w:rsidR="008F6032" w:rsidRDefault="00E11401" w:rsidP="008F6032">
      <w:pPr>
        <w:pStyle w:val="Prrafodelista"/>
        <w:numPr>
          <w:ilvl w:val="0"/>
          <w:numId w:val="15"/>
        </w:numPr>
      </w:pPr>
      <w:r>
        <w:t>Es CIERTO ya que es un camino inactivo.</w:t>
      </w:r>
    </w:p>
    <w:p w:rsidR="00E11401" w:rsidRDefault="00E11401" w:rsidP="008F6032">
      <w:pPr>
        <w:pStyle w:val="Prrafodelista"/>
        <w:numPr>
          <w:ilvl w:val="0"/>
          <w:numId w:val="15"/>
        </w:numPr>
      </w:pPr>
      <w:r>
        <w:t>Es FALSO ya que hay un camino activo {A</w:t>
      </w:r>
      <w:r>
        <w:sym w:font="Wingdings" w:char="F0E0"/>
      </w:r>
      <w:r>
        <w:t>C</w:t>
      </w:r>
      <w:r>
        <w:sym w:font="Wingdings" w:char="F0E0"/>
      </w:r>
      <w:r>
        <w:t>E}</w:t>
      </w:r>
      <w:r w:rsidR="0050384F">
        <w:t>. El camino {B</w:t>
      </w:r>
      <w:r w:rsidR="0050384F">
        <w:sym w:font="Wingdings" w:char="F0E0"/>
      </w:r>
      <w:r w:rsidR="0050384F">
        <w:t>D</w:t>
      </w:r>
      <w:r w:rsidR="0050384F">
        <w:sym w:font="Wingdings" w:char="F0E0"/>
      </w:r>
      <w:r w:rsidR="0050384F">
        <w:t>F</w:t>
      </w:r>
      <w:r w:rsidR="0050384F" w:rsidRPr="0050384F">
        <w:sym w:font="Wingdings" w:char="F0E0"/>
      </w:r>
      <w:r w:rsidR="0050384F">
        <w:t>C</w:t>
      </w:r>
      <w:r w:rsidR="0050384F" w:rsidRPr="0050384F">
        <w:sym w:font="Wingdings" w:char="F0E0"/>
      </w:r>
      <w:r w:rsidR="0050384F">
        <w:t>E} sería inactivo.</w:t>
      </w:r>
    </w:p>
    <w:p w:rsidR="00236179" w:rsidRDefault="00236179" w:rsidP="008F6032">
      <w:pPr>
        <w:pStyle w:val="Prrafodelista"/>
        <w:numPr>
          <w:ilvl w:val="0"/>
          <w:numId w:val="15"/>
        </w:numPr>
      </w:pPr>
      <w:r>
        <w:t>Es CIERTO ya que todos los caminos son inac</w:t>
      </w:r>
      <w:r w:rsidR="00DB3E8E">
        <w:t>t</w:t>
      </w:r>
      <w:r>
        <w:t>ivos.</w:t>
      </w:r>
      <w:r w:rsidR="000824D1">
        <w:t xml:space="preserve"> El camino {B</w:t>
      </w:r>
      <w:r w:rsidR="000824D1" w:rsidRPr="000824D1">
        <w:sym w:font="Wingdings" w:char="F0E0"/>
      </w:r>
      <w:r w:rsidR="000824D1">
        <w:t>D} sería un camino activo.</w:t>
      </w:r>
    </w:p>
    <w:p w:rsidR="00DB3E8E" w:rsidRDefault="00DB3E8E" w:rsidP="008F6032">
      <w:pPr>
        <w:pStyle w:val="Prrafodelista"/>
        <w:numPr>
          <w:ilvl w:val="0"/>
          <w:numId w:val="15"/>
        </w:numPr>
      </w:pPr>
      <w:r>
        <w:t xml:space="preserve">Es FALSO ya que existe el camino activo </w:t>
      </w:r>
      <w:r w:rsidRPr="00DB3E8E">
        <w:t>{A</w:t>
      </w:r>
      <w:r w:rsidRPr="00DB3E8E">
        <w:sym w:font="Wingdings" w:char="F0E0"/>
      </w:r>
      <w:r w:rsidRPr="00DB3E8E">
        <w:t>C</w:t>
      </w:r>
      <w:r w:rsidRPr="00DB3E8E">
        <w:sym w:font="Wingdings" w:char="F0E0"/>
      </w:r>
      <w:r>
        <w:t>F</w:t>
      </w:r>
      <w:r w:rsidRPr="00DB3E8E">
        <w:t>}</w:t>
      </w:r>
      <w:r w:rsidR="000824D1">
        <w:t xml:space="preserve">. Existe otros activos como: </w:t>
      </w:r>
      <w:r w:rsidR="000824D1" w:rsidRPr="000824D1">
        <w:t>{</w:t>
      </w:r>
      <w:r w:rsidR="000824D1">
        <w:t>D</w:t>
      </w:r>
      <w:r w:rsidR="000824D1" w:rsidRPr="000824D1">
        <w:sym w:font="Wingdings" w:char="F0E0"/>
      </w:r>
      <w:r w:rsidR="000824D1" w:rsidRPr="000824D1">
        <w:t>F}</w:t>
      </w:r>
      <w:r w:rsidR="000824D1">
        <w:t>,</w:t>
      </w:r>
      <w:r w:rsidR="000824D1" w:rsidRPr="000824D1">
        <w:t>{</w:t>
      </w:r>
      <w:r w:rsidR="000824D1">
        <w:t>B</w:t>
      </w:r>
      <w:r w:rsidR="000824D1" w:rsidRPr="000824D1">
        <w:sym w:font="Wingdings" w:char="F0E0"/>
      </w:r>
      <w:r w:rsidR="000824D1">
        <w:t>D</w:t>
      </w:r>
      <w:r w:rsidR="000824D1" w:rsidRPr="000824D1">
        <w:sym w:font="Wingdings" w:char="F0E0"/>
      </w:r>
      <w:r w:rsidR="000824D1" w:rsidRPr="000824D1">
        <w:t>F}</w:t>
      </w:r>
      <w:r w:rsidR="000824D1">
        <w:t>,</w:t>
      </w:r>
      <w:r w:rsidR="000824D1" w:rsidRPr="000824D1">
        <w:t>{ C</w:t>
      </w:r>
      <w:r w:rsidR="000824D1" w:rsidRPr="000824D1">
        <w:sym w:font="Wingdings" w:char="F0E0"/>
      </w:r>
      <w:r w:rsidR="000824D1" w:rsidRPr="000824D1">
        <w:t>F}</w:t>
      </w:r>
      <w:r w:rsidR="005E4D42">
        <w:t xml:space="preserve"> y </w:t>
      </w:r>
      <w:r w:rsidR="005E4D42" w:rsidRPr="005E4D42">
        <w:t>{</w:t>
      </w:r>
      <w:r w:rsidR="005E4D42">
        <w:t>B</w:t>
      </w:r>
      <w:r w:rsidR="005E4D42" w:rsidRPr="005E4D42">
        <w:sym w:font="Wingdings" w:char="F0E0"/>
      </w:r>
      <w:r w:rsidR="005E4D42" w:rsidRPr="005E4D42">
        <w:t>C</w:t>
      </w:r>
      <w:r w:rsidR="005E4D42" w:rsidRPr="005E4D42">
        <w:sym w:font="Wingdings" w:char="F0E0"/>
      </w:r>
      <w:r w:rsidR="005E4D42" w:rsidRPr="005E4D42">
        <w:t>F}</w:t>
      </w:r>
    </w:p>
    <w:p w:rsidR="00DB3E8E" w:rsidRDefault="00DB3E8E" w:rsidP="008F6032">
      <w:pPr>
        <w:pStyle w:val="Prrafodelista"/>
        <w:numPr>
          <w:ilvl w:val="0"/>
          <w:numId w:val="15"/>
        </w:numPr>
      </w:pPr>
      <w:r>
        <w:t>Es CIERTO ya que no existen caminos activos entre D y E.</w:t>
      </w:r>
      <w:r w:rsidR="003A3F27">
        <w:t xml:space="preserve"> </w:t>
      </w:r>
    </w:p>
    <w:p w:rsidR="00DB3E8E" w:rsidRDefault="00DB3E8E" w:rsidP="008F6032">
      <w:pPr>
        <w:pStyle w:val="Prrafodelista"/>
        <w:numPr>
          <w:ilvl w:val="0"/>
          <w:numId w:val="15"/>
        </w:numPr>
      </w:pPr>
      <w:r>
        <w:t>Es FALSO ya que existe el camino activo {E</w:t>
      </w:r>
      <w:r w:rsidRPr="00DB3E8E">
        <w:sym w:font="Wingdings" w:char="F0E0"/>
      </w:r>
      <w:r w:rsidRPr="00DB3E8E">
        <w:t>C</w:t>
      </w:r>
      <w:r w:rsidRPr="00DB3E8E">
        <w:sym w:font="Wingdings" w:char="F0E0"/>
      </w:r>
      <w:r>
        <w:t>F</w:t>
      </w:r>
      <w:r w:rsidRPr="00DB3E8E">
        <w:t>}</w:t>
      </w:r>
    </w:p>
    <w:p w:rsidR="00DB3E8E" w:rsidRDefault="00DB3E8E" w:rsidP="00DB3E8E">
      <w:pPr>
        <w:pStyle w:val="Ttulo2"/>
      </w:pPr>
      <w:bookmarkStart w:id="9" w:name="_Toc502938360"/>
      <w:r>
        <w:t>Apartado 2</w:t>
      </w:r>
      <w:bookmarkEnd w:id="9"/>
    </w:p>
    <w:p w:rsidR="00DB3E8E" w:rsidRPr="00DB3E8E" w:rsidRDefault="00DB3E8E" w:rsidP="00DB3E8E"/>
    <w:p w:rsidR="00DB3E8E" w:rsidRDefault="00DB3E8E" w:rsidP="00DB3E8E">
      <w:pPr>
        <w:pStyle w:val="Prrafodelista"/>
        <w:numPr>
          <w:ilvl w:val="0"/>
          <w:numId w:val="16"/>
        </w:numPr>
      </w:pPr>
      <w:r>
        <w:t xml:space="preserve">Es FALSO ya que existe un camino activado </w:t>
      </w:r>
      <w:r w:rsidR="004F4909" w:rsidRPr="004F4909">
        <w:t>{A</w:t>
      </w:r>
      <w:r w:rsidR="004F4909" w:rsidRPr="004F4909">
        <w:sym w:font="Wingdings" w:char="F0E0"/>
      </w:r>
      <w:r w:rsidR="004F4909" w:rsidRPr="004F4909">
        <w:t>C</w:t>
      </w:r>
      <w:r w:rsidR="004F4909" w:rsidRPr="004F4909">
        <w:sym w:font="Wingdings" w:char="F0E0"/>
      </w:r>
      <w:r w:rsidR="004F4909">
        <w:t>B</w:t>
      </w:r>
      <w:r w:rsidR="004F4909" w:rsidRPr="004F4909">
        <w:t>}</w:t>
      </w:r>
      <w:r w:rsidR="00A634A3">
        <w:t xml:space="preserve"> y </w:t>
      </w:r>
      <w:r w:rsidR="0074670D" w:rsidRPr="0074670D">
        <w:t>{</w:t>
      </w:r>
      <w:r w:rsidR="0074670D">
        <w:t>B</w:t>
      </w:r>
      <w:r w:rsidR="0074670D" w:rsidRPr="0074670D">
        <w:sym w:font="Wingdings" w:char="F0E0"/>
      </w:r>
      <w:r w:rsidR="0074670D" w:rsidRPr="0074670D">
        <w:t>C</w:t>
      </w:r>
      <w:r w:rsidR="0074670D" w:rsidRPr="0074670D">
        <w:sym w:font="Wingdings" w:char="F0E0"/>
      </w:r>
      <w:r w:rsidR="0074670D">
        <w:t>A</w:t>
      </w:r>
      <w:r w:rsidR="0074670D" w:rsidRPr="0074670D">
        <w:t>}</w:t>
      </w:r>
      <w:r w:rsidR="0074670D">
        <w:t xml:space="preserve"> entre A y B. Los caminos </w:t>
      </w:r>
      <w:r w:rsidR="0074670D" w:rsidRPr="0074670D">
        <w:t>{A</w:t>
      </w:r>
      <w:r w:rsidR="0074670D" w:rsidRPr="0074670D">
        <w:sym w:font="Wingdings" w:char="F0E0"/>
      </w:r>
      <w:r w:rsidR="0074670D" w:rsidRPr="0074670D">
        <w:t>C}</w:t>
      </w:r>
      <w:r w:rsidR="0074670D">
        <w:t xml:space="preserve">, </w:t>
      </w:r>
      <w:r w:rsidR="0074670D" w:rsidRPr="0074670D">
        <w:t>{B</w:t>
      </w:r>
      <w:r w:rsidR="0074670D" w:rsidRPr="0074670D">
        <w:sym w:font="Wingdings" w:char="F0E0"/>
      </w:r>
      <w:r w:rsidR="0074670D" w:rsidRPr="0074670D">
        <w:t>C}</w:t>
      </w:r>
      <w:r w:rsidR="0074670D">
        <w:t>,</w:t>
      </w:r>
      <w:r w:rsidR="0074670D" w:rsidRPr="0074670D">
        <w:t xml:space="preserve"> {A</w:t>
      </w:r>
      <w:r w:rsidR="0074670D" w:rsidRPr="0074670D">
        <w:sym w:font="Wingdings" w:char="F0E0"/>
      </w:r>
      <w:r w:rsidR="0074670D" w:rsidRPr="0074670D">
        <w:t>C</w:t>
      </w:r>
      <w:r w:rsidR="0074670D" w:rsidRPr="0074670D">
        <w:sym w:font="Wingdings" w:char="F0E0"/>
      </w:r>
      <w:r w:rsidR="0074670D">
        <w:t>E</w:t>
      </w:r>
      <w:r w:rsidR="0074670D" w:rsidRPr="0074670D">
        <w:t>}</w:t>
      </w:r>
      <w:r w:rsidR="0074670D">
        <w:t>,</w:t>
      </w:r>
      <w:r w:rsidR="0074670D" w:rsidRPr="0074670D">
        <w:t xml:space="preserve"> {B</w:t>
      </w:r>
      <w:r w:rsidR="0074670D" w:rsidRPr="0074670D">
        <w:sym w:font="Wingdings" w:char="F0E0"/>
      </w:r>
      <w:r w:rsidR="0074670D" w:rsidRPr="0074670D">
        <w:t>C</w:t>
      </w:r>
      <w:r w:rsidR="0074670D" w:rsidRPr="0074670D">
        <w:sym w:font="Wingdings" w:char="F0E0"/>
      </w:r>
      <w:r w:rsidR="0074670D">
        <w:t>E</w:t>
      </w:r>
      <w:r w:rsidR="0074670D" w:rsidRPr="0074670D">
        <w:t>}</w:t>
      </w:r>
      <w:r w:rsidR="0074670D">
        <w:t xml:space="preserve"> y {B</w:t>
      </w:r>
      <w:r w:rsidR="0074670D">
        <w:sym w:font="Wingdings" w:char="F0E0"/>
      </w:r>
      <w:r w:rsidR="0074670D">
        <w:t>C</w:t>
      </w:r>
      <w:r w:rsidR="0074670D">
        <w:sym w:font="Wingdings" w:char="F0E0"/>
      </w:r>
      <w:r w:rsidR="0074670D">
        <w:t>F} se han desactivado.</w:t>
      </w:r>
    </w:p>
    <w:p w:rsidR="00DB3E8E" w:rsidRDefault="004F4909" w:rsidP="00DB3E8E">
      <w:pPr>
        <w:pStyle w:val="Prrafodelista"/>
        <w:numPr>
          <w:ilvl w:val="0"/>
          <w:numId w:val="16"/>
        </w:numPr>
      </w:pPr>
      <w:r>
        <w:t xml:space="preserve">Es </w:t>
      </w:r>
      <w:r w:rsidR="00FF2E13">
        <w:t>FALSO</w:t>
      </w:r>
      <w:r>
        <w:t xml:space="preserve"> ya que </w:t>
      </w:r>
      <w:r w:rsidR="00FF2E13">
        <w:t>el descendiente E ha activado el camino A</w:t>
      </w:r>
      <w:proofErr w:type="gramStart"/>
      <w:r w:rsidR="00FF2E13">
        <w:t>,C,B</w:t>
      </w:r>
      <w:proofErr w:type="gramEnd"/>
      <w:r w:rsidR="00FF2E13">
        <w:t>. Los caminos {A</w:t>
      </w:r>
      <w:proofErr w:type="gramStart"/>
      <w:r w:rsidR="00FF2E13">
        <w:t>,C,E</w:t>
      </w:r>
      <w:proofErr w:type="gramEnd"/>
      <w:r w:rsidR="00FF2E13">
        <w:t>} y {B,C,E} han sido desactivados</w:t>
      </w:r>
      <w:r>
        <w:t>.</w:t>
      </w:r>
    </w:p>
    <w:p w:rsidR="004F4909" w:rsidRDefault="00A634A3" w:rsidP="00DB3E8E">
      <w:pPr>
        <w:pStyle w:val="Prrafodelista"/>
        <w:numPr>
          <w:ilvl w:val="0"/>
          <w:numId w:val="16"/>
        </w:numPr>
      </w:pPr>
      <w:r>
        <w:t xml:space="preserve">Es FALSO ya que el descendiente D ha activado el camino </w:t>
      </w:r>
      <w:r w:rsidRPr="00A634A3">
        <w:t>{A</w:t>
      </w:r>
      <w:r w:rsidRPr="00A634A3">
        <w:sym w:font="Wingdings" w:char="F0E0"/>
      </w:r>
      <w:r w:rsidRPr="00A634A3">
        <w:t>C</w:t>
      </w:r>
      <w:r w:rsidRPr="00A634A3">
        <w:sym w:font="Wingdings" w:char="F0E0"/>
      </w:r>
      <w:r w:rsidRPr="00A634A3">
        <w:t>B}</w:t>
      </w:r>
      <w:r>
        <w:t xml:space="preserve"> y </w:t>
      </w:r>
      <w:r w:rsidR="0074670D" w:rsidRPr="0074670D">
        <w:t>{B</w:t>
      </w:r>
      <w:r w:rsidR="0074670D" w:rsidRPr="0074670D">
        <w:sym w:font="Wingdings" w:char="F0E0"/>
      </w:r>
      <w:r w:rsidR="0074670D" w:rsidRPr="0074670D">
        <w:t>C</w:t>
      </w:r>
      <w:r w:rsidR="0074670D" w:rsidRPr="0074670D">
        <w:sym w:font="Wingdings" w:char="F0E0"/>
      </w:r>
      <w:r w:rsidR="0074670D" w:rsidRPr="0074670D">
        <w:t>A}</w:t>
      </w:r>
      <w:r>
        <w:t>.</w:t>
      </w:r>
      <w:r w:rsidR="001065F2">
        <w:t xml:space="preserve"> </w:t>
      </w:r>
      <w:r w:rsidR="00FF2E13">
        <w:t xml:space="preserve">Se han desactivado los </w:t>
      </w:r>
      <w:r w:rsidR="001065F2">
        <w:t>caminos {A</w:t>
      </w:r>
      <w:proofErr w:type="gramStart"/>
      <w:r w:rsidR="001065F2">
        <w:t>,C,F</w:t>
      </w:r>
      <w:proofErr w:type="gramEnd"/>
      <w:r w:rsidR="001065F2">
        <w:t>}, {B,C,</w:t>
      </w:r>
      <w:r w:rsidR="001065F2" w:rsidRPr="001065F2">
        <w:t>F}</w:t>
      </w:r>
      <w:r w:rsidR="001065F2">
        <w:t>,{B,D,</w:t>
      </w:r>
      <w:r w:rsidR="001065F2" w:rsidRPr="001065F2">
        <w:t>F}</w:t>
      </w:r>
      <w:r w:rsidR="001065F2">
        <w:t>,{D,</w:t>
      </w:r>
      <w:r w:rsidR="001065F2" w:rsidRPr="001065F2">
        <w:t>F}</w:t>
      </w:r>
      <w:r w:rsidR="001065F2">
        <w:t>.</w:t>
      </w:r>
    </w:p>
    <w:p w:rsidR="00A634A3" w:rsidRDefault="00A634A3" w:rsidP="00DB3E8E">
      <w:pPr>
        <w:pStyle w:val="Prrafodelista"/>
        <w:numPr>
          <w:ilvl w:val="0"/>
          <w:numId w:val="16"/>
        </w:numPr>
      </w:pPr>
      <w:r>
        <w:lastRenderedPageBreak/>
        <w:t xml:space="preserve">Es FALSO ya que el camino </w:t>
      </w:r>
      <w:r w:rsidRPr="00A634A3">
        <w:t>{A</w:t>
      </w:r>
      <w:r w:rsidRPr="00A634A3">
        <w:sym w:font="Wingdings" w:char="F0E0"/>
      </w:r>
      <w:r w:rsidRPr="00A634A3">
        <w:t>C</w:t>
      </w:r>
      <w:r w:rsidRPr="00A634A3">
        <w:sym w:font="Wingdings" w:char="F0E0"/>
      </w:r>
      <w:r w:rsidRPr="00A634A3">
        <w:t>B</w:t>
      </w:r>
      <w:r>
        <w:sym w:font="Wingdings" w:char="F0E0"/>
      </w:r>
      <w:r>
        <w:t>D</w:t>
      </w:r>
      <w:r w:rsidRPr="00A634A3">
        <w:t>}</w:t>
      </w:r>
      <w:r>
        <w:t xml:space="preserve"> ha sido activado por C</w:t>
      </w:r>
      <w:r w:rsidR="0074670D">
        <w:t xml:space="preserve">. Los caminos </w:t>
      </w:r>
      <w:r w:rsidR="0074670D" w:rsidRPr="0074670D">
        <w:t>{A</w:t>
      </w:r>
      <w:r w:rsidR="0074670D" w:rsidRPr="0074670D">
        <w:sym w:font="Wingdings" w:char="F0E0"/>
      </w:r>
      <w:r w:rsidR="0074670D" w:rsidRPr="0074670D">
        <w:t>C</w:t>
      </w:r>
      <w:r w:rsidR="0074670D" w:rsidRPr="0074670D">
        <w:sym w:font="Wingdings" w:char="F0E0"/>
      </w:r>
      <w:r w:rsidR="0074670D" w:rsidRPr="0074670D">
        <w:t>B} y {B</w:t>
      </w:r>
      <w:r w:rsidR="0074670D" w:rsidRPr="0074670D">
        <w:sym w:font="Wingdings" w:char="F0E0"/>
      </w:r>
      <w:r w:rsidR="0074670D" w:rsidRPr="0074670D">
        <w:t>C</w:t>
      </w:r>
      <w:r w:rsidR="0074670D" w:rsidRPr="0074670D">
        <w:sym w:font="Wingdings" w:char="F0E0"/>
      </w:r>
      <w:r w:rsidR="0074670D" w:rsidRPr="0074670D">
        <w:t>A}</w:t>
      </w:r>
      <w:r w:rsidR="0074670D">
        <w:t xml:space="preserve"> se han activado. </w:t>
      </w:r>
      <w:r w:rsidR="0074670D" w:rsidRPr="0074670D">
        <w:t>Los caminos {A</w:t>
      </w:r>
      <w:r w:rsidR="0074670D" w:rsidRPr="0074670D">
        <w:sym w:font="Wingdings" w:char="F0E0"/>
      </w:r>
      <w:r w:rsidR="0074670D" w:rsidRPr="0074670D">
        <w:t>C}, {B</w:t>
      </w:r>
      <w:r w:rsidR="0074670D" w:rsidRPr="0074670D">
        <w:sym w:font="Wingdings" w:char="F0E0"/>
      </w:r>
      <w:r w:rsidR="0074670D" w:rsidRPr="0074670D">
        <w:t>C}, {A</w:t>
      </w:r>
      <w:r w:rsidR="0074670D" w:rsidRPr="0074670D">
        <w:sym w:font="Wingdings" w:char="F0E0"/>
      </w:r>
      <w:r w:rsidR="0074670D" w:rsidRPr="0074670D">
        <w:t>C</w:t>
      </w:r>
      <w:r w:rsidR="0074670D" w:rsidRPr="0074670D">
        <w:sym w:font="Wingdings" w:char="F0E0"/>
      </w:r>
      <w:r w:rsidR="0074670D" w:rsidRPr="0074670D">
        <w:t>E}, {B</w:t>
      </w:r>
      <w:r w:rsidR="0074670D" w:rsidRPr="0074670D">
        <w:sym w:font="Wingdings" w:char="F0E0"/>
      </w:r>
      <w:r w:rsidR="0074670D" w:rsidRPr="0074670D">
        <w:t>C</w:t>
      </w:r>
      <w:r w:rsidR="0074670D" w:rsidRPr="0074670D">
        <w:sym w:font="Wingdings" w:char="F0E0"/>
      </w:r>
      <w:r w:rsidR="0074670D" w:rsidRPr="0074670D">
        <w:t>E} y {B</w:t>
      </w:r>
      <w:r w:rsidR="0074670D" w:rsidRPr="0074670D">
        <w:sym w:font="Wingdings" w:char="F0E0"/>
      </w:r>
      <w:r w:rsidR="0074670D" w:rsidRPr="0074670D">
        <w:t>C</w:t>
      </w:r>
      <w:r w:rsidR="0074670D" w:rsidRPr="0074670D">
        <w:sym w:font="Wingdings" w:char="F0E0"/>
      </w:r>
      <w:r w:rsidR="0074670D" w:rsidRPr="0074670D">
        <w:t>F} se han desactivado.</w:t>
      </w:r>
    </w:p>
    <w:p w:rsidR="009B107D" w:rsidRDefault="00BE41C5" w:rsidP="00DB3E8E">
      <w:pPr>
        <w:pStyle w:val="Prrafodelista"/>
        <w:numPr>
          <w:ilvl w:val="0"/>
          <w:numId w:val="16"/>
        </w:numPr>
      </w:pPr>
      <w:r>
        <w:t>Es CIERTO ya no existe ningún camino entre A y D</w:t>
      </w:r>
      <w:r w:rsidR="001065F2">
        <w:t xml:space="preserve">. </w:t>
      </w:r>
      <w:r w:rsidR="001065F2" w:rsidRPr="001065F2">
        <w:t>Se han desactivado los caminos {A</w:t>
      </w:r>
      <w:proofErr w:type="gramStart"/>
      <w:r w:rsidR="001065F2" w:rsidRPr="001065F2">
        <w:t>,C,F</w:t>
      </w:r>
      <w:proofErr w:type="gramEnd"/>
      <w:r w:rsidR="001065F2" w:rsidRPr="001065F2">
        <w:t>}, {B,C,F},{B,D,F},{D,F}.</w:t>
      </w:r>
      <w:r w:rsidR="001065F2">
        <w:t xml:space="preserve"> </w:t>
      </w:r>
    </w:p>
    <w:p w:rsidR="00BE41C5" w:rsidRDefault="00BE41C5" w:rsidP="00DB3E8E">
      <w:pPr>
        <w:pStyle w:val="Prrafodelista"/>
        <w:numPr>
          <w:ilvl w:val="0"/>
          <w:numId w:val="16"/>
        </w:numPr>
      </w:pPr>
      <w:r>
        <w:t>Es FALSO ya que existe el camino {A</w:t>
      </w:r>
      <w:r w:rsidRPr="00BE41C5">
        <w:sym w:font="Wingdings" w:char="F0E0"/>
      </w:r>
      <w:r w:rsidRPr="00BE41C5">
        <w:t>C</w:t>
      </w:r>
      <w:r w:rsidRPr="00BE41C5">
        <w:sym w:font="Wingdings" w:char="F0E0"/>
      </w:r>
      <w:r w:rsidRPr="00BE41C5">
        <w:t>B</w:t>
      </w:r>
      <w:r w:rsidRPr="00BE41C5">
        <w:sym w:font="Wingdings" w:char="F0E0"/>
      </w:r>
      <w:r w:rsidRPr="00BE41C5">
        <w:t>D</w:t>
      </w:r>
      <w:r>
        <w:sym w:font="Wingdings" w:char="F0E0"/>
      </w:r>
      <w:r>
        <w:t>F}</w:t>
      </w:r>
      <w:r w:rsidR="0074670D">
        <w:t xml:space="preserve">. Los caminos </w:t>
      </w:r>
      <w:r w:rsidR="0074670D" w:rsidRPr="0074670D">
        <w:t>{A</w:t>
      </w:r>
      <w:r w:rsidR="0074670D" w:rsidRPr="0074670D">
        <w:sym w:font="Wingdings" w:char="F0E0"/>
      </w:r>
      <w:r w:rsidR="0074670D" w:rsidRPr="0074670D">
        <w:t>C</w:t>
      </w:r>
      <w:r w:rsidR="0074670D" w:rsidRPr="0074670D">
        <w:sym w:font="Wingdings" w:char="F0E0"/>
      </w:r>
      <w:r w:rsidR="0074670D" w:rsidRPr="0074670D">
        <w:t>B} y {B</w:t>
      </w:r>
      <w:r w:rsidR="0074670D" w:rsidRPr="0074670D">
        <w:sym w:font="Wingdings" w:char="F0E0"/>
      </w:r>
      <w:r w:rsidR="0074670D" w:rsidRPr="0074670D">
        <w:t>C</w:t>
      </w:r>
      <w:r w:rsidR="0074670D" w:rsidRPr="0074670D">
        <w:sym w:font="Wingdings" w:char="F0E0"/>
      </w:r>
      <w:r w:rsidR="0074670D" w:rsidRPr="0074670D">
        <w:t>A}</w:t>
      </w:r>
      <w:r w:rsidR="0074670D">
        <w:t xml:space="preserve"> se han activado.</w:t>
      </w:r>
      <w:r w:rsidR="0074670D" w:rsidRPr="0074670D">
        <w:rPr>
          <w:rFonts w:eastAsiaTheme="minorEastAsia"/>
          <w:sz w:val="22"/>
        </w:rPr>
        <w:t xml:space="preserve"> </w:t>
      </w:r>
      <w:r w:rsidR="0074670D" w:rsidRPr="0074670D">
        <w:t>Los caminos {A</w:t>
      </w:r>
      <w:r w:rsidR="0074670D" w:rsidRPr="0074670D">
        <w:sym w:font="Wingdings" w:char="F0E0"/>
      </w:r>
      <w:r w:rsidR="0074670D" w:rsidRPr="0074670D">
        <w:t>C}, {B</w:t>
      </w:r>
      <w:r w:rsidR="0074670D" w:rsidRPr="0074670D">
        <w:sym w:font="Wingdings" w:char="F0E0"/>
      </w:r>
      <w:r w:rsidR="0074670D" w:rsidRPr="0074670D">
        <w:t>C}, {A</w:t>
      </w:r>
      <w:r w:rsidR="0074670D" w:rsidRPr="0074670D">
        <w:sym w:font="Wingdings" w:char="F0E0"/>
      </w:r>
      <w:r w:rsidR="0074670D" w:rsidRPr="0074670D">
        <w:t>C</w:t>
      </w:r>
      <w:r w:rsidR="0074670D" w:rsidRPr="0074670D">
        <w:sym w:font="Wingdings" w:char="F0E0"/>
      </w:r>
      <w:r w:rsidR="0074670D" w:rsidRPr="0074670D">
        <w:t>E}, {B</w:t>
      </w:r>
      <w:r w:rsidR="0074670D" w:rsidRPr="0074670D">
        <w:sym w:font="Wingdings" w:char="F0E0"/>
      </w:r>
      <w:r w:rsidR="0074670D" w:rsidRPr="0074670D">
        <w:t>C</w:t>
      </w:r>
      <w:r w:rsidR="0074670D" w:rsidRPr="0074670D">
        <w:sym w:font="Wingdings" w:char="F0E0"/>
      </w:r>
      <w:r w:rsidR="0074670D" w:rsidRPr="0074670D">
        <w:t>E} y {B</w:t>
      </w:r>
      <w:r w:rsidR="0074670D" w:rsidRPr="0074670D">
        <w:sym w:font="Wingdings" w:char="F0E0"/>
      </w:r>
      <w:r w:rsidR="0074670D" w:rsidRPr="0074670D">
        <w:t>C</w:t>
      </w:r>
      <w:r w:rsidR="0074670D" w:rsidRPr="0074670D">
        <w:sym w:font="Wingdings" w:char="F0E0"/>
      </w:r>
      <w:r w:rsidR="0074670D" w:rsidRPr="0074670D">
        <w:t>F} se han desactivado.</w:t>
      </w:r>
    </w:p>
    <w:p w:rsidR="00BE41C5" w:rsidRDefault="00BE41C5" w:rsidP="00DB3E8E">
      <w:pPr>
        <w:pStyle w:val="Prrafodelista"/>
        <w:numPr>
          <w:ilvl w:val="0"/>
          <w:numId w:val="16"/>
        </w:numPr>
      </w:pPr>
      <w:r>
        <w:t>Es CIERTO ya que no existen ningún camino entre A y F.</w:t>
      </w:r>
      <w:r w:rsidR="00FF2E13">
        <w:t xml:space="preserve"> </w:t>
      </w:r>
      <w:r w:rsidR="00FF2E13" w:rsidRPr="00FF2E13">
        <w:t>Los caminos {A</w:t>
      </w:r>
      <w:proofErr w:type="gramStart"/>
      <w:r w:rsidR="00FF2E13" w:rsidRPr="00FF2E13">
        <w:t>,C,E</w:t>
      </w:r>
      <w:proofErr w:type="gramEnd"/>
      <w:r w:rsidR="00FF2E13" w:rsidRPr="00FF2E13">
        <w:t>}</w:t>
      </w:r>
      <w:r w:rsidR="00FF2E13">
        <w:t>, {B,C,F}</w:t>
      </w:r>
      <w:r w:rsidR="00FF2E13" w:rsidRPr="00FF2E13">
        <w:t xml:space="preserve"> y {B,C,E} han sido desactivados.</w:t>
      </w:r>
    </w:p>
    <w:p w:rsidR="00BE41C5" w:rsidRDefault="00BE41C5" w:rsidP="00DB3E8E">
      <w:pPr>
        <w:pStyle w:val="Prrafodelista"/>
        <w:numPr>
          <w:ilvl w:val="0"/>
          <w:numId w:val="16"/>
        </w:numPr>
      </w:pPr>
      <w:r>
        <w:t>Es CIERTO ya que no existe ningún camino activado entre D y E.</w:t>
      </w:r>
      <w:r w:rsidR="001065F2">
        <w:t xml:space="preserve"> Se ha desactivado el camino {C,D}</w:t>
      </w:r>
    </w:p>
    <w:p w:rsidR="00BE41C5" w:rsidRPr="008F6032" w:rsidRDefault="00BE41C5" w:rsidP="00DB3E8E">
      <w:pPr>
        <w:pStyle w:val="Prrafodelista"/>
        <w:numPr>
          <w:ilvl w:val="0"/>
          <w:numId w:val="16"/>
        </w:numPr>
      </w:pPr>
      <w:r>
        <w:t>Es CIERTO ya que no existe ningún camino entre E y F por la condición de C.</w:t>
      </w:r>
      <w:r w:rsidR="0074670D">
        <w:t xml:space="preserve"> Los caminos </w:t>
      </w:r>
      <w:r w:rsidR="0074670D" w:rsidRPr="0074670D">
        <w:t>{A</w:t>
      </w:r>
      <w:r w:rsidR="0074670D" w:rsidRPr="0074670D">
        <w:sym w:font="Wingdings" w:char="F0E0"/>
      </w:r>
      <w:r w:rsidR="0074670D" w:rsidRPr="0074670D">
        <w:t>C</w:t>
      </w:r>
      <w:r w:rsidR="0074670D" w:rsidRPr="0074670D">
        <w:sym w:font="Wingdings" w:char="F0E0"/>
      </w:r>
      <w:r w:rsidR="0074670D" w:rsidRPr="0074670D">
        <w:t>B} y {B</w:t>
      </w:r>
      <w:r w:rsidR="0074670D" w:rsidRPr="0074670D">
        <w:sym w:font="Wingdings" w:char="F0E0"/>
      </w:r>
      <w:r w:rsidR="0074670D" w:rsidRPr="0074670D">
        <w:t>C</w:t>
      </w:r>
      <w:r w:rsidR="0074670D" w:rsidRPr="0074670D">
        <w:sym w:font="Wingdings" w:char="F0E0"/>
      </w:r>
      <w:r w:rsidR="0074670D" w:rsidRPr="0074670D">
        <w:t>A}</w:t>
      </w:r>
      <w:r w:rsidR="0074670D">
        <w:t xml:space="preserve"> se han activado. </w:t>
      </w:r>
      <w:r w:rsidR="0074670D" w:rsidRPr="0074670D">
        <w:t>Los caminos {A</w:t>
      </w:r>
      <w:r w:rsidR="0074670D" w:rsidRPr="0074670D">
        <w:sym w:font="Wingdings" w:char="F0E0"/>
      </w:r>
      <w:r w:rsidR="0074670D" w:rsidRPr="0074670D">
        <w:t>C}, {B</w:t>
      </w:r>
      <w:r w:rsidR="0074670D" w:rsidRPr="0074670D">
        <w:sym w:font="Wingdings" w:char="F0E0"/>
      </w:r>
      <w:r w:rsidR="0074670D" w:rsidRPr="0074670D">
        <w:t>C}, {A</w:t>
      </w:r>
      <w:r w:rsidR="0074670D" w:rsidRPr="0074670D">
        <w:sym w:font="Wingdings" w:char="F0E0"/>
      </w:r>
      <w:r w:rsidR="0074670D" w:rsidRPr="0074670D">
        <w:t>C</w:t>
      </w:r>
      <w:r w:rsidR="0074670D" w:rsidRPr="0074670D">
        <w:sym w:font="Wingdings" w:char="F0E0"/>
      </w:r>
      <w:r w:rsidR="0074670D" w:rsidRPr="0074670D">
        <w:t>E}, {B</w:t>
      </w:r>
      <w:r w:rsidR="0074670D" w:rsidRPr="0074670D">
        <w:sym w:font="Wingdings" w:char="F0E0"/>
      </w:r>
      <w:r w:rsidR="0074670D" w:rsidRPr="0074670D">
        <w:t>C</w:t>
      </w:r>
      <w:r w:rsidR="0074670D" w:rsidRPr="0074670D">
        <w:sym w:font="Wingdings" w:char="F0E0"/>
      </w:r>
      <w:r w:rsidR="0074670D" w:rsidRPr="0074670D">
        <w:t>E} y {B</w:t>
      </w:r>
      <w:r w:rsidR="0074670D" w:rsidRPr="0074670D">
        <w:sym w:font="Wingdings" w:char="F0E0"/>
      </w:r>
      <w:r w:rsidR="0074670D" w:rsidRPr="0074670D">
        <w:t>C</w:t>
      </w:r>
      <w:r w:rsidR="0074670D" w:rsidRPr="0074670D">
        <w:sym w:font="Wingdings" w:char="F0E0"/>
      </w:r>
      <w:r w:rsidR="0074670D" w:rsidRPr="0074670D">
        <w:t>F} se han desactivado.</w:t>
      </w:r>
    </w:p>
    <w:p w:rsidR="001B6031" w:rsidRDefault="001B6031">
      <w:r>
        <w:br w:type="page"/>
      </w:r>
    </w:p>
    <w:p w:rsidR="00054824" w:rsidRDefault="00197438" w:rsidP="00197438">
      <w:pPr>
        <w:pStyle w:val="Ttulo1"/>
      </w:pPr>
      <w:r>
        <w:lastRenderedPageBreak/>
        <w:t>Ejercicio 1.4</w:t>
      </w:r>
    </w:p>
    <w:p w:rsidR="00FB4D8F" w:rsidRDefault="00FB4D8F" w:rsidP="00FB4D8F"/>
    <w:p w:rsidR="00FB4D8F" w:rsidRDefault="00FB4D8F" w:rsidP="00FB4D8F">
      <w:pPr>
        <w:keepNext/>
        <w:jc w:val="center"/>
      </w:pPr>
      <w:r>
        <w:rPr>
          <w:noProof/>
        </w:rPr>
        <w:drawing>
          <wp:inline distT="0" distB="0" distL="0" distR="0" wp14:anchorId="71AC879B" wp14:editId="02DB3435">
            <wp:extent cx="2417197" cy="332263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9249" cy="3339201"/>
                    </a:xfrm>
                    <a:prstGeom prst="rect">
                      <a:avLst/>
                    </a:prstGeom>
                  </pic:spPr>
                </pic:pic>
              </a:graphicData>
            </a:graphic>
          </wp:inline>
        </w:drawing>
      </w:r>
    </w:p>
    <w:p w:rsidR="00FB4D8F" w:rsidRPr="00FB4D8F" w:rsidRDefault="00FB4D8F" w:rsidP="00FB4D8F">
      <w:pPr>
        <w:pStyle w:val="Descripcin"/>
        <w:jc w:val="center"/>
      </w:pPr>
      <w:r>
        <w:t xml:space="preserve">Ilustración </w:t>
      </w:r>
      <w:fldSimple w:instr=" SEQ Ilustración \* ARABIC ">
        <w:r w:rsidR="00CB2869">
          <w:rPr>
            <w:noProof/>
          </w:rPr>
          <w:t>11</w:t>
        </w:r>
      </w:fldSimple>
      <w:r>
        <w:t>: Respuesta al ejercicio 1.4</w:t>
      </w:r>
    </w:p>
    <w:p w:rsidR="00197438" w:rsidRDefault="00197438">
      <w:r>
        <w:br w:type="page"/>
      </w:r>
    </w:p>
    <w:p w:rsidR="00BE41C5" w:rsidRDefault="00FB4D8F" w:rsidP="00FB4D8F">
      <w:pPr>
        <w:pStyle w:val="Ttulo1"/>
      </w:pPr>
      <w:r>
        <w:lastRenderedPageBreak/>
        <w:t>Ejercicio 1.5</w:t>
      </w:r>
    </w:p>
    <w:p w:rsidR="00FB4D8F" w:rsidRDefault="00FB4D8F" w:rsidP="00FB4D8F">
      <w:pPr>
        <w:keepNext/>
        <w:jc w:val="center"/>
      </w:pPr>
      <w:r>
        <w:rPr>
          <w:noProof/>
        </w:rPr>
        <w:drawing>
          <wp:inline distT="0" distB="0" distL="0" distR="0" wp14:anchorId="073E1D28" wp14:editId="74F133E3">
            <wp:extent cx="2847975" cy="12192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219200"/>
                    </a:xfrm>
                    <a:prstGeom prst="rect">
                      <a:avLst/>
                    </a:prstGeom>
                  </pic:spPr>
                </pic:pic>
              </a:graphicData>
            </a:graphic>
          </wp:inline>
        </w:drawing>
      </w:r>
    </w:p>
    <w:p w:rsidR="00FB4D8F" w:rsidRPr="00FB4D8F" w:rsidRDefault="00FB4D8F" w:rsidP="00FB4D8F">
      <w:pPr>
        <w:pStyle w:val="Descripcin"/>
        <w:jc w:val="center"/>
      </w:pPr>
      <w:r>
        <w:t xml:space="preserve">Ilustración </w:t>
      </w:r>
      <w:fldSimple w:instr=" SEQ Ilustración \* ARABIC ">
        <w:r w:rsidR="00CB2869">
          <w:rPr>
            <w:noProof/>
          </w:rPr>
          <w:t>12</w:t>
        </w:r>
      </w:fldSimple>
      <w:r>
        <w:t>: Respuesta al ejercicio 1.5</w:t>
      </w:r>
    </w:p>
    <w:p w:rsidR="00FB4D8F" w:rsidRDefault="00FB4D8F">
      <w:r>
        <w:br w:type="page"/>
      </w:r>
    </w:p>
    <w:p w:rsidR="00FB4D8F" w:rsidRDefault="00BA314A" w:rsidP="00BA314A">
      <w:pPr>
        <w:pStyle w:val="Ttulo1"/>
      </w:pPr>
      <w:r>
        <w:lastRenderedPageBreak/>
        <w:t>Ejercicio 1.6</w:t>
      </w:r>
    </w:p>
    <w:p w:rsidR="00BA314A" w:rsidRDefault="00BA314A" w:rsidP="00BA314A"/>
    <w:p w:rsidR="00CB2869" w:rsidRDefault="00BA314A" w:rsidP="00CB2869">
      <w:pPr>
        <w:keepNext/>
        <w:jc w:val="center"/>
      </w:pPr>
      <w:r>
        <w:rPr>
          <w:noProof/>
        </w:rPr>
        <w:drawing>
          <wp:inline distT="0" distB="0" distL="0" distR="0" wp14:anchorId="07BA6251" wp14:editId="145A6165">
            <wp:extent cx="5550010" cy="419915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54746" cy="4202734"/>
                    </a:xfrm>
                    <a:prstGeom prst="rect">
                      <a:avLst/>
                    </a:prstGeom>
                  </pic:spPr>
                </pic:pic>
              </a:graphicData>
            </a:graphic>
          </wp:inline>
        </w:drawing>
      </w:r>
    </w:p>
    <w:p w:rsidR="00BA314A" w:rsidRDefault="00CB2869" w:rsidP="00CB2869">
      <w:pPr>
        <w:pStyle w:val="Descripcin"/>
        <w:jc w:val="center"/>
      </w:pPr>
      <w:r>
        <w:t xml:space="preserve">Ilustración </w:t>
      </w:r>
      <w:fldSimple w:instr=" SEQ Ilustración \* ARABIC ">
        <w:r>
          <w:rPr>
            <w:noProof/>
          </w:rPr>
          <w:t>13</w:t>
        </w:r>
      </w:fldSimple>
      <w:r>
        <w:t>: Respuesta al ejercicio 1.6</w:t>
      </w:r>
    </w:p>
    <w:p w:rsidR="00CB2869" w:rsidRPr="00CB2869" w:rsidRDefault="00CB2869" w:rsidP="00CB2869"/>
    <w:p w:rsidR="00FB4D8F" w:rsidRDefault="00FB4D8F">
      <w:r>
        <w:br w:type="page"/>
      </w:r>
    </w:p>
    <w:p w:rsidR="00FB4D8F" w:rsidRDefault="00CB2869" w:rsidP="00CB2869">
      <w:pPr>
        <w:pStyle w:val="Ttulo1"/>
      </w:pPr>
      <w:r>
        <w:lastRenderedPageBreak/>
        <w:t>Ejercicio 1.7</w:t>
      </w:r>
    </w:p>
    <w:p w:rsidR="00CB2869" w:rsidRDefault="00CB2869" w:rsidP="00CB2869"/>
    <w:p w:rsidR="00CB2869" w:rsidRDefault="00CB2869" w:rsidP="00CB2869">
      <w:pPr>
        <w:pStyle w:val="Ttulo2"/>
      </w:pPr>
      <w:r>
        <w:t>Apartado 1</w:t>
      </w:r>
    </w:p>
    <w:p w:rsidR="00CB2869" w:rsidRDefault="00CB2869" w:rsidP="00CB2869"/>
    <w:p w:rsidR="00CB2869" w:rsidRDefault="00CB2869" w:rsidP="00CB2869">
      <w:pPr>
        <w:pStyle w:val="Ttulo2"/>
      </w:pPr>
      <w:r>
        <w:t>Apartado 2</w:t>
      </w:r>
    </w:p>
    <w:p w:rsidR="00CB2869" w:rsidRPr="00CB2869" w:rsidRDefault="00CB2869" w:rsidP="00CB2869"/>
    <w:p w:rsidR="00FB4D8F" w:rsidRDefault="00CB2869" w:rsidP="00CB2869">
      <w:pPr>
        <w:pStyle w:val="Ttulo2"/>
      </w:pPr>
      <w:r>
        <w:t>Apartado 3</w:t>
      </w:r>
    </w:p>
    <w:p w:rsidR="00CB2869" w:rsidRPr="00CB2869" w:rsidRDefault="00CB2869" w:rsidP="00CB2869"/>
    <w:p w:rsidR="00FB4D8F" w:rsidRDefault="00CB2869" w:rsidP="00CB2869">
      <w:pPr>
        <w:pStyle w:val="Ttulo2"/>
      </w:pPr>
      <w:r>
        <w:t>Apartado 4</w:t>
      </w:r>
    </w:p>
    <w:p w:rsidR="00CB2869" w:rsidRPr="00CB2869" w:rsidRDefault="00CB2869" w:rsidP="00CB2869"/>
    <w:p w:rsidR="00FB4D8F" w:rsidRDefault="00CB2869" w:rsidP="00CB2869">
      <w:pPr>
        <w:pStyle w:val="Ttulo2"/>
      </w:pPr>
      <w:r>
        <w:t>Apartado 5</w:t>
      </w:r>
    </w:p>
    <w:p w:rsidR="00CB2869" w:rsidRPr="00CB2869" w:rsidRDefault="00CB2869" w:rsidP="00CB2869"/>
    <w:p w:rsidR="00FB4D8F" w:rsidRDefault="00CB2869" w:rsidP="00CB2869">
      <w:pPr>
        <w:pStyle w:val="Ttulo2"/>
      </w:pPr>
      <w:r>
        <w:t>Apartado 6</w:t>
      </w:r>
    </w:p>
    <w:p w:rsidR="00CB2869" w:rsidRPr="00CB2869" w:rsidRDefault="00CB2869" w:rsidP="00CB2869"/>
    <w:p w:rsidR="00CB2869" w:rsidRPr="00CB2869" w:rsidRDefault="00CB2869" w:rsidP="00CB2869"/>
    <w:p w:rsidR="00CB2869" w:rsidRPr="00BD3F37" w:rsidRDefault="00CB2869" w:rsidP="00BE41C5"/>
    <w:sectPr w:rsidR="00CB2869" w:rsidRPr="00BD3F37">
      <w:headerReference w:type="default" r:id="rId25"/>
      <w:footerReference w:type="even" r:id="rId26"/>
      <w:footerReference w:type="default" r:id="rId27"/>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99C" w:rsidRDefault="0092399C">
      <w:pPr>
        <w:spacing w:after="0" w:line="240" w:lineRule="auto"/>
      </w:pPr>
      <w:r>
        <w:separator/>
      </w:r>
    </w:p>
  </w:endnote>
  <w:endnote w:type="continuationSeparator" w:id="0">
    <w:p w:rsidR="0092399C" w:rsidRDefault="0092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9B" w:rsidRDefault="006C699B">
    <w:pPr>
      <w:jc w:val="right"/>
    </w:pPr>
  </w:p>
  <w:p w:rsidR="006C699B" w:rsidRDefault="006C699B">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rsidR="006C699B" w:rsidRDefault="006C699B">
    <w:pPr>
      <w:jc w:val="right"/>
    </w:pPr>
    <w:r>
      <w:rPr>
        <w:noProof/>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7618EFE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6C699B" w:rsidRDefault="006C699B">
    <w:pPr>
      <w:pStyle w:val="Sinespaciado"/>
      <w:rPr>
        <w:sz w:val="2"/>
        <w:szCs w:val="2"/>
      </w:rPr>
    </w:pPr>
  </w:p>
  <w:p w:rsidR="006C699B" w:rsidRDefault="006C699B"/>
  <w:p w:rsidR="006C699B" w:rsidRDefault="006C699B"/>
  <w:p w:rsidR="006C699B" w:rsidRDefault="006C699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99B" w:rsidRDefault="006C699B">
    <w:pPr>
      <w:jc w:val="center"/>
    </w:pPr>
    <w:r>
      <w:rPr>
        <w:rFonts w:hint="eastAsia"/>
        <w:color w:val="6076B4" w:themeColor="accent1"/>
      </w:rPr>
      <w:fldChar w:fldCharType="begin"/>
    </w:r>
    <w:r>
      <w:rPr>
        <w:color w:val="6076B4" w:themeColor="accent1"/>
      </w:rPr>
      <w:instrText>STYLEREF  "Título 1"</w:instrText>
    </w:r>
    <w:r>
      <w:rPr>
        <w:color w:val="6076B4" w:themeColor="accent1"/>
      </w:rPr>
      <w:fldChar w:fldCharType="separate"/>
    </w:r>
    <w:r w:rsidR="00534875">
      <w:rPr>
        <w:noProof/>
        <w:color w:val="6076B4" w:themeColor="accent1"/>
      </w:rPr>
      <w:t>Ejercicio 1.7</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534875">
      <w:rPr>
        <w:noProof/>
        <w:color w:val="6076B4" w:themeColor="accent1"/>
      </w:rPr>
      <w:t>15</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99C" w:rsidRDefault="0092399C">
      <w:pPr>
        <w:spacing w:after="0" w:line="240" w:lineRule="auto"/>
      </w:pPr>
      <w:r>
        <w:separator/>
      </w:r>
    </w:p>
  </w:footnote>
  <w:footnote w:type="continuationSeparator" w:id="0">
    <w:p w:rsidR="0092399C" w:rsidRDefault="00923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Content>
      <w:p w:rsidR="006C699B" w:rsidRDefault="006C699B">
        <w:pPr>
          <w:spacing w:after="0"/>
          <w:jc w:val="center"/>
          <w:rPr>
            <w:color w:val="E4E9EF" w:themeColor="background2"/>
          </w:rPr>
        </w:pPr>
        <w:r>
          <w:rPr>
            <w:color w:val="6076B4" w:themeColor="accent1"/>
          </w:rPr>
          <w:t>Métodos probabilistas</w:t>
        </w:r>
      </w:p>
    </w:sdtContent>
  </w:sdt>
  <w:p w:rsidR="006C699B" w:rsidRDefault="006C699B">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3E28"/>
    <w:multiLevelType w:val="hybridMultilevel"/>
    <w:tmpl w:val="19648D52"/>
    <w:lvl w:ilvl="0" w:tplc="15048E2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D7C0BFC"/>
    <w:multiLevelType w:val="hybridMultilevel"/>
    <w:tmpl w:val="D11495E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586510"/>
    <w:multiLevelType w:val="hybridMultilevel"/>
    <w:tmpl w:val="D3FCF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22B38BA"/>
    <w:multiLevelType w:val="hybridMultilevel"/>
    <w:tmpl w:val="340C03E6"/>
    <w:lvl w:ilvl="0" w:tplc="E0FA5B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C575012"/>
    <w:multiLevelType w:val="hybridMultilevel"/>
    <w:tmpl w:val="340C03E6"/>
    <w:lvl w:ilvl="0" w:tplc="E0FA5B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43374507"/>
    <w:multiLevelType w:val="hybridMultilevel"/>
    <w:tmpl w:val="CD4A3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634535A"/>
    <w:multiLevelType w:val="hybridMultilevel"/>
    <w:tmpl w:val="F140DEF4"/>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1862BB7"/>
    <w:multiLevelType w:val="hybridMultilevel"/>
    <w:tmpl w:val="7DBE41BA"/>
    <w:lvl w:ilvl="0" w:tplc="A14A0282">
      <w:numFmt w:val="bullet"/>
      <w:lvlText w:val="-"/>
      <w:lvlJc w:val="left"/>
      <w:pPr>
        <w:ind w:left="1069" w:hanging="360"/>
      </w:pPr>
      <w:rPr>
        <w:rFonts w:ascii="Palatino Linotype" w:eastAsiaTheme="minorEastAsia" w:hAnsi="Palatino Linotype" w:cstheme="minorBid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nsid w:val="6ABD2E11"/>
    <w:multiLevelType w:val="hybridMultilevel"/>
    <w:tmpl w:val="10D666E0"/>
    <w:lvl w:ilvl="0" w:tplc="86887A22">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1D40F61"/>
    <w:multiLevelType w:val="hybridMultilevel"/>
    <w:tmpl w:val="67A6B52C"/>
    <w:lvl w:ilvl="0" w:tplc="B6F66C6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73DD38A3"/>
    <w:multiLevelType w:val="hybridMultilevel"/>
    <w:tmpl w:val="EDC4379E"/>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11">
    <w:nsid w:val="76F4389B"/>
    <w:multiLevelType w:val="hybridMultilevel"/>
    <w:tmpl w:val="FBFA308A"/>
    <w:lvl w:ilvl="0" w:tplc="EF784C7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789657B5"/>
    <w:multiLevelType w:val="hybridMultilevel"/>
    <w:tmpl w:val="ED86B9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91F7E28"/>
    <w:multiLevelType w:val="hybridMultilevel"/>
    <w:tmpl w:val="0FFED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9F333BA"/>
    <w:multiLevelType w:val="hybridMultilevel"/>
    <w:tmpl w:val="4DE8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E1B37DA"/>
    <w:multiLevelType w:val="hybridMultilevel"/>
    <w:tmpl w:val="CA5482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3"/>
  </w:num>
  <w:num w:numId="5">
    <w:abstractNumId w:val="5"/>
  </w:num>
  <w:num w:numId="6">
    <w:abstractNumId w:val="15"/>
  </w:num>
  <w:num w:numId="7">
    <w:abstractNumId w:val="14"/>
  </w:num>
  <w:num w:numId="8">
    <w:abstractNumId w:val="6"/>
  </w:num>
  <w:num w:numId="9">
    <w:abstractNumId w:val="2"/>
  </w:num>
  <w:num w:numId="10">
    <w:abstractNumId w:val="1"/>
  </w:num>
  <w:num w:numId="11">
    <w:abstractNumId w:val="12"/>
  </w:num>
  <w:num w:numId="12">
    <w:abstractNumId w:val="10"/>
  </w:num>
  <w:num w:numId="13">
    <w:abstractNumId w:val="11"/>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51"/>
    <w:rsid w:val="000077D9"/>
    <w:rsid w:val="0001081A"/>
    <w:rsid w:val="00022D43"/>
    <w:rsid w:val="00024CA9"/>
    <w:rsid w:val="00025675"/>
    <w:rsid w:val="000311B0"/>
    <w:rsid w:val="00054824"/>
    <w:rsid w:val="0006507C"/>
    <w:rsid w:val="000730C8"/>
    <w:rsid w:val="000824D1"/>
    <w:rsid w:val="000836E2"/>
    <w:rsid w:val="00090CE9"/>
    <w:rsid w:val="000A16A4"/>
    <w:rsid w:val="000F364B"/>
    <w:rsid w:val="00101117"/>
    <w:rsid w:val="001065F2"/>
    <w:rsid w:val="00134951"/>
    <w:rsid w:val="001602BB"/>
    <w:rsid w:val="001647B4"/>
    <w:rsid w:val="0017678F"/>
    <w:rsid w:val="00177D00"/>
    <w:rsid w:val="00197438"/>
    <w:rsid w:val="001B6031"/>
    <w:rsid w:val="001C3A3E"/>
    <w:rsid w:val="001D2CFC"/>
    <w:rsid w:val="001D6EC2"/>
    <w:rsid w:val="001F2D08"/>
    <w:rsid w:val="001F4F11"/>
    <w:rsid w:val="0021744B"/>
    <w:rsid w:val="00232C41"/>
    <w:rsid w:val="00236179"/>
    <w:rsid w:val="0023667A"/>
    <w:rsid w:val="00236AC7"/>
    <w:rsid w:val="00255434"/>
    <w:rsid w:val="0026319A"/>
    <w:rsid w:val="002743CF"/>
    <w:rsid w:val="002823F7"/>
    <w:rsid w:val="002A0CED"/>
    <w:rsid w:val="002A3383"/>
    <w:rsid w:val="002B25F5"/>
    <w:rsid w:val="002B46DA"/>
    <w:rsid w:val="002C576C"/>
    <w:rsid w:val="002D247F"/>
    <w:rsid w:val="002D6088"/>
    <w:rsid w:val="002F3722"/>
    <w:rsid w:val="002F5702"/>
    <w:rsid w:val="00315FA7"/>
    <w:rsid w:val="00323623"/>
    <w:rsid w:val="0033447C"/>
    <w:rsid w:val="00336945"/>
    <w:rsid w:val="003428A8"/>
    <w:rsid w:val="00355AFD"/>
    <w:rsid w:val="00391187"/>
    <w:rsid w:val="00393F4B"/>
    <w:rsid w:val="003A3F27"/>
    <w:rsid w:val="003A45C6"/>
    <w:rsid w:val="003A575F"/>
    <w:rsid w:val="003A683B"/>
    <w:rsid w:val="003B1BD2"/>
    <w:rsid w:val="003B54C9"/>
    <w:rsid w:val="003B7DE2"/>
    <w:rsid w:val="003C2050"/>
    <w:rsid w:val="00404973"/>
    <w:rsid w:val="00415E68"/>
    <w:rsid w:val="004208F4"/>
    <w:rsid w:val="00436AE3"/>
    <w:rsid w:val="004735A0"/>
    <w:rsid w:val="0047469E"/>
    <w:rsid w:val="004A268F"/>
    <w:rsid w:val="004B56DD"/>
    <w:rsid w:val="004C7BD4"/>
    <w:rsid w:val="004D6839"/>
    <w:rsid w:val="004F4909"/>
    <w:rsid w:val="00501858"/>
    <w:rsid w:val="00502708"/>
    <w:rsid w:val="0050384F"/>
    <w:rsid w:val="005220DD"/>
    <w:rsid w:val="00525F4C"/>
    <w:rsid w:val="00531AB9"/>
    <w:rsid w:val="00534875"/>
    <w:rsid w:val="00545924"/>
    <w:rsid w:val="0056255D"/>
    <w:rsid w:val="005756E4"/>
    <w:rsid w:val="0058019B"/>
    <w:rsid w:val="005830E0"/>
    <w:rsid w:val="00586FC4"/>
    <w:rsid w:val="005B3963"/>
    <w:rsid w:val="005D4E3D"/>
    <w:rsid w:val="005E0866"/>
    <w:rsid w:val="005E4D42"/>
    <w:rsid w:val="005E6A70"/>
    <w:rsid w:val="0062006B"/>
    <w:rsid w:val="00623EF6"/>
    <w:rsid w:val="0063040D"/>
    <w:rsid w:val="00632C01"/>
    <w:rsid w:val="00637B6F"/>
    <w:rsid w:val="00642F40"/>
    <w:rsid w:val="0065516F"/>
    <w:rsid w:val="0068219B"/>
    <w:rsid w:val="00687345"/>
    <w:rsid w:val="006A3FA1"/>
    <w:rsid w:val="006C46CB"/>
    <w:rsid w:val="006C699B"/>
    <w:rsid w:val="006E00EE"/>
    <w:rsid w:val="006F2D8E"/>
    <w:rsid w:val="007007B0"/>
    <w:rsid w:val="00705A76"/>
    <w:rsid w:val="0072372E"/>
    <w:rsid w:val="00725840"/>
    <w:rsid w:val="0073006A"/>
    <w:rsid w:val="00734B4D"/>
    <w:rsid w:val="0074670D"/>
    <w:rsid w:val="007477D3"/>
    <w:rsid w:val="0077169B"/>
    <w:rsid w:val="00780DEB"/>
    <w:rsid w:val="007869A7"/>
    <w:rsid w:val="007A0AA3"/>
    <w:rsid w:val="007A2C18"/>
    <w:rsid w:val="007B4E4B"/>
    <w:rsid w:val="007B7009"/>
    <w:rsid w:val="007E4760"/>
    <w:rsid w:val="008047C3"/>
    <w:rsid w:val="00805670"/>
    <w:rsid w:val="008102C2"/>
    <w:rsid w:val="0081559D"/>
    <w:rsid w:val="00822337"/>
    <w:rsid w:val="00822A92"/>
    <w:rsid w:val="00844679"/>
    <w:rsid w:val="008723FC"/>
    <w:rsid w:val="00876AFE"/>
    <w:rsid w:val="008830BB"/>
    <w:rsid w:val="008A3047"/>
    <w:rsid w:val="008B1EC2"/>
    <w:rsid w:val="008B5EFC"/>
    <w:rsid w:val="008C61A0"/>
    <w:rsid w:val="008D5E8F"/>
    <w:rsid w:val="008D79C5"/>
    <w:rsid w:val="008E0461"/>
    <w:rsid w:val="008F3B06"/>
    <w:rsid w:val="008F5B3B"/>
    <w:rsid w:val="008F6032"/>
    <w:rsid w:val="00904551"/>
    <w:rsid w:val="0092399C"/>
    <w:rsid w:val="00925F22"/>
    <w:rsid w:val="00986758"/>
    <w:rsid w:val="009872B2"/>
    <w:rsid w:val="009A3246"/>
    <w:rsid w:val="009A76EC"/>
    <w:rsid w:val="009B107D"/>
    <w:rsid w:val="009D5C09"/>
    <w:rsid w:val="00A11BE5"/>
    <w:rsid w:val="00A21F3F"/>
    <w:rsid w:val="00A22874"/>
    <w:rsid w:val="00A4611F"/>
    <w:rsid w:val="00A54E87"/>
    <w:rsid w:val="00A55B8B"/>
    <w:rsid w:val="00A634A3"/>
    <w:rsid w:val="00A678CD"/>
    <w:rsid w:val="00A70AD9"/>
    <w:rsid w:val="00A730A3"/>
    <w:rsid w:val="00A945AA"/>
    <w:rsid w:val="00A97046"/>
    <w:rsid w:val="00AA2ACE"/>
    <w:rsid w:val="00AA4364"/>
    <w:rsid w:val="00AA71A1"/>
    <w:rsid w:val="00AD02FB"/>
    <w:rsid w:val="00AF6DF2"/>
    <w:rsid w:val="00B07731"/>
    <w:rsid w:val="00B25082"/>
    <w:rsid w:val="00B305C7"/>
    <w:rsid w:val="00B550F4"/>
    <w:rsid w:val="00B655B0"/>
    <w:rsid w:val="00B76414"/>
    <w:rsid w:val="00B84328"/>
    <w:rsid w:val="00B86703"/>
    <w:rsid w:val="00B937B5"/>
    <w:rsid w:val="00B94551"/>
    <w:rsid w:val="00BA27E4"/>
    <w:rsid w:val="00BA314A"/>
    <w:rsid w:val="00BA3CAF"/>
    <w:rsid w:val="00BA7051"/>
    <w:rsid w:val="00BB6A6A"/>
    <w:rsid w:val="00BB7D3C"/>
    <w:rsid w:val="00BC32CB"/>
    <w:rsid w:val="00BC4E84"/>
    <w:rsid w:val="00BD0116"/>
    <w:rsid w:val="00BD3F37"/>
    <w:rsid w:val="00BD77C7"/>
    <w:rsid w:val="00BE41C5"/>
    <w:rsid w:val="00BF0409"/>
    <w:rsid w:val="00BF54B1"/>
    <w:rsid w:val="00BF7EEC"/>
    <w:rsid w:val="00C00C40"/>
    <w:rsid w:val="00C051F1"/>
    <w:rsid w:val="00C1383A"/>
    <w:rsid w:val="00C24FD3"/>
    <w:rsid w:val="00C33A64"/>
    <w:rsid w:val="00C4467A"/>
    <w:rsid w:val="00C646E5"/>
    <w:rsid w:val="00C730BA"/>
    <w:rsid w:val="00C75DBF"/>
    <w:rsid w:val="00CB2672"/>
    <w:rsid w:val="00CB2869"/>
    <w:rsid w:val="00CF5FC8"/>
    <w:rsid w:val="00D00130"/>
    <w:rsid w:val="00D02A87"/>
    <w:rsid w:val="00D02ECC"/>
    <w:rsid w:val="00D05FF2"/>
    <w:rsid w:val="00D32804"/>
    <w:rsid w:val="00D34639"/>
    <w:rsid w:val="00D356ED"/>
    <w:rsid w:val="00D35EF2"/>
    <w:rsid w:val="00D37A69"/>
    <w:rsid w:val="00D41602"/>
    <w:rsid w:val="00D62B3D"/>
    <w:rsid w:val="00D67346"/>
    <w:rsid w:val="00DA3637"/>
    <w:rsid w:val="00DB3E8E"/>
    <w:rsid w:val="00DB5806"/>
    <w:rsid w:val="00DD60D9"/>
    <w:rsid w:val="00DE0791"/>
    <w:rsid w:val="00DE2ADC"/>
    <w:rsid w:val="00DF3F40"/>
    <w:rsid w:val="00E044C1"/>
    <w:rsid w:val="00E11401"/>
    <w:rsid w:val="00E26CFB"/>
    <w:rsid w:val="00E71567"/>
    <w:rsid w:val="00EA5411"/>
    <w:rsid w:val="00EA7032"/>
    <w:rsid w:val="00EC4AFC"/>
    <w:rsid w:val="00EF017A"/>
    <w:rsid w:val="00EF0C39"/>
    <w:rsid w:val="00F40AFA"/>
    <w:rsid w:val="00F436BE"/>
    <w:rsid w:val="00F4449A"/>
    <w:rsid w:val="00F4770F"/>
    <w:rsid w:val="00F47866"/>
    <w:rsid w:val="00F50E69"/>
    <w:rsid w:val="00F533FE"/>
    <w:rsid w:val="00F54583"/>
    <w:rsid w:val="00F94E51"/>
    <w:rsid w:val="00F97369"/>
    <w:rsid w:val="00FA119A"/>
    <w:rsid w:val="00FB4D8F"/>
    <w:rsid w:val="00FE0951"/>
    <w:rsid w:val="00FE1E53"/>
    <w:rsid w:val="00FE7AEF"/>
    <w:rsid w:val="00FF2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0DA0B6-2604-40ED-9622-4D0544D45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Puesto">
    <w:name w:val="Title"/>
    <w:basedOn w:val="Normal"/>
    <w:next w:val="Normal"/>
    <w:link w:val="Puest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PuestoCar">
    <w:name w:val="Puesto Car"/>
    <w:basedOn w:val="Fuentedeprrafopredeter"/>
    <w:link w:val="Puest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HTMLconformatoprevio">
    <w:name w:val="HTML Preformatted"/>
    <w:basedOn w:val="Normal"/>
    <w:link w:val="HTMLconformatoprevioCar"/>
    <w:uiPriority w:val="99"/>
    <w:semiHidden/>
    <w:unhideWhenUsed/>
    <w:rsid w:val="00904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04551"/>
    <w:rPr>
      <w:rFonts w:ascii="Courier New" w:eastAsia="Times New Roman" w:hAnsi="Courier New" w:cs="Courier New"/>
      <w:sz w:val="20"/>
      <w:szCs w:val="20"/>
    </w:rPr>
  </w:style>
  <w:style w:type="paragraph" w:styleId="Textonotaalfinal">
    <w:name w:val="endnote text"/>
    <w:basedOn w:val="Normal"/>
    <w:link w:val="TextonotaalfinalCar"/>
    <w:uiPriority w:val="99"/>
    <w:semiHidden/>
    <w:unhideWhenUsed/>
    <w:rsid w:val="00E7156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71567"/>
    <w:rPr>
      <w:sz w:val="20"/>
      <w:szCs w:val="20"/>
    </w:rPr>
  </w:style>
  <w:style w:type="character" w:styleId="Refdenotaalfinal">
    <w:name w:val="endnote reference"/>
    <w:basedOn w:val="Fuentedeprrafopredeter"/>
    <w:uiPriority w:val="99"/>
    <w:semiHidden/>
    <w:unhideWhenUsed/>
    <w:rsid w:val="00E71567"/>
    <w:rPr>
      <w:vertAlign w:val="superscript"/>
    </w:rPr>
  </w:style>
  <w:style w:type="paragraph" w:styleId="Textonotapie">
    <w:name w:val="footnote text"/>
    <w:basedOn w:val="Normal"/>
    <w:link w:val="TextonotapieCar"/>
    <w:uiPriority w:val="99"/>
    <w:semiHidden/>
    <w:unhideWhenUsed/>
    <w:rsid w:val="00E7156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1567"/>
    <w:rPr>
      <w:sz w:val="20"/>
      <w:szCs w:val="20"/>
    </w:rPr>
  </w:style>
  <w:style w:type="character" w:styleId="Refdenotaalpie">
    <w:name w:val="footnote reference"/>
    <w:basedOn w:val="Fuentedeprrafopredeter"/>
    <w:uiPriority w:val="99"/>
    <w:semiHidden/>
    <w:unhideWhenUsed/>
    <w:rsid w:val="00E71567"/>
    <w:rPr>
      <w:vertAlign w:val="superscript"/>
    </w:rPr>
  </w:style>
  <w:style w:type="character" w:customStyle="1" w:styleId="mi">
    <w:name w:val="mi"/>
    <w:basedOn w:val="Fuentedeprrafopredeter"/>
    <w:rsid w:val="00E71567"/>
  </w:style>
  <w:style w:type="character" w:customStyle="1" w:styleId="mo">
    <w:name w:val="mo"/>
    <w:basedOn w:val="Fuentedeprrafopredeter"/>
    <w:rsid w:val="00E71567"/>
  </w:style>
  <w:style w:type="paragraph" w:styleId="TDC1">
    <w:name w:val="toc 1"/>
    <w:basedOn w:val="Normal"/>
    <w:next w:val="Normal"/>
    <w:autoRedefine/>
    <w:uiPriority w:val="39"/>
    <w:unhideWhenUsed/>
    <w:rsid w:val="00A678CD"/>
    <w:pPr>
      <w:spacing w:after="100"/>
    </w:pPr>
  </w:style>
  <w:style w:type="paragraph" w:styleId="TDC2">
    <w:name w:val="toc 2"/>
    <w:basedOn w:val="Normal"/>
    <w:next w:val="Normal"/>
    <w:autoRedefine/>
    <w:uiPriority w:val="39"/>
    <w:unhideWhenUsed/>
    <w:rsid w:val="00A678CD"/>
    <w:pPr>
      <w:spacing w:after="100"/>
      <w:ind w:left="220"/>
    </w:pPr>
  </w:style>
  <w:style w:type="paragraph" w:styleId="TDC3">
    <w:name w:val="toc 3"/>
    <w:basedOn w:val="Normal"/>
    <w:next w:val="Normal"/>
    <w:autoRedefine/>
    <w:uiPriority w:val="39"/>
    <w:unhideWhenUsed/>
    <w:rsid w:val="00A678CD"/>
    <w:pPr>
      <w:spacing w:after="100"/>
      <w:ind w:left="440"/>
    </w:pPr>
  </w:style>
  <w:style w:type="character" w:styleId="Hipervnculo">
    <w:name w:val="Hyperlink"/>
    <w:basedOn w:val="Fuentedeprrafopredeter"/>
    <w:uiPriority w:val="99"/>
    <w:unhideWhenUsed/>
    <w:rsid w:val="00A678CD"/>
    <w:rPr>
      <w:color w:val="3399FF" w:themeColor="hyperlink"/>
      <w:u w:val="single"/>
    </w:rPr>
  </w:style>
  <w:style w:type="table" w:styleId="Tablaconcuadrcula">
    <w:name w:val="Table Grid"/>
    <w:basedOn w:val="Tablanormal"/>
    <w:uiPriority w:val="59"/>
    <w:rsid w:val="00BF7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05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852">
      <w:bodyDiv w:val="1"/>
      <w:marLeft w:val="0"/>
      <w:marRight w:val="0"/>
      <w:marTop w:val="0"/>
      <w:marBottom w:val="0"/>
      <w:divBdr>
        <w:top w:val="none" w:sz="0" w:space="0" w:color="auto"/>
        <w:left w:val="none" w:sz="0" w:space="0" w:color="auto"/>
        <w:bottom w:val="none" w:sz="0" w:space="0" w:color="auto"/>
        <w:right w:val="none" w:sz="0" w:space="0" w:color="auto"/>
      </w:divBdr>
    </w:div>
    <w:div w:id="70588180">
      <w:bodyDiv w:val="1"/>
      <w:marLeft w:val="0"/>
      <w:marRight w:val="0"/>
      <w:marTop w:val="0"/>
      <w:marBottom w:val="0"/>
      <w:divBdr>
        <w:top w:val="none" w:sz="0" w:space="0" w:color="auto"/>
        <w:left w:val="none" w:sz="0" w:space="0" w:color="auto"/>
        <w:bottom w:val="none" w:sz="0" w:space="0" w:color="auto"/>
        <w:right w:val="none" w:sz="0" w:space="0" w:color="auto"/>
      </w:divBdr>
    </w:div>
    <w:div w:id="118257147">
      <w:bodyDiv w:val="1"/>
      <w:marLeft w:val="0"/>
      <w:marRight w:val="0"/>
      <w:marTop w:val="0"/>
      <w:marBottom w:val="0"/>
      <w:divBdr>
        <w:top w:val="none" w:sz="0" w:space="0" w:color="auto"/>
        <w:left w:val="none" w:sz="0" w:space="0" w:color="auto"/>
        <w:bottom w:val="none" w:sz="0" w:space="0" w:color="auto"/>
        <w:right w:val="none" w:sz="0" w:space="0" w:color="auto"/>
      </w:divBdr>
    </w:div>
    <w:div w:id="121121512">
      <w:bodyDiv w:val="1"/>
      <w:marLeft w:val="0"/>
      <w:marRight w:val="0"/>
      <w:marTop w:val="0"/>
      <w:marBottom w:val="0"/>
      <w:divBdr>
        <w:top w:val="none" w:sz="0" w:space="0" w:color="auto"/>
        <w:left w:val="none" w:sz="0" w:space="0" w:color="auto"/>
        <w:bottom w:val="none" w:sz="0" w:space="0" w:color="auto"/>
        <w:right w:val="none" w:sz="0" w:space="0" w:color="auto"/>
      </w:divBdr>
    </w:div>
    <w:div w:id="162933453">
      <w:bodyDiv w:val="1"/>
      <w:marLeft w:val="0"/>
      <w:marRight w:val="0"/>
      <w:marTop w:val="0"/>
      <w:marBottom w:val="0"/>
      <w:divBdr>
        <w:top w:val="none" w:sz="0" w:space="0" w:color="auto"/>
        <w:left w:val="none" w:sz="0" w:space="0" w:color="auto"/>
        <w:bottom w:val="none" w:sz="0" w:space="0" w:color="auto"/>
        <w:right w:val="none" w:sz="0" w:space="0" w:color="auto"/>
      </w:divBdr>
    </w:div>
    <w:div w:id="168714991">
      <w:bodyDiv w:val="1"/>
      <w:marLeft w:val="0"/>
      <w:marRight w:val="0"/>
      <w:marTop w:val="0"/>
      <w:marBottom w:val="0"/>
      <w:divBdr>
        <w:top w:val="none" w:sz="0" w:space="0" w:color="auto"/>
        <w:left w:val="none" w:sz="0" w:space="0" w:color="auto"/>
        <w:bottom w:val="none" w:sz="0" w:space="0" w:color="auto"/>
        <w:right w:val="none" w:sz="0" w:space="0" w:color="auto"/>
      </w:divBdr>
    </w:div>
    <w:div w:id="174153974">
      <w:bodyDiv w:val="1"/>
      <w:marLeft w:val="0"/>
      <w:marRight w:val="0"/>
      <w:marTop w:val="0"/>
      <w:marBottom w:val="0"/>
      <w:divBdr>
        <w:top w:val="none" w:sz="0" w:space="0" w:color="auto"/>
        <w:left w:val="none" w:sz="0" w:space="0" w:color="auto"/>
        <w:bottom w:val="none" w:sz="0" w:space="0" w:color="auto"/>
        <w:right w:val="none" w:sz="0" w:space="0" w:color="auto"/>
      </w:divBdr>
    </w:div>
    <w:div w:id="201947033">
      <w:bodyDiv w:val="1"/>
      <w:marLeft w:val="0"/>
      <w:marRight w:val="0"/>
      <w:marTop w:val="0"/>
      <w:marBottom w:val="0"/>
      <w:divBdr>
        <w:top w:val="none" w:sz="0" w:space="0" w:color="auto"/>
        <w:left w:val="none" w:sz="0" w:space="0" w:color="auto"/>
        <w:bottom w:val="none" w:sz="0" w:space="0" w:color="auto"/>
        <w:right w:val="none" w:sz="0" w:space="0" w:color="auto"/>
      </w:divBdr>
    </w:div>
    <w:div w:id="284194809">
      <w:bodyDiv w:val="1"/>
      <w:marLeft w:val="0"/>
      <w:marRight w:val="0"/>
      <w:marTop w:val="0"/>
      <w:marBottom w:val="0"/>
      <w:divBdr>
        <w:top w:val="none" w:sz="0" w:space="0" w:color="auto"/>
        <w:left w:val="none" w:sz="0" w:space="0" w:color="auto"/>
        <w:bottom w:val="none" w:sz="0" w:space="0" w:color="auto"/>
        <w:right w:val="none" w:sz="0" w:space="0" w:color="auto"/>
      </w:divBdr>
    </w:div>
    <w:div w:id="290790682">
      <w:bodyDiv w:val="1"/>
      <w:marLeft w:val="0"/>
      <w:marRight w:val="0"/>
      <w:marTop w:val="0"/>
      <w:marBottom w:val="0"/>
      <w:divBdr>
        <w:top w:val="none" w:sz="0" w:space="0" w:color="auto"/>
        <w:left w:val="none" w:sz="0" w:space="0" w:color="auto"/>
        <w:bottom w:val="none" w:sz="0" w:space="0" w:color="auto"/>
        <w:right w:val="none" w:sz="0" w:space="0" w:color="auto"/>
      </w:divBdr>
    </w:div>
    <w:div w:id="330110658">
      <w:bodyDiv w:val="1"/>
      <w:marLeft w:val="0"/>
      <w:marRight w:val="0"/>
      <w:marTop w:val="0"/>
      <w:marBottom w:val="0"/>
      <w:divBdr>
        <w:top w:val="none" w:sz="0" w:space="0" w:color="auto"/>
        <w:left w:val="none" w:sz="0" w:space="0" w:color="auto"/>
        <w:bottom w:val="none" w:sz="0" w:space="0" w:color="auto"/>
        <w:right w:val="none" w:sz="0" w:space="0" w:color="auto"/>
      </w:divBdr>
    </w:div>
    <w:div w:id="370036974">
      <w:bodyDiv w:val="1"/>
      <w:marLeft w:val="0"/>
      <w:marRight w:val="0"/>
      <w:marTop w:val="0"/>
      <w:marBottom w:val="0"/>
      <w:divBdr>
        <w:top w:val="none" w:sz="0" w:space="0" w:color="auto"/>
        <w:left w:val="none" w:sz="0" w:space="0" w:color="auto"/>
        <w:bottom w:val="none" w:sz="0" w:space="0" w:color="auto"/>
        <w:right w:val="none" w:sz="0" w:space="0" w:color="auto"/>
      </w:divBdr>
    </w:div>
    <w:div w:id="377123700">
      <w:bodyDiv w:val="1"/>
      <w:marLeft w:val="0"/>
      <w:marRight w:val="0"/>
      <w:marTop w:val="0"/>
      <w:marBottom w:val="0"/>
      <w:divBdr>
        <w:top w:val="none" w:sz="0" w:space="0" w:color="auto"/>
        <w:left w:val="none" w:sz="0" w:space="0" w:color="auto"/>
        <w:bottom w:val="none" w:sz="0" w:space="0" w:color="auto"/>
        <w:right w:val="none" w:sz="0" w:space="0" w:color="auto"/>
      </w:divBdr>
    </w:div>
    <w:div w:id="402223610">
      <w:bodyDiv w:val="1"/>
      <w:marLeft w:val="0"/>
      <w:marRight w:val="0"/>
      <w:marTop w:val="0"/>
      <w:marBottom w:val="0"/>
      <w:divBdr>
        <w:top w:val="none" w:sz="0" w:space="0" w:color="auto"/>
        <w:left w:val="none" w:sz="0" w:space="0" w:color="auto"/>
        <w:bottom w:val="none" w:sz="0" w:space="0" w:color="auto"/>
        <w:right w:val="none" w:sz="0" w:space="0" w:color="auto"/>
      </w:divBdr>
    </w:div>
    <w:div w:id="465584230">
      <w:bodyDiv w:val="1"/>
      <w:marLeft w:val="0"/>
      <w:marRight w:val="0"/>
      <w:marTop w:val="0"/>
      <w:marBottom w:val="0"/>
      <w:divBdr>
        <w:top w:val="none" w:sz="0" w:space="0" w:color="auto"/>
        <w:left w:val="none" w:sz="0" w:space="0" w:color="auto"/>
        <w:bottom w:val="none" w:sz="0" w:space="0" w:color="auto"/>
        <w:right w:val="none" w:sz="0" w:space="0" w:color="auto"/>
      </w:divBdr>
    </w:div>
    <w:div w:id="491680518">
      <w:bodyDiv w:val="1"/>
      <w:marLeft w:val="0"/>
      <w:marRight w:val="0"/>
      <w:marTop w:val="0"/>
      <w:marBottom w:val="0"/>
      <w:divBdr>
        <w:top w:val="none" w:sz="0" w:space="0" w:color="auto"/>
        <w:left w:val="none" w:sz="0" w:space="0" w:color="auto"/>
        <w:bottom w:val="none" w:sz="0" w:space="0" w:color="auto"/>
        <w:right w:val="none" w:sz="0" w:space="0" w:color="auto"/>
      </w:divBdr>
    </w:div>
    <w:div w:id="527716119">
      <w:bodyDiv w:val="1"/>
      <w:marLeft w:val="0"/>
      <w:marRight w:val="0"/>
      <w:marTop w:val="0"/>
      <w:marBottom w:val="0"/>
      <w:divBdr>
        <w:top w:val="none" w:sz="0" w:space="0" w:color="auto"/>
        <w:left w:val="none" w:sz="0" w:space="0" w:color="auto"/>
        <w:bottom w:val="none" w:sz="0" w:space="0" w:color="auto"/>
        <w:right w:val="none" w:sz="0" w:space="0" w:color="auto"/>
      </w:divBdr>
    </w:div>
    <w:div w:id="565721622">
      <w:bodyDiv w:val="1"/>
      <w:marLeft w:val="0"/>
      <w:marRight w:val="0"/>
      <w:marTop w:val="0"/>
      <w:marBottom w:val="0"/>
      <w:divBdr>
        <w:top w:val="none" w:sz="0" w:space="0" w:color="auto"/>
        <w:left w:val="none" w:sz="0" w:space="0" w:color="auto"/>
        <w:bottom w:val="none" w:sz="0" w:space="0" w:color="auto"/>
        <w:right w:val="none" w:sz="0" w:space="0" w:color="auto"/>
      </w:divBdr>
    </w:div>
    <w:div w:id="572812872">
      <w:bodyDiv w:val="1"/>
      <w:marLeft w:val="0"/>
      <w:marRight w:val="0"/>
      <w:marTop w:val="0"/>
      <w:marBottom w:val="0"/>
      <w:divBdr>
        <w:top w:val="none" w:sz="0" w:space="0" w:color="auto"/>
        <w:left w:val="none" w:sz="0" w:space="0" w:color="auto"/>
        <w:bottom w:val="none" w:sz="0" w:space="0" w:color="auto"/>
        <w:right w:val="none" w:sz="0" w:space="0" w:color="auto"/>
      </w:divBdr>
    </w:div>
    <w:div w:id="589119243">
      <w:bodyDiv w:val="1"/>
      <w:marLeft w:val="0"/>
      <w:marRight w:val="0"/>
      <w:marTop w:val="0"/>
      <w:marBottom w:val="0"/>
      <w:divBdr>
        <w:top w:val="none" w:sz="0" w:space="0" w:color="auto"/>
        <w:left w:val="none" w:sz="0" w:space="0" w:color="auto"/>
        <w:bottom w:val="none" w:sz="0" w:space="0" w:color="auto"/>
        <w:right w:val="none" w:sz="0" w:space="0" w:color="auto"/>
      </w:divBdr>
    </w:div>
    <w:div w:id="598680642">
      <w:bodyDiv w:val="1"/>
      <w:marLeft w:val="0"/>
      <w:marRight w:val="0"/>
      <w:marTop w:val="0"/>
      <w:marBottom w:val="0"/>
      <w:divBdr>
        <w:top w:val="none" w:sz="0" w:space="0" w:color="auto"/>
        <w:left w:val="none" w:sz="0" w:space="0" w:color="auto"/>
        <w:bottom w:val="none" w:sz="0" w:space="0" w:color="auto"/>
        <w:right w:val="none" w:sz="0" w:space="0" w:color="auto"/>
      </w:divBdr>
    </w:div>
    <w:div w:id="601492099">
      <w:bodyDiv w:val="1"/>
      <w:marLeft w:val="0"/>
      <w:marRight w:val="0"/>
      <w:marTop w:val="0"/>
      <w:marBottom w:val="0"/>
      <w:divBdr>
        <w:top w:val="none" w:sz="0" w:space="0" w:color="auto"/>
        <w:left w:val="none" w:sz="0" w:space="0" w:color="auto"/>
        <w:bottom w:val="none" w:sz="0" w:space="0" w:color="auto"/>
        <w:right w:val="none" w:sz="0" w:space="0" w:color="auto"/>
      </w:divBdr>
    </w:div>
    <w:div w:id="624308316">
      <w:bodyDiv w:val="1"/>
      <w:marLeft w:val="0"/>
      <w:marRight w:val="0"/>
      <w:marTop w:val="0"/>
      <w:marBottom w:val="0"/>
      <w:divBdr>
        <w:top w:val="none" w:sz="0" w:space="0" w:color="auto"/>
        <w:left w:val="none" w:sz="0" w:space="0" w:color="auto"/>
        <w:bottom w:val="none" w:sz="0" w:space="0" w:color="auto"/>
        <w:right w:val="none" w:sz="0" w:space="0" w:color="auto"/>
      </w:divBdr>
    </w:div>
    <w:div w:id="636955754">
      <w:bodyDiv w:val="1"/>
      <w:marLeft w:val="0"/>
      <w:marRight w:val="0"/>
      <w:marTop w:val="0"/>
      <w:marBottom w:val="0"/>
      <w:divBdr>
        <w:top w:val="none" w:sz="0" w:space="0" w:color="auto"/>
        <w:left w:val="none" w:sz="0" w:space="0" w:color="auto"/>
        <w:bottom w:val="none" w:sz="0" w:space="0" w:color="auto"/>
        <w:right w:val="none" w:sz="0" w:space="0" w:color="auto"/>
      </w:divBdr>
    </w:div>
    <w:div w:id="658114390">
      <w:bodyDiv w:val="1"/>
      <w:marLeft w:val="0"/>
      <w:marRight w:val="0"/>
      <w:marTop w:val="0"/>
      <w:marBottom w:val="0"/>
      <w:divBdr>
        <w:top w:val="none" w:sz="0" w:space="0" w:color="auto"/>
        <w:left w:val="none" w:sz="0" w:space="0" w:color="auto"/>
        <w:bottom w:val="none" w:sz="0" w:space="0" w:color="auto"/>
        <w:right w:val="none" w:sz="0" w:space="0" w:color="auto"/>
      </w:divBdr>
    </w:div>
    <w:div w:id="661392585">
      <w:bodyDiv w:val="1"/>
      <w:marLeft w:val="0"/>
      <w:marRight w:val="0"/>
      <w:marTop w:val="0"/>
      <w:marBottom w:val="0"/>
      <w:divBdr>
        <w:top w:val="none" w:sz="0" w:space="0" w:color="auto"/>
        <w:left w:val="none" w:sz="0" w:space="0" w:color="auto"/>
        <w:bottom w:val="none" w:sz="0" w:space="0" w:color="auto"/>
        <w:right w:val="none" w:sz="0" w:space="0" w:color="auto"/>
      </w:divBdr>
    </w:div>
    <w:div w:id="663122574">
      <w:bodyDiv w:val="1"/>
      <w:marLeft w:val="0"/>
      <w:marRight w:val="0"/>
      <w:marTop w:val="0"/>
      <w:marBottom w:val="0"/>
      <w:divBdr>
        <w:top w:val="none" w:sz="0" w:space="0" w:color="auto"/>
        <w:left w:val="none" w:sz="0" w:space="0" w:color="auto"/>
        <w:bottom w:val="none" w:sz="0" w:space="0" w:color="auto"/>
        <w:right w:val="none" w:sz="0" w:space="0" w:color="auto"/>
      </w:divBdr>
      <w:divsChild>
        <w:div w:id="1368868734">
          <w:marLeft w:val="0"/>
          <w:marRight w:val="0"/>
          <w:marTop w:val="0"/>
          <w:marBottom w:val="0"/>
          <w:divBdr>
            <w:top w:val="none" w:sz="0" w:space="0" w:color="auto"/>
            <w:left w:val="none" w:sz="0" w:space="0" w:color="auto"/>
            <w:bottom w:val="none" w:sz="0" w:space="0" w:color="auto"/>
            <w:right w:val="none" w:sz="0" w:space="0" w:color="auto"/>
          </w:divBdr>
          <w:divsChild>
            <w:div w:id="1305038749">
              <w:marLeft w:val="0"/>
              <w:marRight w:val="60"/>
              <w:marTop w:val="0"/>
              <w:marBottom w:val="0"/>
              <w:divBdr>
                <w:top w:val="none" w:sz="0" w:space="0" w:color="auto"/>
                <w:left w:val="none" w:sz="0" w:space="0" w:color="auto"/>
                <w:bottom w:val="none" w:sz="0" w:space="0" w:color="auto"/>
                <w:right w:val="none" w:sz="0" w:space="0" w:color="auto"/>
              </w:divBdr>
              <w:divsChild>
                <w:div w:id="254217602">
                  <w:marLeft w:val="0"/>
                  <w:marRight w:val="0"/>
                  <w:marTop w:val="0"/>
                  <w:marBottom w:val="120"/>
                  <w:divBdr>
                    <w:top w:val="single" w:sz="6" w:space="0" w:color="C0C0C0"/>
                    <w:left w:val="single" w:sz="6" w:space="0" w:color="D9D9D9"/>
                    <w:bottom w:val="single" w:sz="6" w:space="0" w:color="D9D9D9"/>
                    <w:right w:val="single" w:sz="6" w:space="0" w:color="D9D9D9"/>
                  </w:divBdr>
                  <w:divsChild>
                    <w:div w:id="1853372292">
                      <w:marLeft w:val="0"/>
                      <w:marRight w:val="0"/>
                      <w:marTop w:val="0"/>
                      <w:marBottom w:val="0"/>
                      <w:divBdr>
                        <w:top w:val="none" w:sz="0" w:space="0" w:color="auto"/>
                        <w:left w:val="none" w:sz="0" w:space="0" w:color="auto"/>
                        <w:bottom w:val="none" w:sz="0" w:space="0" w:color="auto"/>
                        <w:right w:val="none" w:sz="0" w:space="0" w:color="auto"/>
                      </w:divBdr>
                    </w:div>
                    <w:div w:id="15747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839">
          <w:marLeft w:val="0"/>
          <w:marRight w:val="0"/>
          <w:marTop w:val="0"/>
          <w:marBottom w:val="0"/>
          <w:divBdr>
            <w:top w:val="none" w:sz="0" w:space="0" w:color="auto"/>
            <w:left w:val="none" w:sz="0" w:space="0" w:color="auto"/>
            <w:bottom w:val="none" w:sz="0" w:space="0" w:color="auto"/>
            <w:right w:val="none" w:sz="0" w:space="0" w:color="auto"/>
          </w:divBdr>
          <w:divsChild>
            <w:div w:id="1566799991">
              <w:marLeft w:val="60"/>
              <w:marRight w:val="0"/>
              <w:marTop w:val="0"/>
              <w:marBottom w:val="0"/>
              <w:divBdr>
                <w:top w:val="none" w:sz="0" w:space="0" w:color="auto"/>
                <w:left w:val="none" w:sz="0" w:space="0" w:color="auto"/>
                <w:bottom w:val="none" w:sz="0" w:space="0" w:color="auto"/>
                <w:right w:val="none" w:sz="0" w:space="0" w:color="auto"/>
              </w:divBdr>
              <w:divsChild>
                <w:div w:id="855577587">
                  <w:marLeft w:val="0"/>
                  <w:marRight w:val="0"/>
                  <w:marTop w:val="0"/>
                  <w:marBottom w:val="0"/>
                  <w:divBdr>
                    <w:top w:val="none" w:sz="0" w:space="0" w:color="auto"/>
                    <w:left w:val="none" w:sz="0" w:space="0" w:color="auto"/>
                    <w:bottom w:val="none" w:sz="0" w:space="0" w:color="auto"/>
                    <w:right w:val="none" w:sz="0" w:space="0" w:color="auto"/>
                  </w:divBdr>
                  <w:divsChild>
                    <w:div w:id="769354664">
                      <w:marLeft w:val="0"/>
                      <w:marRight w:val="0"/>
                      <w:marTop w:val="0"/>
                      <w:marBottom w:val="120"/>
                      <w:divBdr>
                        <w:top w:val="single" w:sz="6" w:space="0" w:color="F5F5F5"/>
                        <w:left w:val="single" w:sz="6" w:space="0" w:color="F5F5F5"/>
                        <w:bottom w:val="single" w:sz="6" w:space="0" w:color="F5F5F5"/>
                        <w:right w:val="single" w:sz="6" w:space="0" w:color="F5F5F5"/>
                      </w:divBdr>
                      <w:divsChild>
                        <w:div w:id="635335282">
                          <w:marLeft w:val="0"/>
                          <w:marRight w:val="0"/>
                          <w:marTop w:val="0"/>
                          <w:marBottom w:val="0"/>
                          <w:divBdr>
                            <w:top w:val="none" w:sz="0" w:space="0" w:color="auto"/>
                            <w:left w:val="none" w:sz="0" w:space="0" w:color="auto"/>
                            <w:bottom w:val="none" w:sz="0" w:space="0" w:color="auto"/>
                            <w:right w:val="none" w:sz="0" w:space="0" w:color="auto"/>
                          </w:divBdr>
                          <w:divsChild>
                            <w:div w:id="12066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940354">
      <w:bodyDiv w:val="1"/>
      <w:marLeft w:val="0"/>
      <w:marRight w:val="0"/>
      <w:marTop w:val="0"/>
      <w:marBottom w:val="0"/>
      <w:divBdr>
        <w:top w:val="none" w:sz="0" w:space="0" w:color="auto"/>
        <w:left w:val="none" w:sz="0" w:space="0" w:color="auto"/>
        <w:bottom w:val="none" w:sz="0" w:space="0" w:color="auto"/>
        <w:right w:val="none" w:sz="0" w:space="0" w:color="auto"/>
      </w:divBdr>
    </w:div>
    <w:div w:id="715928076">
      <w:bodyDiv w:val="1"/>
      <w:marLeft w:val="0"/>
      <w:marRight w:val="0"/>
      <w:marTop w:val="0"/>
      <w:marBottom w:val="0"/>
      <w:divBdr>
        <w:top w:val="none" w:sz="0" w:space="0" w:color="auto"/>
        <w:left w:val="none" w:sz="0" w:space="0" w:color="auto"/>
        <w:bottom w:val="none" w:sz="0" w:space="0" w:color="auto"/>
        <w:right w:val="none" w:sz="0" w:space="0" w:color="auto"/>
      </w:divBdr>
    </w:div>
    <w:div w:id="750740179">
      <w:bodyDiv w:val="1"/>
      <w:marLeft w:val="0"/>
      <w:marRight w:val="0"/>
      <w:marTop w:val="0"/>
      <w:marBottom w:val="0"/>
      <w:divBdr>
        <w:top w:val="none" w:sz="0" w:space="0" w:color="auto"/>
        <w:left w:val="none" w:sz="0" w:space="0" w:color="auto"/>
        <w:bottom w:val="none" w:sz="0" w:space="0" w:color="auto"/>
        <w:right w:val="none" w:sz="0" w:space="0" w:color="auto"/>
      </w:divBdr>
    </w:div>
    <w:div w:id="759789556">
      <w:bodyDiv w:val="1"/>
      <w:marLeft w:val="0"/>
      <w:marRight w:val="0"/>
      <w:marTop w:val="0"/>
      <w:marBottom w:val="0"/>
      <w:divBdr>
        <w:top w:val="none" w:sz="0" w:space="0" w:color="auto"/>
        <w:left w:val="none" w:sz="0" w:space="0" w:color="auto"/>
        <w:bottom w:val="none" w:sz="0" w:space="0" w:color="auto"/>
        <w:right w:val="none" w:sz="0" w:space="0" w:color="auto"/>
      </w:divBdr>
    </w:div>
    <w:div w:id="768699971">
      <w:bodyDiv w:val="1"/>
      <w:marLeft w:val="0"/>
      <w:marRight w:val="0"/>
      <w:marTop w:val="0"/>
      <w:marBottom w:val="0"/>
      <w:divBdr>
        <w:top w:val="none" w:sz="0" w:space="0" w:color="auto"/>
        <w:left w:val="none" w:sz="0" w:space="0" w:color="auto"/>
        <w:bottom w:val="none" w:sz="0" w:space="0" w:color="auto"/>
        <w:right w:val="none" w:sz="0" w:space="0" w:color="auto"/>
      </w:divBdr>
    </w:div>
    <w:div w:id="802701504">
      <w:bodyDiv w:val="1"/>
      <w:marLeft w:val="0"/>
      <w:marRight w:val="0"/>
      <w:marTop w:val="0"/>
      <w:marBottom w:val="0"/>
      <w:divBdr>
        <w:top w:val="none" w:sz="0" w:space="0" w:color="auto"/>
        <w:left w:val="none" w:sz="0" w:space="0" w:color="auto"/>
        <w:bottom w:val="none" w:sz="0" w:space="0" w:color="auto"/>
        <w:right w:val="none" w:sz="0" w:space="0" w:color="auto"/>
      </w:divBdr>
    </w:div>
    <w:div w:id="802890044">
      <w:bodyDiv w:val="1"/>
      <w:marLeft w:val="0"/>
      <w:marRight w:val="0"/>
      <w:marTop w:val="0"/>
      <w:marBottom w:val="0"/>
      <w:divBdr>
        <w:top w:val="none" w:sz="0" w:space="0" w:color="auto"/>
        <w:left w:val="none" w:sz="0" w:space="0" w:color="auto"/>
        <w:bottom w:val="none" w:sz="0" w:space="0" w:color="auto"/>
        <w:right w:val="none" w:sz="0" w:space="0" w:color="auto"/>
      </w:divBdr>
    </w:div>
    <w:div w:id="846750074">
      <w:bodyDiv w:val="1"/>
      <w:marLeft w:val="0"/>
      <w:marRight w:val="0"/>
      <w:marTop w:val="0"/>
      <w:marBottom w:val="0"/>
      <w:divBdr>
        <w:top w:val="none" w:sz="0" w:space="0" w:color="auto"/>
        <w:left w:val="none" w:sz="0" w:space="0" w:color="auto"/>
        <w:bottom w:val="none" w:sz="0" w:space="0" w:color="auto"/>
        <w:right w:val="none" w:sz="0" w:space="0" w:color="auto"/>
      </w:divBdr>
    </w:div>
    <w:div w:id="850337900">
      <w:bodyDiv w:val="1"/>
      <w:marLeft w:val="0"/>
      <w:marRight w:val="0"/>
      <w:marTop w:val="0"/>
      <w:marBottom w:val="0"/>
      <w:divBdr>
        <w:top w:val="none" w:sz="0" w:space="0" w:color="auto"/>
        <w:left w:val="none" w:sz="0" w:space="0" w:color="auto"/>
        <w:bottom w:val="none" w:sz="0" w:space="0" w:color="auto"/>
        <w:right w:val="none" w:sz="0" w:space="0" w:color="auto"/>
      </w:divBdr>
    </w:div>
    <w:div w:id="861406076">
      <w:bodyDiv w:val="1"/>
      <w:marLeft w:val="0"/>
      <w:marRight w:val="0"/>
      <w:marTop w:val="0"/>
      <w:marBottom w:val="0"/>
      <w:divBdr>
        <w:top w:val="none" w:sz="0" w:space="0" w:color="auto"/>
        <w:left w:val="none" w:sz="0" w:space="0" w:color="auto"/>
        <w:bottom w:val="none" w:sz="0" w:space="0" w:color="auto"/>
        <w:right w:val="none" w:sz="0" w:space="0" w:color="auto"/>
      </w:divBdr>
    </w:div>
    <w:div w:id="862404315">
      <w:bodyDiv w:val="1"/>
      <w:marLeft w:val="0"/>
      <w:marRight w:val="0"/>
      <w:marTop w:val="0"/>
      <w:marBottom w:val="0"/>
      <w:divBdr>
        <w:top w:val="none" w:sz="0" w:space="0" w:color="auto"/>
        <w:left w:val="none" w:sz="0" w:space="0" w:color="auto"/>
        <w:bottom w:val="none" w:sz="0" w:space="0" w:color="auto"/>
        <w:right w:val="none" w:sz="0" w:space="0" w:color="auto"/>
      </w:divBdr>
    </w:div>
    <w:div w:id="871530360">
      <w:bodyDiv w:val="1"/>
      <w:marLeft w:val="0"/>
      <w:marRight w:val="0"/>
      <w:marTop w:val="0"/>
      <w:marBottom w:val="0"/>
      <w:divBdr>
        <w:top w:val="none" w:sz="0" w:space="0" w:color="auto"/>
        <w:left w:val="none" w:sz="0" w:space="0" w:color="auto"/>
        <w:bottom w:val="none" w:sz="0" w:space="0" w:color="auto"/>
        <w:right w:val="none" w:sz="0" w:space="0" w:color="auto"/>
      </w:divBdr>
    </w:div>
    <w:div w:id="878668636">
      <w:bodyDiv w:val="1"/>
      <w:marLeft w:val="0"/>
      <w:marRight w:val="0"/>
      <w:marTop w:val="0"/>
      <w:marBottom w:val="0"/>
      <w:divBdr>
        <w:top w:val="none" w:sz="0" w:space="0" w:color="auto"/>
        <w:left w:val="none" w:sz="0" w:space="0" w:color="auto"/>
        <w:bottom w:val="none" w:sz="0" w:space="0" w:color="auto"/>
        <w:right w:val="none" w:sz="0" w:space="0" w:color="auto"/>
      </w:divBdr>
    </w:div>
    <w:div w:id="881090309">
      <w:bodyDiv w:val="1"/>
      <w:marLeft w:val="0"/>
      <w:marRight w:val="0"/>
      <w:marTop w:val="0"/>
      <w:marBottom w:val="0"/>
      <w:divBdr>
        <w:top w:val="none" w:sz="0" w:space="0" w:color="auto"/>
        <w:left w:val="none" w:sz="0" w:space="0" w:color="auto"/>
        <w:bottom w:val="none" w:sz="0" w:space="0" w:color="auto"/>
        <w:right w:val="none" w:sz="0" w:space="0" w:color="auto"/>
      </w:divBdr>
    </w:div>
    <w:div w:id="918902676">
      <w:bodyDiv w:val="1"/>
      <w:marLeft w:val="0"/>
      <w:marRight w:val="0"/>
      <w:marTop w:val="0"/>
      <w:marBottom w:val="0"/>
      <w:divBdr>
        <w:top w:val="none" w:sz="0" w:space="0" w:color="auto"/>
        <w:left w:val="none" w:sz="0" w:space="0" w:color="auto"/>
        <w:bottom w:val="none" w:sz="0" w:space="0" w:color="auto"/>
        <w:right w:val="none" w:sz="0" w:space="0" w:color="auto"/>
      </w:divBdr>
    </w:div>
    <w:div w:id="920990989">
      <w:bodyDiv w:val="1"/>
      <w:marLeft w:val="0"/>
      <w:marRight w:val="0"/>
      <w:marTop w:val="0"/>
      <w:marBottom w:val="0"/>
      <w:divBdr>
        <w:top w:val="none" w:sz="0" w:space="0" w:color="auto"/>
        <w:left w:val="none" w:sz="0" w:space="0" w:color="auto"/>
        <w:bottom w:val="none" w:sz="0" w:space="0" w:color="auto"/>
        <w:right w:val="none" w:sz="0" w:space="0" w:color="auto"/>
      </w:divBdr>
    </w:div>
    <w:div w:id="925385115">
      <w:bodyDiv w:val="1"/>
      <w:marLeft w:val="0"/>
      <w:marRight w:val="0"/>
      <w:marTop w:val="0"/>
      <w:marBottom w:val="0"/>
      <w:divBdr>
        <w:top w:val="none" w:sz="0" w:space="0" w:color="auto"/>
        <w:left w:val="none" w:sz="0" w:space="0" w:color="auto"/>
        <w:bottom w:val="none" w:sz="0" w:space="0" w:color="auto"/>
        <w:right w:val="none" w:sz="0" w:space="0" w:color="auto"/>
      </w:divBdr>
    </w:div>
    <w:div w:id="940842674">
      <w:bodyDiv w:val="1"/>
      <w:marLeft w:val="0"/>
      <w:marRight w:val="0"/>
      <w:marTop w:val="0"/>
      <w:marBottom w:val="0"/>
      <w:divBdr>
        <w:top w:val="none" w:sz="0" w:space="0" w:color="auto"/>
        <w:left w:val="none" w:sz="0" w:space="0" w:color="auto"/>
        <w:bottom w:val="none" w:sz="0" w:space="0" w:color="auto"/>
        <w:right w:val="none" w:sz="0" w:space="0" w:color="auto"/>
      </w:divBdr>
    </w:div>
    <w:div w:id="949436925">
      <w:bodyDiv w:val="1"/>
      <w:marLeft w:val="0"/>
      <w:marRight w:val="0"/>
      <w:marTop w:val="0"/>
      <w:marBottom w:val="0"/>
      <w:divBdr>
        <w:top w:val="none" w:sz="0" w:space="0" w:color="auto"/>
        <w:left w:val="none" w:sz="0" w:space="0" w:color="auto"/>
        <w:bottom w:val="none" w:sz="0" w:space="0" w:color="auto"/>
        <w:right w:val="none" w:sz="0" w:space="0" w:color="auto"/>
      </w:divBdr>
    </w:div>
    <w:div w:id="1035347769">
      <w:bodyDiv w:val="1"/>
      <w:marLeft w:val="0"/>
      <w:marRight w:val="0"/>
      <w:marTop w:val="0"/>
      <w:marBottom w:val="0"/>
      <w:divBdr>
        <w:top w:val="none" w:sz="0" w:space="0" w:color="auto"/>
        <w:left w:val="none" w:sz="0" w:space="0" w:color="auto"/>
        <w:bottom w:val="none" w:sz="0" w:space="0" w:color="auto"/>
        <w:right w:val="none" w:sz="0" w:space="0" w:color="auto"/>
      </w:divBdr>
    </w:div>
    <w:div w:id="1046218506">
      <w:bodyDiv w:val="1"/>
      <w:marLeft w:val="0"/>
      <w:marRight w:val="0"/>
      <w:marTop w:val="0"/>
      <w:marBottom w:val="0"/>
      <w:divBdr>
        <w:top w:val="none" w:sz="0" w:space="0" w:color="auto"/>
        <w:left w:val="none" w:sz="0" w:space="0" w:color="auto"/>
        <w:bottom w:val="none" w:sz="0" w:space="0" w:color="auto"/>
        <w:right w:val="none" w:sz="0" w:space="0" w:color="auto"/>
      </w:divBdr>
    </w:div>
    <w:div w:id="1074399720">
      <w:bodyDiv w:val="1"/>
      <w:marLeft w:val="0"/>
      <w:marRight w:val="0"/>
      <w:marTop w:val="0"/>
      <w:marBottom w:val="0"/>
      <w:divBdr>
        <w:top w:val="none" w:sz="0" w:space="0" w:color="auto"/>
        <w:left w:val="none" w:sz="0" w:space="0" w:color="auto"/>
        <w:bottom w:val="none" w:sz="0" w:space="0" w:color="auto"/>
        <w:right w:val="none" w:sz="0" w:space="0" w:color="auto"/>
      </w:divBdr>
    </w:div>
    <w:div w:id="1097673537">
      <w:bodyDiv w:val="1"/>
      <w:marLeft w:val="0"/>
      <w:marRight w:val="0"/>
      <w:marTop w:val="0"/>
      <w:marBottom w:val="0"/>
      <w:divBdr>
        <w:top w:val="none" w:sz="0" w:space="0" w:color="auto"/>
        <w:left w:val="none" w:sz="0" w:space="0" w:color="auto"/>
        <w:bottom w:val="none" w:sz="0" w:space="0" w:color="auto"/>
        <w:right w:val="none" w:sz="0" w:space="0" w:color="auto"/>
      </w:divBdr>
    </w:div>
    <w:div w:id="1102263647">
      <w:bodyDiv w:val="1"/>
      <w:marLeft w:val="0"/>
      <w:marRight w:val="0"/>
      <w:marTop w:val="0"/>
      <w:marBottom w:val="0"/>
      <w:divBdr>
        <w:top w:val="none" w:sz="0" w:space="0" w:color="auto"/>
        <w:left w:val="none" w:sz="0" w:space="0" w:color="auto"/>
        <w:bottom w:val="none" w:sz="0" w:space="0" w:color="auto"/>
        <w:right w:val="none" w:sz="0" w:space="0" w:color="auto"/>
      </w:divBdr>
    </w:div>
    <w:div w:id="1128860059">
      <w:bodyDiv w:val="1"/>
      <w:marLeft w:val="0"/>
      <w:marRight w:val="0"/>
      <w:marTop w:val="0"/>
      <w:marBottom w:val="0"/>
      <w:divBdr>
        <w:top w:val="none" w:sz="0" w:space="0" w:color="auto"/>
        <w:left w:val="none" w:sz="0" w:space="0" w:color="auto"/>
        <w:bottom w:val="none" w:sz="0" w:space="0" w:color="auto"/>
        <w:right w:val="none" w:sz="0" w:space="0" w:color="auto"/>
      </w:divBdr>
    </w:div>
    <w:div w:id="1142891661">
      <w:bodyDiv w:val="1"/>
      <w:marLeft w:val="0"/>
      <w:marRight w:val="0"/>
      <w:marTop w:val="0"/>
      <w:marBottom w:val="0"/>
      <w:divBdr>
        <w:top w:val="none" w:sz="0" w:space="0" w:color="auto"/>
        <w:left w:val="none" w:sz="0" w:space="0" w:color="auto"/>
        <w:bottom w:val="none" w:sz="0" w:space="0" w:color="auto"/>
        <w:right w:val="none" w:sz="0" w:space="0" w:color="auto"/>
      </w:divBdr>
    </w:div>
    <w:div w:id="1159271963">
      <w:bodyDiv w:val="1"/>
      <w:marLeft w:val="0"/>
      <w:marRight w:val="0"/>
      <w:marTop w:val="0"/>
      <w:marBottom w:val="0"/>
      <w:divBdr>
        <w:top w:val="none" w:sz="0" w:space="0" w:color="auto"/>
        <w:left w:val="none" w:sz="0" w:space="0" w:color="auto"/>
        <w:bottom w:val="none" w:sz="0" w:space="0" w:color="auto"/>
        <w:right w:val="none" w:sz="0" w:space="0" w:color="auto"/>
      </w:divBdr>
    </w:div>
    <w:div w:id="1202668343">
      <w:bodyDiv w:val="1"/>
      <w:marLeft w:val="0"/>
      <w:marRight w:val="0"/>
      <w:marTop w:val="0"/>
      <w:marBottom w:val="0"/>
      <w:divBdr>
        <w:top w:val="none" w:sz="0" w:space="0" w:color="auto"/>
        <w:left w:val="none" w:sz="0" w:space="0" w:color="auto"/>
        <w:bottom w:val="none" w:sz="0" w:space="0" w:color="auto"/>
        <w:right w:val="none" w:sz="0" w:space="0" w:color="auto"/>
      </w:divBdr>
    </w:div>
    <w:div w:id="1229800401">
      <w:bodyDiv w:val="1"/>
      <w:marLeft w:val="0"/>
      <w:marRight w:val="0"/>
      <w:marTop w:val="0"/>
      <w:marBottom w:val="0"/>
      <w:divBdr>
        <w:top w:val="none" w:sz="0" w:space="0" w:color="auto"/>
        <w:left w:val="none" w:sz="0" w:space="0" w:color="auto"/>
        <w:bottom w:val="none" w:sz="0" w:space="0" w:color="auto"/>
        <w:right w:val="none" w:sz="0" w:space="0" w:color="auto"/>
      </w:divBdr>
    </w:div>
    <w:div w:id="1258370845">
      <w:bodyDiv w:val="1"/>
      <w:marLeft w:val="0"/>
      <w:marRight w:val="0"/>
      <w:marTop w:val="0"/>
      <w:marBottom w:val="0"/>
      <w:divBdr>
        <w:top w:val="none" w:sz="0" w:space="0" w:color="auto"/>
        <w:left w:val="none" w:sz="0" w:space="0" w:color="auto"/>
        <w:bottom w:val="none" w:sz="0" w:space="0" w:color="auto"/>
        <w:right w:val="none" w:sz="0" w:space="0" w:color="auto"/>
      </w:divBdr>
    </w:div>
    <w:div w:id="1262296933">
      <w:bodyDiv w:val="1"/>
      <w:marLeft w:val="0"/>
      <w:marRight w:val="0"/>
      <w:marTop w:val="0"/>
      <w:marBottom w:val="0"/>
      <w:divBdr>
        <w:top w:val="none" w:sz="0" w:space="0" w:color="auto"/>
        <w:left w:val="none" w:sz="0" w:space="0" w:color="auto"/>
        <w:bottom w:val="none" w:sz="0" w:space="0" w:color="auto"/>
        <w:right w:val="none" w:sz="0" w:space="0" w:color="auto"/>
      </w:divBdr>
    </w:div>
    <w:div w:id="1263224378">
      <w:bodyDiv w:val="1"/>
      <w:marLeft w:val="0"/>
      <w:marRight w:val="0"/>
      <w:marTop w:val="0"/>
      <w:marBottom w:val="0"/>
      <w:divBdr>
        <w:top w:val="none" w:sz="0" w:space="0" w:color="auto"/>
        <w:left w:val="none" w:sz="0" w:space="0" w:color="auto"/>
        <w:bottom w:val="none" w:sz="0" w:space="0" w:color="auto"/>
        <w:right w:val="none" w:sz="0" w:space="0" w:color="auto"/>
      </w:divBdr>
    </w:div>
    <w:div w:id="1276864552">
      <w:bodyDiv w:val="1"/>
      <w:marLeft w:val="0"/>
      <w:marRight w:val="0"/>
      <w:marTop w:val="0"/>
      <w:marBottom w:val="0"/>
      <w:divBdr>
        <w:top w:val="none" w:sz="0" w:space="0" w:color="auto"/>
        <w:left w:val="none" w:sz="0" w:space="0" w:color="auto"/>
        <w:bottom w:val="none" w:sz="0" w:space="0" w:color="auto"/>
        <w:right w:val="none" w:sz="0" w:space="0" w:color="auto"/>
      </w:divBdr>
    </w:div>
    <w:div w:id="1308364787">
      <w:bodyDiv w:val="1"/>
      <w:marLeft w:val="0"/>
      <w:marRight w:val="0"/>
      <w:marTop w:val="0"/>
      <w:marBottom w:val="0"/>
      <w:divBdr>
        <w:top w:val="none" w:sz="0" w:space="0" w:color="auto"/>
        <w:left w:val="none" w:sz="0" w:space="0" w:color="auto"/>
        <w:bottom w:val="none" w:sz="0" w:space="0" w:color="auto"/>
        <w:right w:val="none" w:sz="0" w:space="0" w:color="auto"/>
      </w:divBdr>
    </w:div>
    <w:div w:id="1312323916">
      <w:bodyDiv w:val="1"/>
      <w:marLeft w:val="0"/>
      <w:marRight w:val="0"/>
      <w:marTop w:val="0"/>
      <w:marBottom w:val="0"/>
      <w:divBdr>
        <w:top w:val="none" w:sz="0" w:space="0" w:color="auto"/>
        <w:left w:val="none" w:sz="0" w:space="0" w:color="auto"/>
        <w:bottom w:val="none" w:sz="0" w:space="0" w:color="auto"/>
        <w:right w:val="none" w:sz="0" w:space="0" w:color="auto"/>
      </w:divBdr>
    </w:div>
    <w:div w:id="1330255208">
      <w:bodyDiv w:val="1"/>
      <w:marLeft w:val="0"/>
      <w:marRight w:val="0"/>
      <w:marTop w:val="0"/>
      <w:marBottom w:val="0"/>
      <w:divBdr>
        <w:top w:val="none" w:sz="0" w:space="0" w:color="auto"/>
        <w:left w:val="none" w:sz="0" w:space="0" w:color="auto"/>
        <w:bottom w:val="none" w:sz="0" w:space="0" w:color="auto"/>
        <w:right w:val="none" w:sz="0" w:space="0" w:color="auto"/>
      </w:divBdr>
    </w:div>
    <w:div w:id="1363483760">
      <w:bodyDiv w:val="1"/>
      <w:marLeft w:val="0"/>
      <w:marRight w:val="0"/>
      <w:marTop w:val="0"/>
      <w:marBottom w:val="0"/>
      <w:divBdr>
        <w:top w:val="none" w:sz="0" w:space="0" w:color="auto"/>
        <w:left w:val="none" w:sz="0" w:space="0" w:color="auto"/>
        <w:bottom w:val="none" w:sz="0" w:space="0" w:color="auto"/>
        <w:right w:val="none" w:sz="0" w:space="0" w:color="auto"/>
      </w:divBdr>
    </w:div>
    <w:div w:id="1366372408">
      <w:bodyDiv w:val="1"/>
      <w:marLeft w:val="0"/>
      <w:marRight w:val="0"/>
      <w:marTop w:val="0"/>
      <w:marBottom w:val="0"/>
      <w:divBdr>
        <w:top w:val="none" w:sz="0" w:space="0" w:color="auto"/>
        <w:left w:val="none" w:sz="0" w:space="0" w:color="auto"/>
        <w:bottom w:val="none" w:sz="0" w:space="0" w:color="auto"/>
        <w:right w:val="none" w:sz="0" w:space="0" w:color="auto"/>
      </w:divBdr>
    </w:div>
    <w:div w:id="1388534522">
      <w:bodyDiv w:val="1"/>
      <w:marLeft w:val="0"/>
      <w:marRight w:val="0"/>
      <w:marTop w:val="0"/>
      <w:marBottom w:val="0"/>
      <w:divBdr>
        <w:top w:val="none" w:sz="0" w:space="0" w:color="auto"/>
        <w:left w:val="none" w:sz="0" w:space="0" w:color="auto"/>
        <w:bottom w:val="none" w:sz="0" w:space="0" w:color="auto"/>
        <w:right w:val="none" w:sz="0" w:space="0" w:color="auto"/>
      </w:divBdr>
    </w:div>
    <w:div w:id="1414085934">
      <w:bodyDiv w:val="1"/>
      <w:marLeft w:val="0"/>
      <w:marRight w:val="0"/>
      <w:marTop w:val="0"/>
      <w:marBottom w:val="0"/>
      <w:divBdr>
        <w:top w:val="none" w:sz="0" w:space="0" w:color="auto"/>
        <w:left w:val="none" w:sz="0" w:space="0" w:color="auto"/>
        <w:bottom w:val="none" w:sz="0" w:space="0" w:color="auto"/>
        <w:right w:val="none" w:sz="0" w:space="0" w:color="auto"/>
      </w:divBdr>
    </w:div>
    <w:div w:id="1426925987">
      <w:bodyDiv w:val="1"/>
      <w:marLeft w:val="0"/>
      <w:marRight w:val="0"/>
      <w:marTop w:val="0"/>
      <w:marBottom w:val="0"/>
      <w:divBdr>
        <w:top w:val="none" w:sz="0" w:space="0" w:color="auto"/>
        <w:left w:val="none" w:sz="0" w:space="0" w:color="auto"/>
        <w:bottom w:val="none" w:sz="0" w:space="0" w:color="auto"/>
        <w:right w:val="none" w:sz="0" w:space="0" w:color="auto"/>
      </w:divBdr>
    </w:div>
    <w:div w:id="1437825311">
      <w:bodyDiv w:val="1"/>
      <w:marLeft w:val="0"/>
      <w:marRight w:val="0"/>
      <w:marTop w:val="0"/>
      <w:marBottom w:val="0"/>
      <w:divBdr>
        <w:top w:val="none" w:sz="0" w:space="0" w:color="auto"/>
        <w:left w:val="none" w:sz="0" w:space="0" w:color="auto"/>
        <w:bottom w:val="none" w:sz="0" w:space="0" w:color="auto"/>
        <w:right w:val="none" w:sz="0" w:space="0" w:color="auto"/>
      </w:divBdr>
    </w:div>
    <w:div w:id="1497957216">
      <w:bodyDiv w:val="1"/>
      <w:marLeft w:val="0"/>
      <w:marRight w:val="0"/>
      <w:marTop w:val="0"/>
      <w:marBottom w:val="0"/>
      <w:divBdr>
        <w:top w:val="none" w:sz="0" w:space="0" w:color="auto"/>
        <w:left w:val="none" w:sz="0" w:space="0" w:color="auto"/>
        <w:bottom w:val="none" w:sz="0" w:space="0" w:color="auto"/>
        <w:right w:val="none" w:sz="0" w:space="0" w:color="auto"/>
      </w:divBdr>
    </w:div>
    <w:div w:id="1522470405">
      <w:bodyDiv w:val="1"/>
      <w:marLeft w:val="0"/>
      <w:marRight w:val="0"/>
      <w:marTop w:val="0"/>
      <w:marBottom w:val="0"/>
      <w:divBdr>
        <w:top w:val="none" w:sz="0" w:space="0" w:color="auto"/>
        <w:left w:val="none" w:sz="0" w:space="0" w:color="auto"/>
        <w:bottom w:val="none" w:sz="0" w:space="0" w:color="auto"/>
        <w:right w:val="none" w:sz="0" w:space="0" w:color="auto"/>
      </w:divBdr>
    </w:div>
    <w:div w:id="1539124674">
      <w:bodyDiv w:val="1"/>
      <w:marLeft w:val="0"/>
      <w:marRight w:val="0"/>
      <w:marTop w:val="0"/>
      <w:marBottom w:val="0"/>
      <w:divBdr>
        <w:top w:val="none" w:sz="0" w:space="0" w:color="auto"/>
        <w:left w:val="none" w:sz="0" w:space="0" w:color="auto"/>
        <w:bottom w:val="none" w:sz="0" w:space="0" w:color="auto"/>
        <w:right w:val="none" w:sz="0" w:space="0" w:color="auto"/>
      </w:divBdr>
    </w:div>
    <w:div w:id="1540430013">
      <w:bodyDiv w:val="1"/>
      <w:marLeft w:val="0"/>
      <w:marRight w:val="0"/>
      <w:marTop w:val="0"/>
      <w:marBottom w:val="0"/>
      <w:divBdr>
        <w:top w:val="none" w:sz="0" w:space="0" w:color="auto"/>
        <w:left w:val="none" w:sz="0" w:space="0" w:color="auto"/>
        <w:bottom w:val="none" w:sz="0" w:space="0" w:color="auto"/>
        <w:right w:val="none" w:sz="0" w:space="0" w:color="auto"/>
      </w:divBdr>
    </w:div>
    <w:div w:id="1540437113">
      <w:bodyDiv w:val="1"/>
      <w:marLeft w:val="0"/>
      <w:marRight w:val="0"/>
      <w:marTop w:val="0"/>
      <w:marBottom w:val="0"/>
      <w:divBdr>
        <w:top w:val="none" w:sz="0" w:space="0" w:color="auto"/>
        <w:left w:val="none" w:sz="0" w:space="0" w:color="auto"/>
        <w:bottom w:val="none" w:sz="0" w:space="0" w:color="auto"/>
        <w:right w:val="none" w:sz="0" w:space="0" w:color="auto"/>
      </w:divBdr>
    </w:div>
    <w:div w:id="1566725117">
      <w:bodyDiv w:val="1"/>
      <w:marLeft w:val="0"/>
      <w:marRight w:val="0"/>
      <w:marTop w:val="0"/>
      <w:marBottom w:val="0"/>
      <w:divBdr>
        <w:top w:val="none" w:sz="0" w:space="0" w:color="auto"/>
        <w:left w:val="none" w:sz="0" w:space="0" w:color="auto"/>
        <w:bottom w:val="none" w:sz="0" w:space="0" w:color="auto"/>
        <w:right w:val="none" w:sz="0" w:space="0" w:color="auto"/>
      </w:divBdr>
    </w:div>
    <w:div w:id="1615595791">
      <w:bodyDiv w:val="1"/>
      <w:marLeft w:val="0"/>
      <w:marRight w:val="0"/>
      <w:marTop w:val="0"/>
      <w:marBottom w:val="0"/>
      <w:divBdr>
        <w:top w:val="none" w:sz="0" w:space="0" w:color="auto"/>
        <w:left w:val="none" w:sz="0" w:space="0" w:color="auto"/>
        <w:bottom w:val="none" w:sz="0" w:space="0" w:color="auto"/>
        <w:right w:val="none" w:sz="0" w:space="0" w:color="auto"/>
      </w:divBdr>
    </w:div>
    <w:div w:id="1635328663">
      <w:bodyDiv w:val="1"/>
      <w:marLeft w:val="0"/>
      <w:marRight w:val="0"/>
      <w:marTop w:val="0"/>
      <w:marBottom w:val="0"/>
      <w:divBdr>
        <w:top w:val="none" w:sz="0" w:space="0" w:color="auto"/>
        <w:left w:val="none" w:sz="0" w:space="0" w:color="auto"/>
        <w:bottom w:val="none" w:sz="0" w:space="0" w:color="auto"/>
        <w:right w:val="none" w:sz="0" w:space="0" w:color="auto"/>
      </w:divBdr>
    </w:div>
    <w:div w:id="1654791034">
      <w:bodyDiv w:val="1"/>
      <w:marLeft w:val="0"/>
      <w:marRight w:val="0"/>
      <w:marTop w:val="0"/>
      <w:marBottom w:val="0"/>
      <w:divBdr>
        <w:top w:val="none" w:sz="0" w:space="0" w:color="auto"/>
        <w:left w:val="none" w:sz="0" w:space="0" w:color="auto"/>
        <w:bottom w:val="none" w:sz="0" w:space="0" w:color="auto"/>
        <w:right w:val="none" w:sz="0" w:space="0" w:color="auto"/>
      </w:divBdr>
    </w:div>
    <w:div w:id="1702392612">
      <w:bodyDiv w:val="1"/>
      <w:marLeft w:val="0"/>
      <w:marRight w:val="0"/>
      <w:marTop w:val="0"/>
      <w:marBottom w:val="0"/>
      <w:divBdr>
        <w:top w:val="none" w:sz="0" w:space="0" w:color="auto"/>
        <w:left w:val="none" w:sz="0" w:space="0" w:color="auto"/>
        <w:bottom w:val="none" w:sz="0" w:space="0" w:color="auto"/>
        <w:right w:val="none" w:sz="0" w:space="0" w:color="auto"/>
      </w:divBdr>
    </w:div>
    <w:div w:id="1717505896">
      <w:bodyDiv w:val="1"/>
      <w:marLeft w:val="0"/>
      <w:marRight w:val="0"/>
      <w:marTop w:val="0"/>
      <w:marBottom w:val="0"/>
      <w:divBdr>
        <w:top w:val="none" w:sz="0" w:space="0" w:color="auto"/>
        <w:left w:val="none" w:sz="0" w:space="0" w:color="auto"/>
        <w:bottom w:val="none" w:sz="0" w:space="0" w:color="auto"/>
        <w:right w:val="none" w:sz="0" w:space="0" w:color="auto"/>
      </w:divBdr>
    </w:div>
    <w:div w:id="1747534834">
      <w:bodyDiv w:val="1"/>
      <w:marLeft w:val="0"/>
      <w:marRight w:val="0"/>
      <w:marTop w:val="0"/>
      <w:marBottom w:val="0"/>
      <w:divBdr>
        <w:top w:val="none" w:sz="0" w:space="0" w:color="auto"/>
        <w:left w:val="none" w:sz="0" w:space="0" w:color="auto"/>
        <w:bottom w:val="none" w:sz="0" w:space="0" w:color="auto"/>
        <w:right w:val="none" w:sz="0" w:space="0" w:color="auto"/>
      </w:divBdr>
    </w:div>
    <w:div w:id="1751847465">
      <w:bodyDiv w:val="1"/>
      <w:marLeft w:val="0"/>
      <w:marRight w:val="0"/>
      <w:marTop w:val="0"/>
      <w:marBottom w:val="0"/>
      <w:divBdr>
        <w:top w:val="none" w:sz="0" w:space="0" w:color="auto"/>
        <w:left w:val="none" w:sz="0" w:space="0" w:color="auto"/>
        <w:bottom w:val="none" w:sz="0" w:space="0" w:color="auto"/>
        <w:right w:val="none" w:sz="0" w:space="0" w:color="auto"/>
      </w:divBdr>
    </w:div>
    <w:div w:id="1761101903">
      <w:bodyDiv w:val="1"/>
      <w:marLeft w:val="0"/>
      <w:marRight w:val="0"/>
      <w:marTop w:val="0"/>
      <w:marBottom w:val="0"/>
      <w:divBdr>
        <w:top w:val="none" w:sz="0" w:space="0" w:color="auto"/>
        <w:left w:val="none" w:sz="0" w:space="0" w:color="auto"/>
        <w:bottom w:val="none" w:sz="0" w:space="0" w:color="auto"/>
        <w:right w:val="none" w:sz="0" w:space="0" w:color="auto"/>
      </w:divBdr>
    </w:div>
    <w:div w:id="1808014190">
      <w:bodyDiv w:val="1"/>
      <w:marLeft w:val="0"/>
      <w:marRight w:val="0"/>
      <w:marTop w:val="0"/>
      <w:marBottom w:val="0"/>
      <w:divBdr>
        <w:top w:val="none" w:sz="0" w:space="0" w:color="auto"/>
        <w:left w:val="none" w:sz="0" w:space="0" w:color="auto"/>
        <w:bottom w:val="none" w:sz="0" w:space="0" w:color="auto"/>
        <w:right w:val="none" w:sz="0" w:space="0" w:color="auto"/>
      </w:divBdr>
    </w:div>
    <w:div w:id="1838298710">
      <w:bodyDiv w:val="1"/>
      <w:marLeft w:val="0"/>
      <w:marRight w:val="0"/>
      <w:marTop w:val="0"/>
      <w:marBottom w:val="0"/>
      <w:divBdr>
        <w:top w:val="none" w:sz="0" w:space="0" w:color="auto"/>
        <w:left w:val="none" w:sz="0" w:space="0" w:color="auto"/>
        <w:bottom w:val="none" w:sz="0" w:space="0" w:color="auto"/>
        <w:right w:val="none" w:sz="0" w:space="0" w:color="auto"/>
      </w:divBdr>
    </w:div>
    <w:div w:id="1899975599">
      <w:bodyDiv w:val="1"/>
      <w:marLeft w:val="0"/>
      <w:marRight w:val="0"/>
      <w:marTop w:val="0"/>
      <w:marBottom w:val="0"/>
      <w:divBdr>
        <w:top w:val="none" w:sz="0" w:space="0" w:color="auto"/>
        <w:left w:val="none" w:sz="0" w:space="0" w:color="auto"/>
        <w:bottom w:val="none" w:sz="0" w:space="0" w:color="auto"/>
        <w:right w:val="none" w:sz="0" w:space="0" w:color="auto"/>
      </w:divBdr>
    </w:div>
    <w:div w:id="1942957963">
      <w:bodyDiv w:val="1"/>
      <w:marLeft w:val="0"/>
      <w:marRight w:val="0"/>
      <w:marTop w:val="0"/>
      <w:marBottom w:val="0"/>
      <w:divBdr>
        <w:top w:val="none" w:sz="0" w:space="0" w:color="auto"/>
        <w:left w:val="none" w:sz="0" w:space="0" w:color="auto"/>
        <w:bottom w:val="none" w:sz="0" w:space="0" w:color="auto"/>
        <w:right w:val="none" w:sz="0" w:space="0" w:color="auto"/>
      </w:divBdr>
    </w:div>
    <w:div w:id="1955165456">
      <w:bodyDiv w:val="1"/>
      <w:marLeft w:val="0"/>
      <w:marRight w:val="0"/>
      <w:marTop w:val="0"/>
      <w:marBottom w:val="0"/>
      <w:divBdr>
        <w:top w:val="none" w:sz="0" w:space="0" w:color="auto"/>
        <w:left w:val="none" w:sz="0" w:space="0" w:color="auto"/>
        <w:bottom w:val="none" w:sz="0" w:space="0" w:color="auto"/>
        <w:right w:val="none" w:sz="0" w:space="0" w:color="auto"/>
      </w:divBdr>
    </w:div>
    <w:div w:id="1970697690">
      <w:bodyDiv w:val="1"/>
      <w:marLeft w:val="0"/>
      <w:marRight w:val="0"/>
      <w:marTop w:val="0"/>
      <w:marBottom w:val="0"/>
      <w:divBdr>
        <w:top w:val="none" w:sz="0" w:space="0" w:color="auto"/>
        <w:left w:val="none" w:sz="0" w:space="0" w:color="auto"/>
        <w:bottom w:val="none" w:sz="0" w:space="0" w:color="auto"/>
        <w:right w:val="none" w:sz="0" w:space="0" w:color="auto"/>
      </w:divBdr>
    </w:div>
    <w:div w:id="1984458929">
      <w:bodyDiv w:val="1"/>
      <w:marLeft w:val="0"/>
      <w:marRight w:val="0"/>
      <w:marTop w:val="0"/>
      <w:marBottom w:val="0"/>
      <w:divBdr>
        <w:top w:val="none" w:sz="0" w:space="0" w:color="auto"/>
        <w:left w:val="none" w:sz="0" w:space="0" w:color="auto"/>
        <w:bottom w:val="none" w:sz="0" w:space="0" w:color="auto"/>
        <w:right w:val="none" w:sz="0" w:space="0" w:color="auto"/>
      </w:divBdr>
    </w:div>
    <w:div w:id="2000228763">
      <w:bodyDiv w:val="1"/>
      <w:marLeft w:val="0"/>
      <w:marRight w:val="0"/>
      <w:marTop w:val="0"/>
      <w:marBottom w:val="0"/>
      <w:divBdr>
        <w:top w:val="none" w:sz="0" w:space="0" w:color="auto"/>
        <w:left w:val="none" w:sz="0" w:space="0" w:color="auto"/>
        <w:bottom w:val="none" w:sz="0" w:space="0" w:color="auto"/>
        <w:right w:val="none" w:sz="0" w:space="0" w:color="auto"/>
      </w:divBdr>
    </w:div>
    <w:div w:id="2038309364">
      <w:bodyDiv w:val="1"/>
      <w:marLeft w:val="0"/>
      <w:marRight w:val="0"/>
      <w:marTop w:val="0"/>
      <w:marBottom w:val="0"/>
      <w:divBdr>
        <w:top w:val="none" w:sz="0" w:space="0" w:color="auto"/>
        <w:left w:val="none" w:sz="0" w:space="0" w:color="auto"/>
        <w:bottom w:val="none" w:sz="0" w:space="0" w:color="auto"/>
        <w:right w:val="none" w:sz="0" w:space="0" w:color="auto"/>
      </w:divBdr>
    </w:div>
    <w:div w:id="2042052349">
      <w:bodyDiv w:val="1"/>
      <w:marLeft w:val="0"/>
      <w:marRight w:val="0"/>
      <w:marTop w:val="0"/>
      <w:marBottom w:val="0"/>
      <w:divBdr>
        <w:top w:val="none" w:sz="0" w:space="0" w:color="auto"/>
        <w:left w:val="none" w:sz="0" w:space="0" w:color="auto"/>
        <w:bottom w:val="none" w:sz="0" w:space="0" w:color="auto"/>
        <w:right w:val="none" w:sz="0" w:space="0" w:color="auto"/>
      </w:divBdr>
    </w:div>
    <w:div w:id="2081169129">
      <w:bodyDiv w:val="1"/>
      <w:marLeft w:val="0"/>
      <w:marRight w:val="0"/>
      <w:marTop w:val="0"/>
      <w:marBottom w:val="0"/>
      <w:divBdr>
        <w:top w:val="none" w:sz="0" w:space="0" w:color="auto"/>
        <w:left w:val="none" w:sz="0" w:space="0" w:color="auto"/>
        <w:bottom w:val="none" w:sz="0" w:space="0" w:color="auto"/>
        <w:right w:val="none" w:sz="0" w:space="0" w:color="auto"/>
      </w:divBdr>
    </w:div>
    <w:div w:id="20875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mIpsumImmovable\AppData\Roaming\Microsoft\Plantilla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E923444372423AAFCFF826CB97E839"/>
        <w:category>
          <w:name w:val="General"/>
          <w:gallery w:val="placeholder"/>
        </w:category>
        <w:types>
          <w:type w:val="bbPlcHdr"/>
        </w:types>
        <w:behaviors>
          <w:behavior w:val="content"/>
        </w:behaviors>
        <w:guid w:val="{EABA7F93-AA28-4667-910C-7E4B5EB23AE2}"/>
      </w:docPartPr>
      <w:docPartBody>
        <w:p w:rsidR="008C17EA" w:rsidRDefault="00CC4EBD">
          <w:pPr>
            <w:pStyle w:val="13E923444372423AAFCFF826CB97E839"/>
          </w:pPr>
          <w:r>
            <w:rPr>
              <w:rFonts w:asciiTheme="majorHAnsi" w:eastAsiaTheme="majorEastAsia" w:hAnsiTheme="majorHAnsi" w:cstheme="majorBidi"/>
              <w:sz w:val="80"/>
              <w:szCs w:val="80"/>
            </w:rPr>
            <w:t>[Escriba el título del documento]</w:t>
          </w:r>
        </w:p>
      </w:docPartBody>
    </w:docPart>
    <w:docPart>
      <w:docPartPr>
        <w:name w:val="EBAB158D7A1346FA9CFD31EEB47C16BE"/>
        <w:category>
          <w:name w:val="General"/>
          <w:gallery w:val="placeholder"/>
        </w:category>
        <w:types>
          <w:type w:val="bbPlcHdr"/>
        </w:types>
        <w:behaviors>
          <w:behavior w:val="content"/>
        </w:behaviors>
        <w:guid w:val="{A6B1EE91-19BA-49F2-B06C-1D858E5BD4AA}"/>
      </w:docPartPr>
      <w:docPartBody>
        <w:p w:rsidR="008C17EA" w:rsidRDefault="00CC4EBD">
          <w:pPr>
            <w:pStyle w:val="EBAB158D7A1346FA9CFD31EEB47C16BE"/>
          </w:pPr>
          <w:r>
            <w:rPr>
              <w:rFonts w:asciiTheme="majorHAnsi" w:eastAsiaTheme="majorEastAsia" w:hAnsiTheme="majorHAnsi" w:cstheme="majorBidi"/>
              <w:sz w:val="44"/>
              <w:szCs w:val="44"/>
            </w:rPr>
            <w:t>[Escriba el subtítulo del documento]</w:t>
          </w:r>
        </w:p>
      </w:docPartBody>
    </w:docPart>
    <w:docPart>
      <w:docPartPr>
        <w:name w:val="9C7E7BBACCE44A7B915268F227CD8133"/>
        <w:category>
          <w:name w:val="General"/>
          <w:gallery w:val="placeholder"/>
        </w:category>
        <w:types>
          <w:type w:val="bbPlcHdr"/>
        </w:types>
        <w:behaviors>
          <w:behavior w:val="content"/>
        </w:behaviors>
        <w:guid w:val="{2DD3204C-F1F5-43F8-AC18-49BB4B9DC9BE}"/>
      </w:docPartPr>
      <w:docPartBody>
        <w:p w:rsidR="008C17EA" w:rsidRDefault="00CC4EBD">
          <w:pPr>
            <w:pStyle w:val="9C7E7BBACCE44A7B915268F227CD8133"/>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BD"/>
    <w:rsid w:val="0000507B"/>
    <w:rsid w:val="000A3D50"/>
    <w:rsid w:val="002936DA"/>
    <w:rsid w:val="0030324D"/>
    <w:rsid w:val="003548D1"/>
    <w:rsid w:val="004C55D9"/>
    <w:rsid w:val="005143B7"/>
    <w:rsid w:val="0078298B"/>
    <w:rsid w:val="007A3228"/>
    <w:rsid w:val="00860591"/>
    <w:rsid w:val="008C17EA"/>
    <w:rsid w:val="00B86DB2"/>
    <w:rsid w:val="00BD71E9"/>
    <w:rsid w:val="00CC4EBD"/>
    <w:rsid w:val="00CD558B"/>
    <w:rsid w:val="00DC5099"/>
    <w:rsid w:val="00DD5AFE"/>
    <w:rsid w:val="00F50FD4"/>
    <w:rsid w:val="00F73C00"/>
    <w:rsid w:val="00FB29A4"/>
    <w:rsid w:val="00FD5C0E"/>
    <w:rsid w:val="00FE35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3E923444372423AAFCFF826CB97E839">
    <w:name w:val="13E923444372423AAFCFF826CB97E839"/>
  </w:style>
  <w:style w:type="paragraph" w:customStyle="1" w:styleId="EBAB158D7A1346FA9CFD31EEB47C16BE">
    <w:name w:val="EBAB158D7A1346FA9CFD31EEB47C16BE"/>
  </w:style>
  <w:style w:type="paragraph" w:customStyle="1" w:styleId="9C7E7BBACCE44A7B915268F227CD8133">
    <w:name w:val="9C7E7BBACCE44A7B915268F227CD8133"/>
  </w:style>
  <w:style w:type="character" w:customStyle="1" w:styleId="Ttulo1Car">
    <w:name w:val="Título 1 Car"/>
    <w:basedOn w:val="Fuentedeprrafopredeter"/>
    <w:link w:val="Ttulo1"/>
    <w:uiPriority w:val="9"/>
    <w:rPr>
      <w:rFonts w:asciiTheme="majorHAnsi" w:eastAsiaTheme="majorEastAsia" w:hAnsiTheme="majorHAnsi" w:cstheme="majorBidi"/>
      <w:bCs/>
      <w:i/>
      <w:color w:val="5B9BD5"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4EEB8A4C983D4F88B0A60EF131B087BA">
    <w:name w:val="4EEB8A4C983D4F88B0A60EF131B087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Gabriel Vázquez Torres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FFCD8DC1-C305-44BE-A8B4-C9C6598A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6681</TotalTime>
  <Pages>16</Pages>
  <Words>1282</Words>
  <Characters>7052</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Métodos probabilistas</vt: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Métodos probabilistas</dc:title>
  <dc:subject>Práctica del tema 1: Fundamentos de redes bayesianas</dc:subject>
  <dc:creator>Gabriel Vázquez Torres</dc:creator>
  <cp:keywords/>
  <cp:lastModifiedBy>Gabriel Vázquez Torres</cp:lastModifiedBy>
  <cp:revision>34</cp:revision>
  <dcterms:created xsi:type="dcterms:W3CDTF">2017-11-28T15:53:00Z</dcterms:created>
  <dcterms:modified xsi:type="dcterms:W3CDTF">2018-01-05T20:52:00Z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