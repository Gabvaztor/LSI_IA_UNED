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Ttul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Ttulo"/>
          </w:pPr>
          <w:r>
            <w:t>Descubrimiento de información en textos</w:t>
          </w:r>
        </w:p>
      </w:sdtContent>
    </w:sdt>
    <w:p w:rsidR="00A678CD" w:rsidRDefault="00182C7C"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B655B0">
            <w:t>Tarea del tema 2: Estudio de distintos corpus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TDC"/>
          </w:pPr>
          <w:r>
            <w:t>Contenido</w:t>
          </w:r>
        </w:p>
        <w:p w:rsidR="00C15FBE" w:rsidRDefault="00A678CD">
          <w:pPr>
            <w:pStyle w:val="TDC1"/>
            <w:tabs>
              <w:tab w:val="right" w:leader="dot" w:pos="9797"/>
            </w:tabs>
            <w:rPr>
              <w:noProof/>
            </w:rPr>
          </w:pPr>
          <w:r>
            <w:fldChar w:fldCharType="begin"/>
          </w:r>
          <w:r>
            <w:instrText xml:space="preserve"> TOC \o "1-3" \h \z \u </w:instrText>
          </w:r>
          <w:r>
            <w:fldChar w:fldCharType="separate"/>
          </w:r>
          <w:hyperlink w:anchor="_Toc503209177" w:history="1">
            <w:r w:rsidR="00C15FBE" w:rsidRPr="005B7378">
              <w:rPr>
                <w:rStyle w:val="Hipervnculo"/>
                <w:noProof/>
              </w:rPr>
              <w:t>Descripción de la práctica</w:t>
            </w:r>
            <w:r w:rsidR="00C15FBE">
              <w:rPr>
                <w:noProof/>
                <w:webHidden/>
              </w:rPr>
              <w:tab/>
            </w:r>
            <w:r w:rsidR="00C15FBE">
              <w:rPr>
                <w:noProof/>
                <w:webHidden/>
              </w:rPr>
              <w:fldChar w:fldCharType="begin"/>
            </w:r>
            <w:r w:rsidR="00C15FBE">
              <w:rPr>
                <w:noProof/>
                <w:webHidden/>
              </w:rPr>
              <w:instrText xml:space="preserve"> PAGEREF _Toc503209177 \h </w:instrText>
            </w:r>
            <w:r w:rsidR="00C15FBE">
              <w:rPr>
                <w:noProof/>
                <w:webHidden/>
              </w:rPr>
            </w:r>
            <w:r w:rsidR="00C15FBE">
              <w:rPr>
                <w:noProof/>
                <w:webHidden/>
              </w:rPr>
              <w:fldChar w:fldCharType="separate"/>
            </w:r>
            <w:r w:rsidR="0054741C">
              <w:rPr>
                <w:noProof/>
                <w:webHidden/>
              </w:rPr>
              <w:t>2</w:t>
            </w:r>
            <w:r w:rsidR="00C15FBE">
              <w:rPr>
                <w:noProof/>
                <w:webHidden/>
              </w:rPr>
              <w:fldChar w:fldCharType="end"/>
            </w:r>
          </w:hyperlink>
        </w:p>
        <w:p w:rsidR="00C15FBE" w:rsidRDefault="00C15FBE">
          <w:pPr>
            <w:pStyle w:val="TDC1"/>
            <w:tabs>
              <w:tab w:val="right" w:leader="dot" w:pos="9797"/>
            </w:tabs>
            <w:rPr>
              <w:noProof/>
            </w:rPr>
          </w:pPr>
          <w:hyperlink w:anchor="_Toc503209178" w:history="1">
            <w:r w:rsidRPr="005B7378">
              <w:rPr>
                <w:rStyle w:val="Hipervnculo"/>
                <w:noProof/>
              </w:rPr>
              <w:t>Descripción de los corpus</w:t>
            </w:r>
            <w:r>
              <w:rPr>
                <w:noProof/>
                <w:webHidden/>
              </w:rPr>
              <w:tab/>
            </w:r>
            <w:r>
              <w:rPr>
                <w:noProof/>
                <w:webHidden/>
              </w:rPr>
              <w:fldChar w:fldCharType="begin"/>
            </w:r>
            <w:r>
              <w:rPr>
                <w:noProof/>
                <w:webHidden/>
              </w:rPr>
              <w:instrText xml:space="preserve"> PAGEREF _Toc503209178 \h </w:instrText>
            </w:r>
            <w:r>
              <w:rPr>
                <w:noProof/>
                <w:webHidden/>
              </w:rPr>
            </w:r>
            <w:r>
              <w:rPr>
                <w:noProof/>
                <w:webHidden/>
              </w:rPr>
              <w:fldChar w:fldCharType="separate"/>
            </w:r>
            <w:r w:rsidR="0054741C">
              <w:rPr>
                <w:noProof/>
                <w:webHidden/>
              </w:rPr>
              <w:t>3</w:t>
            </w:r>
            <w:r>
              <w:rPr>
                <w:noProof/>
                <w:webHidden/>
              </w:rPr>
              <w:fldChar w:fldCharType="end"/>
            </w:r>
          </w:hyperlink>
        </w:p>
        <w:p w:rsidR="00C15FBE" w:rsidRDefault="00C15FBE">
          <w:pPr>
            <w:pStyle w:val="TDC2"/>
            <w:tabs>
              <w:tab w:val="right" w:leader="dot" w:pos="9797"/>
            </w:tabs>
            <w:rPr>
              <w:noProof/>
            </w:rPr>
          </w:pPr>
          <w:hyperlink w:anchor="_Toc503209179" w:history="1">
            <w:r w:rsidRPr="005B7378">
              <w:rPr>
                <w:rStyle w:val="Hipervnculo"/>
                <w:noProof/>
              </w:rPr>
              <w:t>Brown Corpus</w:t>
            </w:r>
            <w:r>
              <w:rPr>
                <w:noProof/>
                <w:webHidden/>
              </w:rPr>
              <w:tab/>
            </w:r>
            <w:r>
              <w:rPr>
                <w:noProof/>
                <w:webHidden/>
              </w:rPr>
              <w:fldChar w:fldCharType="begin"/>
            </w:r>
            <w:r>
              <w:rPr>
                <w:noProof/>
                <w:webHidden/>
              </w:rPr>
              <w:instrText xml:space="preserve"> PAGEREF _Toc503209179 \h </w:instrText>
            </w:r>
            <w:r>
              <w:rPr>
                <w:noProof/>
                <w:webHidden/>
              </w:rPr>
            </w:r>
            <w:r>
              <w:rPr>
                <w:noProof/>
                <w:webHidden/>
              </w:rPr>
              <w:fldChar w:fldCharType="separate"/>
            </w:r>
            <w:r w:rsidR="0054741C">
              <w:rPr>
                <w:noProof/>
                <w:webHidden/>
              </w:rPr>
              <w:t>3</w:t>
            </w:r>
            <w:r>
              <w:rPr>
                <w:noProof/>
                <w:webHidden/>
              </w:rPr>
              <w:fldChar w:fldCharType="end"/>
            </w:r>
          </w:hyperlink>
        </w:p>
        <w:p w:rsidR="00C15FBE" w:rsidRDefault="00C15FBE">
          <w:pPr>
            <w:pStyle w:val="TDC2"/>
            <w:tabs>
              <w:tab w:val="right" w:leader="dot" w:pos="9797"/>
            </w:tabs>
            <w:rPr>
              <w:noProof/>
            </w:rPr>
          </w:pPr>
          <w:hyperlink w:anchor="_Toc503209180" w:history="1">
            <w:r w:rsidRPr="005B7378">
              <w:rPr>
                <w:rStyle w:val="Hipervnculo"/>
                <w:noProof/>
                <w:lang w:val="en-US"/>
              </w:rPr>
              <w:t>Sussane Corpus</w:t>
            </w:r>
            <w:r>
              <w:rPr>
                <w:noProof/>
                <w:webHidden/>
              </w:rPr>
              <w:tab/>
            </w:r>
            <w:r>
              <w:rPr>
                <w:noProof/>
                <w:webHidden/>
              </w:rPr>
              <w:fldChar w:fldCharType="begin"/>
            </w:r>
            <w:r>
              <w:rPr>
                <w:noProof/>
                <w:webHidden/>
              </w:rPr>
              <w:instrText xml:space="preserve"> PAGEREF _Toc503209180 \h </w:instrText>
            </w:r>
            <w:r>
              <w:rPr>
                <w:noProof/>
                <w:webHidden/>
              </w:rPr>
            </w:r>
            <w:r>
              <w:rPr>
                <w:noProof/>
                <w:webHidden/>
              </w:rPr>
              <w:fldChar w:fldCharType="separate"/>
            </w:r>
            <w:r w:rsidR="0054741C">
              <w:rPr>
                <w:noProof/>
                <w:webHidden/>
              </w:rPr>
              <w:t>4</w:t>
            </w:r>
            <w:r>
              <w:rPr>
                <w:noProof/>
                <w:webHidden/>
              </w:rPr>
              <w:fldChar w:fldCharType="end"/>
            </w:r>
          </w:hyperlink>
        </w:p>
        <w:p w:rsidR="00C15FBE" w:rsidRDefault="00C15FBE">
          <w:pPr>
            <w:pStyle w:val="TDC2"/>
            <w:tabs>
              <w:tab w:val="right" w:leader="dot" w:pos="9797"/>
            </w:tabs>
            <w:rPr>
              <w:noProof/>
            </w:rPr>
          </w:pPr>
          <w:hyperlink w:anchor="_Toc503209181" w:history="1">
            <w:r w:rsidRPr="005B7378">
              <w:rPr>
                <w:rStyle w:val="Hipervnculo"/>
                <w:noProof/>
              </w:rPr>
              <w:t>Penn Treebank</w:t>
            </w:r>
            <w:r>
              <w:rPr>
                <w:noProof/>
                <w:webHidden/>
              </w:rPr>
              <w:tab/>
            </w:r>
            <w:r>
              <w:rPr>
                <w:noProof/>
                <w:webHidden/>
              </w:rPr>
              <w:fldChar w:fldCharType="begin"/>
            </w:r>
            <w:r>
              <w:rPr>
                <w:noProof/>
                <w:webHidden/>
              </w:rPr>
              <w:instrText xml:space="preserve"> PAGEREF _Toc503209181 \h </w:instrText>
            </w:r>
            <w:r>
              <w:rPr>
                <w:noProof/>
                <w:webHidden/>
              </w:rPr>
            </w:r>
            <w:r>
              <w:rPr>
                <w:noProof/>
                <w:webHidden/>
              </w:rPr>
              <w:fldChar w:fldCharType="separate"/>
            </w:r>
            <w:r w:rsidR="0054741C">
              <w:rPr>
                <w:noProof/>
                <w:webHidden/>
              </w:rPr>
              <w:t>5</w:t>
            </w:r>
            <w:r>
              <w:rPr>
                <w:noProof/>
                <w:webHidden/>
              </w:rPr>
              <w:fldChar w:fldCharType="end"/>
            </w:r>
          </w:hyperlink>
        </w:p>
        <w:p w:rsidR="00C15FBE" w:rsidRDefault="00C15FBE">
          <w:pPr>
            <w:pStyle w:val="TDC1"/>
            <w:tabs>
              <w:tab w:val="right" w:leader="dot" w:pos="9797"/>
            </w:tabs>
            <w:rPr>
              <w:noProof/>
            </w:rPr>
          </w:pPr>
          <w:hyperlink w:anchor="_Toc503209182" w:history="1">
            <w:r w:rsidRPr="005B7378">
              <w:rPr>
                <w:rStyle w:val="Hipervnculo"/>
                <w:noProof/>
              </w:rPr>
              <w:t>Comparativa de distintos aspectos</w:t>
            </w:r>
            <w:r>
              <w:rPr>
                <w:noProof/>
                <w:webHidden/>
              </w:rPr>
              <w:tab/>
            </w:r>
            <w:r>
              <w:rPr>
                <w:noProof/>
                <w:webHidden/>
              </w:rPr>
              <w:fldChar w:fldCharType="begin"/>
            </w:r>
            <w:r>
              <w:rPr>
                <w:noProof/>
                <w:webHidden/>
              </w:rPr>
              <w:instrText xml:space="preserve"> PAGEREF _Toc503209182 \h </w:instrText>
            </w:r>
            <w:r>
              <w:rPr>
                <w:noProof/>
                <w:webHidden/>
              </w:rPr>
            </w:r>
            <w:r>
              <w:rPr>
                <w:noProof/>
                <w:webHidden/>
              </w:rPr>
              <w:fldChar w:fldCharType="separate"/>
            </w:r>
            <w:r w:rsidR="0054741C">
              <w:rPr>
                <w:noProof/>
                <w:webHidden/>
              </w:rPr>
              <w:t>6</w:t>
            </w:r>
            <w:r>
              <w:rPr>
                <w:noProof/>
                <w:webHidden/>
              </w:rPr>
              <w:fldChar w:fldCharType="end"/>
            </w:r>
          </w:hyperlink>
        </w:p>
        <w:p w:rsidR="00C15FBE" w:rsidRDefault="00C15FBE">
          <w:pPr>
            <w:pStyle w:val="TDC2"/>
            <w:tabs>
              <w:tab w:val="right" w:leader="dot" w:pos="9797"/>
            </w:tabs>
            <w:rPr>
              <w:noProof/>
            </w:rPr>
          </w:pPr>
          <w:hyperlink w:anchor="_Toc503209183" w:history="1">
            <w:r w:rsidRPr="005B7378">
              <w:rPr>
                <w:rStyle w:val="Hipervnculo"/>
                <w:noProof/>
              </w:rPr>
              <w:t>Tipo de etiquetado</w:t>
            </w:r>
            <w:r>
              <w:rPr>
                <w:noProof/>
                <w:webHidden/>
              </w:rPr>
              <w:tab/>
            </w:r>
            <w:r>
              <w:rPr>
                <w:noProof/>
                <w:webHidden/>
              </w:rPr>
              <w:fldChar w:fldCharType="begin"/>
            </w:r>
            <w:r>
              <w:rPr>
                <w:noProof/>
                <w:webHidden/>
              </w:rPr>
              <w:instrText xml:space="preserve"> PAGEREF _Toc503209183 \h </w:instrText>
            </w:r>
            <w:r>
              <w:rPr>
                <w:noProof/>
                <w:webHidden/>
              </w:rPr>
            </w:r>
            <w:r>
              <w:rPr>
                <w:noProof/>
                <w:webHidden/>
              </w:rPr>
              <w:fldChar w:fldCharType="separate"/>
            </w:r>
            <w:r w:rsidR="0054741C">
              <w:rPr>
                <w:noProof/>
                <w:webHidden/>
              </w:rPr>
              <w:t>6</w:t>
            </w:r>
            <w:r>
              <w:rPr>
                <w:noProof/>
                <w:webHidden/>
              </w:rPr>
              <w:fldChar w:fldCharType="end"/>
            </w:r>
          </w:hyperlink>
        </w:p>
        <w:p w:rsidR="00C15FBE" w:rsidRDefault="00C15FBE">
          <w:pPr>
            <w:pStyle w:val="TDC2"/>
            <w:tabs>
              <w:tab w:val="right" w:leader="dot" w:pos="9797"/>
            </w:tabs>
            <w:rPr>
              <w:noProof/>
            </w:rPr>
          </w:pPr>
          <w:hyperlink w:anchor="_Toc503209184" w:history="1">
            <w:r w:rsidRPr="005B7378">
              <w:rPr>
                <w:rStyle w:val="Hipervnculo"/>
                <w:noProof/>
              </w:rPr>
              <w:t>Tamaño del corpus</w:t>
            </w:r>
            <w:r>
              <w:rPr>
                <w:noProof/>
                <w:webHidden/>
              </w:rPr>
              <w:tab/>
            </w:r>
            <w:r>
              <w:rPr>
                <w:noProof/>
                <w:webHidden/>
              </w:rPr>
              <w:fldChar w:fldCharType="begin"/>
            </w:r>
            <w:r>
              <w:rPr>
                <w:noProof/>
                <w:webHidden/>
              </w:rPr>
              <w:instrText xml:space="preserve"> PAGEREF _Toc503209184 \h </w:instrText>
            </w:r>
            <w:r>
              <w:rPr>
                <w:noProof/>
                <w:webHidden/>
              </w:rPr>
            </w:r>
            <w:r>
              <w:rPr>
                <w:noProof/>
                <w:webHidden/>
              </w:rPr>
              <w:fldChar w:fldCharType="separate"/>
            </w:r>
            <w:r w:rsidR="0054741C">
              <w:rPr>
                <w:noProof/>
                <w:webHidden/>
              </w:rPr>
              <w:t>6</w:t>
            </w:r>
            <w:r>
              <w:rPr>
                <w:noProof/>
                <w:webHidden/>
              </w:rPr>
              <w:fldChar w:fldCharType="end"/>
            </w:r>
          </w:hyperlink>
        </w:p>
        <w:p w:rsidR="00C15FBE" w:rsidRDefault="00C15FBE">
          <w:pPr>
            <w:pStyle w:val="TDC2"/>
            <w:tabs>
              <w:tab w:val="right" w:leader="dot" w:pos="9797"/>
            </w:tabs>
            <w:rPr>
              <w:noProof/>
            </w:rPr>
          </w:pPr>
          <w:hyperlink w:anchor="_Toc503209185" w:history="1">
            <w:r w:rsidRPr="005B7378">
              <w:rPr>
                <w:rStyle w:val="Hipervnculo"/>
                <w:noProof/>
              </w:rPr>
              <w:t>Tamaño del conjunto de etiquetas</w:t>
            </w:r>
            <w:r>
              <w:rPr>
                <w:noProof/>
                <w:webHidden/>
              </w:rPr>
              <w:tab/>
            </w:r>
            <w:r>
              <w:rPr>
                <w:noProof/>
                <w:webHidden/>
              </w:rPr>
              <w:fldChar w:fldCharType="begin"/>
            </w:r>
            <w:r>
              <w:rPr>
                <w:noProof/>
                <w:webHidden/>
              </w:rPr>
              <w:instrText xml:space="preserve"> PAGEREF _Toc503209185 \h </w:instrText>
            </w:r>
            <w:r>
              <w:rPr>
                <w:noProof/>
                <w:webHidden/>
              </w:rPr>
            </w:r>
            <w:r>
              <w:rPr>
                <w:noProof/>
                <w:webHidden/>
              </w:rPr>
              <w:fldChar w:fldCharType="separate"/>
            </w:r>
            <w:r w:rsidR="0054741C">
              <w:rPr>
                <w:noProof/>
                <w:webHidden/>
              </w:rPr>
              <w:t>6</w:t>
            </w:r>
            <w:r>
              <w:rPr>
                <w:noProof/>
                <w:webHidden/>
              </w:rPr>
              <w:fldChar w:fldCharType="end"/>
            </w:r>
          </w:hyperlink>
        </w:p>
        <w:p w:rsidR="00C15FBE" w:rsidRDefault="00C15FBE">
          <w:pPr>
            <w:pStyle w:val="TDC2"/>
            <w:tabs>
              <w:tab w:val="right" w:leader="dot" w:pos="9797"/>
            </w:tabs>
            <w:rPr>
              <w:noProof/>
            </w:rPr>
          </w:pPr>
          <w:hyperlink w:anchor="_Toc503209186" w:history="1">
            <w:r w:rsidRPr="005B7378">
              <w:rPr>
                <w:rStyle w:val="Hipervnculo"/>
                <w:noProof/>
              </w:rPr>
              <w:t>Temáticas incluidas</w:t>
            </w:r>
            <w:r>
              <w:rPr>
                <w:noProof/>
                <w:webHidden/>
              </w:rPr>
              <w:tab/>
            </w:r>
            <w:r>
              <w:rPr>
                <w:noProof/>
                <w:webHidden/>
              </w:rPr>
              <w:fldChar w:fldCharType="begin"/>
            </w:r>
            <w:r>
              <w:rPr>
                <w:noProof/>
                <w:webHidden/>
              </w:rPr>
              <w:instrText xml:space="preserve"> PAGEREF _Toc503209186 \h </w:instrText>
            </w:r>
            <w:r>
              <w:rPr>
                <w:noProof/>
                <w:webHidden/>
              </w:rPr>
            </w:r>
            <w:r>
              <w:rPr>
                <w:noProof/>
                <w:webHidden/>
              </w:rPr>
              <w:fldChar w:fldCharType="separate"/>
            </w:r>
            <w:r w:rsidR="0054741C">
              <w:rPr>
                <w:noProof/>
                <w:webHidden/>
              </w:rPr>
              <w:t>7</w:t>
            </w:r>
            <w:r>
              <w:rPr>
                <w:noProof/>
                <w:webHidden/>
              </w:rPr>
              <w:fldChar w:fldCharType="end"/>
            </w:r>
          </w:hyperlink>
        </w:p>
        <w:p w:rsidR="00C15FBE" w:rsidRDefault="00C15FBE">
          <w:pPr>
            <w:pStyle w:val="TDC2"/>
            <w:tabs>
              <w:tab w:val="right" w:leader="dot" w:pos="9797"/>
            </w:tabs>
            <w:rPr>
              <w:noProof/>
            </w:rPr>
          </w:pPr>
          <w:hyperlink w:anchor="_Toc503209187" w:history="1">
            <w:r w:rsidRPr="005B7378">
              <w:rPr>
                <w:rStyle w:val="Hipervnculo"/>
                <w:noProof/>
              </w:rPr>
              <w:t>Procedencia</w:t>
            </w:r>
            <w:r>
              <w:rPr>
                <w:noProof/>
                <w:webHidden/>
              </w:rPr>
              <w:tab/>
            </w:r>
            <w:r>
              <w:rPr>
                <w:noProof/>
                <w:webHidden/>
              </w:rPr>
              <w:fldChar w:fldCharType="begin"/>
            </w:r>
            <w:r>
              <w:rPr>
                <w:noProof/>
                <w:webHidden/>
              </w:rPr>
              <w:instrText xml:space="preserve"> PAGEREF _Toc503209187 \h </w:instrText>
            </w:r>
            <w:r>
              <w:rPr>
                <w:noProof/>
                <w:webHidden/>
              </w:rPr>
            </w:r>
            <w:r>
              <w:rPr>
                <w:noProof/>
                <w:webHidden/>
              </w:rPr>
              <w:fldChar w:fldCharType="separate"/>
            </w:r>
            <w:r w:rsidR="0054741C">
              <w:rPr>
                <w:noProof/>
                <w:webHidden/>
              </w:rPr>
              <w:t>8</w:t>
            </w:r>
            <w:r>
              <w:rPr>
                <w:noProof/>
                <w:webHidden/>
              </w:rPr>
              <w:fldChar w:fldCharType="end"/>
            </w:r>
          </w:hyperlink>
        </w:p>
        <w:p w:rsidR="00C15FBE" w:rsidRDefault="00C15FBE">
          <w:pPr>
            <w:pStyle w:val="TDC1"/>
            <w:tabs>
              <w:tab w:val="right" w:leader="dot" w:pos="9797"/>
            </w:tabs>
            <w:rPr>
              <w:noProof/>
            </w:rPr>
          </w:pPr>
          <w:hyperlink w:anchor="_Toc503209188" w:history="1">
            <w:r w:rsidRPr="005B7378">
              <w:rPr>
                <w:rStyle w:val="Hipervnculo"/>
                <w:noProof/>
              </w:rPr>
              <w:t>Breve análisis de qué corpus es el más apropiado diferenciando entre el corpus de Brown y el de Sussane.</w:t>
            </w:r>
            <w:r>
              <w:rPr>
                <w:noProof/>
                <w:webHidden/>
              </w:rPr>
              <w:tab/>
            </w:r>
            <w:r>
              <w:rPr>
                <w:noProof/>
                <w:webHidden/>
              </w:rPr>
              <w:fldChar w:fldCharType="begin"/>
            </w:r>
            <w:r>
              <w:rPr>
                <w:noProof/>
                <w:webHidden/>
              </w:rPr>
              <w:instrText xml:space="preserve"> PAGEREF _Toc503209188 \h </w:instrText>
            </w:r>
            <w:r>
              <w:rPr>
                <w:noProof/>
                <w:webHidden/>
              </w:rPr>
            </w:r>
            <w:r>
              <w:rPr>
                <w:noProof/>
                <w:webHidden/>
              </w:rPr>
              <w:fldChar w:fldCharType="separate"/>
            </w:r>
            <w:r w:rsidR="0054741C">
              <w:rPr>
                <w:noProof/>
                <w:webHidden/>
              </w:rPr>
              <w:t>9</w:t>
            </w:r>
            <w:r>
              <w:rPr>
                <w:noProof/>
                <w:webHidden/>
              </w:rPr>
              <w:fldChar w:fldCharType="end"/>
            </w:r>
          </w:hyperlink>
        </w:p>
        <w:p w:rsidR="00C15FBE" w:rsidRDefault="00C15FBE">
          <w:pPr>
            <w:pStyle w:val="TDC1"/>
            <w:tabs>
              <w:tab w:val="right" w:leader="dot" w:pos="9797"/>
            </w:tabs>
            <w:rPr>
              <w:noProof/>
            </w:rPr>
          </w:pPr>
          <w:hyperlink w:anchor="_Toc503209189" w:history="1">
            <w:r w:rsidRPr="005B7378">
              <w:rPr>
                <w:rStyle w:val="Hipervnculo"/>
                <w:noProof/>
              </w:rPr>
              <w:t>Bibliografía</w:t>
            </w:r>
            <w:r>
              <w:rPr>
                <w:noProof/>
                <w:webHidden/>
              </w:rPr>
              <w:tab/>
            </w:r>
            <w:r>
              <w:rPr>
                <w:noProof/>
                <w:webHidden/>
              </w:rPr>
              <w:fldChar w:fldCharType="begin"/>
            </w:r>
            <w:r>
              <w:rPr>
                <w:noProof/>
                <w:webHidden/>
              </w:rPr>
              <w:instrText xml:space="preserve"> PAGEREF _Toc503209189 \h </w:instrText>
            </w:r>
            <w:r>
              <w:rPr>
                <w:noProof/>
                <w:webHidden/>
              </w:rPr>
            </w:r>
            <w:r>
              <w:rPr>
                <w:noProof/>
                <w:webHidden/>
              </w:rPr>
              <w:fldChar w:fldCharType="separate"/>
            </w:r>
            <w:r w:rsidR="0054741C">
              <w:rPr>
                <w:noProof/>
                <w:webHidden/>
              </w:rPr>
              <w:t>10</w:t>
            </w:r>
            <w:r>
              <w:rPr>
                <w:noProof/>
                <w:webHidden/>
              </w:rPr>
              <w:fldChar w:fldCharType="end"/>
            </w:r>
          </w:hyperlink>
        </w:p>
        <w:p w:rsidR="00A678CD" w:rsidRDefault="00A678CD">
          <w:r>
            <w:rPr>
              <w:b/>
              <w:bCs/>
            </w:rPr>
            <w:fldChar w:fldCharType="end"/>
          </w:r>
        </w:p>
      </w:sdtContent>
    </w:sdt>
    <w:p w:rsidR="00A678CD" w:rsidRDefault="00A678CD" w:rsidP="00A678CD">
      <w:r>
        <w:br w:type="page"/>
      </w:r>
    </w:p>
    <w:p w:rsidR="000A16A4" w:rsidRDefault="00A678CD" w:rsidP="000A16A4">
      <w:pPr>
        <w:pStyle w:val="Ttulo1"/>
      </w:pPr>
      <w:bookmarkStart w:id="0" w:name="_Toc503209177"/>
      <w:r>
        <w:lastRenderedPageBreak/>
        <w:t>Descripción de la práctica</w:t>
      </w:r>
      <w:bookmarkEnd w:id="0"/>
    </w:p>
    <w:p w:rsidR="000A16A4" w:rsidRDefault="000A16A4" w:rsidP="000A16A4"/>
    <w:p w:rsidR="00A21F3F" w:rsidRDefault="00A678CD" w:rsidP="000A16A4">
      <w:r>
        <w:t xml:space="preserve">En esta práctica vamos a realizar un análisis y estudio de diferentes corpus. Estos son los de BROWN, SUSANNE Y PENN TREEBANK. </w:t>
      </w:r>
    </w:p>
    <w:p w:rsidR="003B7DE2" w:rsidRDefault="003B7DE2" w:rsidP="000A16A4">
      <w:r>
        <w:t xml:space="preserve">En este documento se hablará sobre diferentes apartados: </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Descripción de los corpus</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Comparativa concisa de distintos aspectos que se consideren relevantes entre ellos: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 xml:space="preserve">Tipo de etiquetado: etiquetado léxico (POS </w:t>
      </w:r>
      <w:proofErr w:type="spellStart"/>
      <w:r w:rsidR="00D05FF2">
        <w:rPr>
          <w:rFonts w:eastAsiaTheme="minorEastAsia"/>
          <w:sz w:val="22"/>
        </w:rPr>
        <w:t>ta</w:t>
      </w:r>
      <w:r w:rsidRPr="00BD77C7">
        <w:rPr>
          <w:rFonts w:eastAsiaTheme="minorEastAsia"/>
          <w:sz w:val="22"/>
        </w:rPr>
        <w:t>gging</w:t>
      </w:r>
      <w:proofErr w:type="spellEnd"/>
      <w:r w:rsidRPr="00BD77C7">
        <w:rPr>
          <w:rFonts w:eastAsiaTheme="minorEastAsia"/>
          <w:sz w:val="22"/>
        </w:rPr>
        <w:t>), sintá</w:t>
      </w:r>
      <w:r w:rsidR="00D05FF2">
        <w:rPr>
          <w:rFonts w:eastAsiaTheme="minorEastAsia"/>
          <w:sz w:val="22"/>
        </w:rPr>
        <w:t>c</w:t>
      </w:r>
      <w:r w:rsidRPr="00BD77C7">
        <w:rPr>
          <w:rFonts w:eastAsiaTheme="minorEastAsia"/>
          <w:sz w:val="22"/>
        </w:rPr>
        <w:t>tico, etc.</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corpus.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conjunto de etiquetas.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Temáticas incluidas.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Procedencia de los textos: periódicos, transcripciones de habla, etc.</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 xml:space="preserve">Breve análisis de cinco líneas como máximo sobre qué Corpus, si el de </w:t>
      </w:r>
      <w:proofErr w:type="spellStart"/>
      <w:r w:rsidRPr="00BD77C7">
        <w:rPr>
          <w:rFonts w:eastAsiaTheme="minorEastAsia"/>
          <w:sz w:val="22"/>
        </w:rPr>
        <w:t>Susanne</w:t>
      </w:r>
      <w:proofErr w:type="spellEnd"/>
      <w:r w:rsidRPr="00BD77C7">
        <w:rPr>
          <w:rFonts w:eastAsiaTheme="minorEastAsia"/>
          <w:sz w:val="22"/>
        </w:rPr>
        <w:t xml:space="preserve"> o el de Brown, es más apropiado en función de sus características para extraer información estadística significativa referente a cuales son las etiquetas y las parejas de etiquetas consecutivas que aparecen más frecuentemente en los textos.</w:t>
      </w:r>
    </w:p>
    <w:p w:rsidR="004208F4" w:rsidRDefault="004208F4">
      <w:r>
        <w:br w:type="page"/>
      </w:r>
    </w:p>
    <w:p w:rsidR="002743CF" w:rsidRDefault="00A678CD" w:rsidP="002743CF">
      <w:pPr>
        <w:pStyle w:val="Ttulo1"/>
      </w:pPr>
      <w:bookmarkStart w:id="1" w:name="_Toc503209178"/>
      <w:r>
        <w:lastRenderedPageBreak/>
        <w:t>Descripción de los corpus</w:t>
      </w:r>
      <w:bookmarkEnd w:id="1"/>
    </w:p>
    <w:p w:rsidR="001F2D08" w:rsidRPr="001F2D08" w:rsidRDefault="00C646E5" w:rsidP="00315FA7">
      <w:pPr>
        <w:ind w:firstLine="567"/>
      </w:pPr>
      <w:r>
        <w:t>A continuación se hará una descripción de los corpus previamente comentados:</w:t>
      </w:r>
    </w:p>
    <w:p w:rsidR="002743CF" w:rsidRDefault="001F2D08" w:rsidP="001F2D08">
      <w:pPr>
        <w:pStyle w:val="Ttulo2"/>
      </w:pPr>
      <w:bookmarkStart w:id="2" w:name="_Toc503209179"/>
      <w:r>
        <w:t>Brown Corpus</w:t>
      </w:r>
      <w:bookmarkEnd w:id="2"/>
    </w:p>
    <w:p w:rsidR="001F2D08" w:rsidRPr="001F2D08" w:rsidRDefault="001F2D08" w:rsidP="001F2D08"/>
    <w:p w:rsidR="00DA3637" w:rsidRDefault="001C3A3E" w:rsidP="00315FA7">
      <w:pPr>
        <w:ind w:firstLine="567"/>
      </w:pPr>
      <w:r>
        <w:t xml:space="preserve">La historia de la lingüística de corpus es muy corta. El punto de arranque obligado es la aparición en 1964 del “Brown </w:t>
      </w:r>
      <w:proofErr w:type="spellStart"/>
      <w:r>
        <w:t>University</w:t>
      </w:r>
      <w:proofErr w:type="spellEnd"/>
      <w:r>
        <w:t xml:space="preserve"> Estándar Corpus  of </w:t>
      </w:r>
      <w:proofErr w:type="spellStart"/>
      <w:r>
        <w:t>Present</w:t>
      </w:r>
      <w:proofErr w:type="spellEnd"/>
      <w:r>
        <w:t>-Day American English (</w:t>
      </w:r>
      <w:r w:rsidRPr="00DD60D9">
        <w:rPr>
          <w:b/>
        </w:rPr>
        <w:t>Brown Corpus</w:t>
      </w:r>
      <w:r>
        <w:t xml:space="preserve">), de Francis y </w:t>
      </w:r>
      <w:proofErr w:type="spellStart"/>
      <w:r>
        <w:t>Ku</w:t>
      </w:r>
      <w:r w:rsidRPr="001C3A3E">
        <w:t>č</w:t>
      </w:r>
      <w:r>
        <w:t>era</w:t>
      </w:r>
      <w:proofErr w:type="spellEnd"/>
      <w:r>
        <w:t>, que es el primer corpus concebido y construido para residir en una computadora y ser explotado mediante programación informática.</w:t>
      </w:r>
    </w:p>
    <w:p w:rsidR="001C3A3E" w:rsidRDefault="001C3A3E" w:rsidP="00315FA7">
      <w:pPr>
        <w:ind w:firstLine="567"/>
      </w:pPr>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EndPr/>
        <w:sdtContent>
          <w:r w:rsidR="001F2D08">
            <w:fldChar w:fldCharType="begin"/>
          </w:r>
          <w:r w:rsidR="001F2D08">
            <w:instrText xml:space="preserve"> CITATION LingisticaDeCorpus \l 3082 </w:instrText>
          </w:r>
          <w:r w:rsidR="001F2D08">
            <w:fldChar w:fldCharType="separate"/>
          </w:r>
          <w:r w:rsidR="00AD02FB">
            <w:rPr>
              <w:noProof/>
            </w:rPr>
            <w:t xml:space="preserve"> </w:t>
          </w:r>
          <w:r w:rsidR="00AD02FB" w:rsidRPr="00AD02FB">
            <w:rPr>
              <w:noProof/>
            </w:rPr>
            <w:t>[1]</w:t>
          </w:r>
          <w:r w:rsidR="001F2D08">
            <w:fldChar w:fldCharType="end"/>
          </w:r>
        </w:sdtContent>
      </w:sdt>
    </w:p>
    <w:p w:rsidR="00DD60D9" w:rsidRDefault="00DD60D9" w:rsidP="00315FA7">
      <w:pPr>
        <w:ind w:firstLine="567"/>
      </w:pPr>
      <w:r w:rsidRPr="00DD60D9">
        <w:t xml:space="preserve">Francis y </w:t>
      </w:r>
      <w:proofErr w:type="spellStart"/>
      <w:r w:rsidRPr="00DD60D9">
        <w:t>Kučera</w:t>
      </w:r>
      <w:proofErr w:type="spellEnd"/>
      <w:r>
        <w:t xml:space="preserve"> publican en 1967 su obra “</w:t>
      </w:r>
      <w:proofErr w:type="spellStart"/>
      <w:r>
        <w:t>Computational</w:t>
      </w:r>
      <w:proofErr w:type="spellEnd"/>
      <w:r>
        <w:t xml:space="preserve"> </w:t>
      </w:r>
      <w:proofErr w:type="spellStart"/>
      <w:r>
        <w:t>Analysis</w:t>
      </w:r>
      <w:proofErr w:type="spellEnd"/>
      <w:r>
        <w:t xml:space="preserve"> of </w:t>
      </w:r>
      <w:proofErr w:type="spellStart"/>
      <w:r>
        <w:t>Present</w:t>
      </w:r>
      <w:proofErr w:type="spellEnd"/>
      <w:r>
        <w: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EndPr/>
        <w:sdtContent>
          <w:r w:rsidR="00025675">
            <w:fldChar w:fldCharType="begin"/>
          </w:r>
          <w:r w:rsidR="00025675">
            <w:instrText xml:space="preserve"> CITATION browncorpus \l 3082 </w:instrText>
          </w:r>
          <w:r w:rsidR="00025675">
            <w:fldChar w:fldCharType="separate"/>
          </w:r>
          <w:r w:rsidR="00AD02FB" w:rsidRPr="00AD02FB">
            <w:rPr>
              <w:noProof/>
            </w:rPr>
            <w:t>[2]</w:t>
          </w:r>
          <w:r w:rsidR="00025675">
            <w:fldChar w:fldCharType="end"/>
          </w:r>
        </w:sdtContent>
      </w:sdt>
      <w:r w:rsidR="00025675">
        <w:t>.</w:t>
      </w:r>
    </w:p>
    <w:p w:rsidR="00025675" w:rsidRDefault="00025675" w:rsidP="00025675">
      <w:pPr>
        <w:keepNext/>
        <w:jc w:val="center"/>
      </w:pPr>
      <w:r>
        <w:rPr>
          <w:noProof/>
        </w:rPr>
        <w:drawing>
          <wp:inline distT="0" distB="0" distL="0" distR="0" wp14:anchorId="25383C71" wp14:editId="79737DA9">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r w:rsidR="00182C7C">
        <w:fldChar w:fldCharType="begin"/>
      </w:r>
      <w:r w:rsidR="00182C7C">
        <w:instrText xml:space="preserve"> SEQ Ilustración \* ARABIC </w:instrText>
      </w:r>
      <w:r w:rsidR="00182C7C">
        <w:fldChar w:fldCharType="separate"/>
      </w:r>
      <w:r w:rsidR="0054741C">
        <w:rPr>
          <w:noProof/>
        </w:rPr>
        <w:t>1</w:t>
      </w:r>
      <w:r w:rsidR="00182C7C">
        <w:rPr>
          <w:noProof/>
        </w:rPr>
        <w:fldChar w:fldCharType="end"/>
      </w:r>
      <w:r>
        <w:t>: Representación en diagrama del corpus. Cada línea está etiquetada con un símbolo apropiado para la clase del nodo.</w:t>
      </w:r>
      <w:sdt>
        <w:sdtPr>
          <w:id w:val="-55090183"/>
          <w:citation/>
        </w:sdtPr>
        <w:sdtEndPr/>
        <w:sdtContent>
          <w:r w:rsidR="00AD02FB">
            <w:fldChar w:fldCharType="begin"/>
          </w:r>
          <w:r w:rsidR="00AD02FB">
            <w:instrText xml:space="preserve"> CITATION browncorpus \l 3082 </w:instrText>
          </w:r>
          <w:r w:rsidR="00AD02FB">
            <w:fldChar w:fldCharType="separate"/>
          </w:r>
          <w:r w:rsidR="00AD02FB">
            <w:rPr>
              <w:noProof/>
            </w:rPr>
            <w:t xml:space="preserve"> </w:t>
          </w:r>
          <w:r w:rsidR="00AD02FB" w:rsidRPr="00AD02FB">
            <w:rPr>
              <w:noProof/>
            </w:rPr>
            <w:t>[2]</w:t>
          </w:r>
          <w:r w:rsidR="00AD02FB">
            <w:fldChar w:fldCharType="end"/>
          </w:r>
        </w:sdtContent>
      </w:sdt>
    </w:p>
    <w:p w:rsidR="00C646E5" w:rsidRPr="00C646E5" w:rsidRDefault="00C646E5" w:rsidP="00315FA7">
      <w:pPr>
        <w:ind w:firstLine="567"/>
      </w:pPr>
      <w:r>
        <w:t>Brown Corpus ha sido la base de otros corpus posteriores a él como el Lancaster‐Oslo‐Bergen Corpus o  SUSANNE. En un principio contenía 1.014.312 palabras y 15 categorías de texto.</w:t>
      </w:r>
      <w:r w:rsidR="00F533FE">
        <w:t xml:space="preserve"> E</w:t>
      </w:r>
      <w:r w:rsidR="00F533FE" w:rsidRPr="00F533FE">
        <w:t xml:space="preserve">s un corpus de tipo "POS </w:t>
      </w:r>
      <w:proofErr w:type="spellStart"/>
      <w:r w:rsidR="00F533FE" w:rsidRPr="00F533FE">
        <w:t>Taggi</w:t>
      </w:r>
      <w:r w:rsidR="00F533FE">
        <w:t>ng</w:t>
      </w:r>
      <w:proofErr w:type="spellEnd"/>
      <w:r w:rsidR="00F533FE">
        <w:t>" (</w:t>
      </w:r>
      <w:proofErr w:type="spellStart"/>
      <w:r w:rsidR="00F533FE">
        <w:t>Part</w:t>
      </w:r>
      <w:proofErr w:type="spellEnd"/>
      <w:r w:rsidR="00F533FE">
        <w:t>‐Of‐</w:t>
      </w:r>
      <w:proofErr w:type="spellStart"/>
      <w:r w:rsidR="00F533FE">
        <w:t>Speech</w:t>
      </w:r>
      <w:proofErr w:type="spellEnd"/>
      <w:r w:rsidR="00F533FE">
        <w:t xml:space="preserve"> </w:t>
      </w:r>
      <w:proofErr w:type="spellStart"/>
      <w:r w:rsidR="00F533FE">
        <w:t>tagging</w:t>
      </w:r>
      <w:proofErr w:type="spellEnd"/>
      <w:r w:rsidR="00F533FE">
        <w:t xml:space="preserve">, de </w:t>
      </w:r>
      <w:r w:rsidR="00F533FE" w:rsidRPr="00F533FE">
        <w:t xml:space="preserve">análisis léxico) y posee </w:t>
      </w:r>
      <w:r w:rsidR="00F533FE" w:rsidRPr="00F533FE">
        <w:rPr>
          <w:bCs/>
        </w:rPr>
        <w:t>82 etiquetas distintas</w:t>
      </w:r>
      <w:r w:rsidR="00F533FE" w:rsidRPr="00F533FE">
        <w:t>.</w:t>
      </w:r>
      <w:sdt>
        <w:sdtPr>
          <w:id w:val="1579861696"/>
          <w:citation/>
        </w:sdtPr>
        <w:sdtEndPr/>
        <w:sdtContent>
          <w:r w:rsidR="004208F4">
            <w:fldChar w:fldCharType="begin"/>
          </w:r>
          <w:r w:rsidR="004208F4">
            <w:instrText xml:space="preserve"> CITATION AnneLindebjerg \l 3082 </w:instrText>
          </w:r>
          <w:r w:rsidR="004208F4">
            <w:fldChar w:fldCharType="separate"/>
          </w:r>
          <w:r w:rsidR="00AD02FB">
            <w:rPr>
              <w:noProof/>
            </w:rPr>
            <w:t xml:space="preserve"> </w:t>
          </w:r>
          <w:r w:rsidR="00AD02FB" w:rsidRPr="00AD02FB">
            <w:rPr>
              <w:noProof/>
            </w:rPr>
            <w:t>[3]</w:t>
          </w:r>
          <w:r w:rsidR="004208F4">
            <w:fldChar w:fldCharType="end"/>
          </w:r>
        </w:sdtContent>
      </w:sdt>
    </w:p>
    <w:p w:rsidR="001F2D08" w:rsidRDefault="001F2D08" w:rsidP="00315FA7">
      <w:pPr>
        <w:ind w:firstLine="567"/>
      </w:pPr>
      <w:r>
        <w:lastRenderedPageBreak/>
        <w:t xml:space="preserve">Actualmente sirve como conjunto de entrenamiento y de test en diferentes campos de la ciencia, e.g. PLN o biomedicina. La herramienta NLTK lo incorpora. </w:t>
      </w:r>
      <w:sdt>
        <w:sdtPr>
          <w:id w:val="-1961092452"/>
          <w:citation/>
        </w:sdtPr>
        <w:sdtEndPr/>
        <w:sdtContent>
          <w:r>
            <w:fldChar w:fldCharType="begin"/>
          </w:r>
          <w:r>
            <w:instrText xml:space="preserve"> CITATION OlgaKHOKOVSKAIA \l 3082 </w:instrText>
          </w:r>
          <w:r>
            <w:fldChar w:fldCharType="separate"/>
          </w:r>
          <w:r w:rsidR="00AD02FB" w:rsidRPr="00AD02FB">
            <w:rPr>
              <w:noProof/>
            </w:rPr>
            <w:t>[4]</w:t>
          </w:r>
          <w:r>
            <w:fldChar w:fldCharType="end"/>
          </w:r>
        </w:sdtContent>
      </w:sdt>
    </w:p>
    <w:p w:rsidR="001F2D08" w:rsidRPr="00C15FBE" w:rsidRDefault="001F2D08" w:rsidP="00315FA7">
      <w:pPr>
        <w:ind w:firstLine="567"/>
        <w:rPr>
          <w:lang w:val="en-US"/>
        </w:rPr>
      </w:pPr>
      <w:r>
        <w:t>En conclusión podríamos decir que Brown Corpus ha servido de inspiración para muchos investigadores. Fue la primera representación electrónica de un lenguaje y actualmente sigue siendo utilizado en diferentes ámbitos de la ciencia.</w:t>
      </w:r>
      <w:sdt>
        <w:sdtPr>
          <w:id w:val="-591474233"/>
          <w:citation/>
        </w:sdtPr>
        <w:sdtEndPr/>
        <w:sdtContent>
          <w:r w:rsidR="0065516F">
            <w:fldChar w:fldCharType="begin"/>
          </w:r>
          <w:r w:rsidR="0065516F">
            <w:instrText xml:space="preserve"> CITATION brown_corpus_wiki \l 3082 </w:instrText>
          </w:r>
          <w:r w:rsidR="0065516F">
            <w:fldChar w:fldCharType="separate"/>
          </w:r>
          <w:r w:rsidR="00AD02FB">
            <w:rPr>
              <w:noProof/>
            </w:rPr>
            <w:t xml:space="preserve"> </w:t>
          </w:r>
          <w:r w:rsidR="00AD02FB" w:rsidRPr="00C15FBE">
            <w:rPr>
              <w:noProof/>
              <w:lang w:val="en-US"/>
            </w:rPr>
            <w:t>[5]</w:t>
          </w:r>
          <w:r w:rsidR="0065516F">
            <w:fldChar w:fldCharType="end"/>
          </w:r>
        </w:sdtContent>
      </w:sdt>
    </w:p>
    <w:p w:rsidR="00C730BA" w:rsidRPr="00642F40" w:rsidRDefault="00C730BA" w:rsidP="004208F4">
      <w:pPr>
        <w:pStyle w:val="Ttulo2"/>
        <w:rPr>
          <w:lang w:val="en-US"/>
        </w:rPr>
      </w:pPr>
      <w:bookmarkStart w:id="3" w:name="_Toc503209180"/>
      <w:proofErr w:type="spellStart"/>
      <w:r w:rsidRPr="00642F40">
        <w:rPr>
          <w:lang w:val="en-US"/>
        </w:rPr>
        <w:t>Sussane</w:t>
      </w:r>
      <w:proofErr w:type="spellEnd"/>
      <w:r w:rsidRPr="00642F40">
        <w:rPr>
          <w:lang w:val="en-US"/>
        </w:rPr>
        <w:t xml:space="preserve"> Corpus</w:t>
      </w:r>
      <w:bookmarkEnd w:id="3"/>
      <w:r w:rsidR="00404973" w:rsidRPr="00642F40">
        <w:rPr>
          <w:lang w:val="en-US"/>
        </w:rPr>
        <w:t xml:space="preserve"> </w:t>
      </w:r>
    </w:p>
    <w:p w:rsidR="00101117" w:rsidRPr="00642F40" w:rsidRDefault="00101117" w:rsidP="00101117">
      <w:pPr>
        <w:rPr>
          <w:lang w:val="en-US"/>
        </w:rPr>
      </w:pPr>
    </w:p>
    <w:p w:rsidR="00101117" w:rsidRPr="00101117" w:rsidRDefault="00101117" w:rsidP="00315FA7">
      <w:pPr>
        <w:ind w:firstLine="567"/>
        <w:jc w:val="both"/>
      </w:pPr>
      <w:r w:rsidRPr="00642F40">
        <w:rPr>
          <w:lang w:val="en-US"/>
        </w:rPr>
        <w:t xml:space="preserve">Susanne </w:t>
      </w:r>
      <w:proofErr w:type="spellStart"/>
      <w:r w:rsidRPr="00642F40">
        <w:rPr>
          <w:lang w:val="en-US"/>
        </w:rPr>
        <w:t>es</w:t>
      </w:r>
      <w:proofErr w:type="spellEnd"/>
      <w:r w:rsidRPr="00642F40">
        <w:rPr>
          <w:lang w:val="en-US"/>
        </w:rPr>
        <w:t xml:space="preserve"> la </w:t>
      </w:r>
      <w:proofErr w:type="spellStart"/>
      <w:r w:rsidRPr="00642F40">
        <w:rPr>
          <w:lang w:val="en-US"/>
        </w:rPr>
        <w:t>abrevación</w:t>
      </w:r>
      <w:proofErr w:type="spellEnd"/>
      <w:r w:rsidRPr="00642F40">
        <w:rPr>
          <w:lang w:val="en-US"/>
        </w:rPr>
        <w:t xml:space="preserve"> de </w:t>
      </w:r>
      <w:r w:rsidRPr="00642F40">
        <w:rPr>
          <w:i/>
          <w:lang w:val="en-US"/>
        </w:rPr>
        <w:t xml:space="preserve">Surface and Underlying Structural </w:t>
      </w:r>
      <w:proofErr w:type="spellStart"/>
      <w:r w:rsidRPr="00642F40">
        <w:rPr>
          <w:i/>
          <w:lang w:val="en-US"/>
        </w:rPr>
        <w:t>ANalysis</w:t>
      </w:r>
      <w:proofErr w:type="spellEnd"/>
      <w:r w:rsidRPr="00642F40">
        <w:rPr>
          <w:i/>
          <w:lang w:val="en-US"/>
        </w:rPr>
        <w:t xml:space="preserve"> of Natural English</w:t>
      </w:r>
      <w:r w:rsidRPr="00642F40">
        <w:rPr>
          <w:lang w:val="en-US"/>
        </w:rPr>
        <w:t xml:space="preserve">. </w:t>
      </w:r>
      <w:r w:rsidRPr="00101117">
        <w:t>Es un corpus procedente del Brown Corpus, que originariamente procedía de 64 de las 500 muestras del Brown Corpus y su versión inicial está formado por unas 130.000 palabras.</w:t>
      </w:r>
      <w:sdt>
        <w:sdtPr>
          <w:id w:val="-1077509416"/>
          <w:citation/>
        </w:sdtPr>
        <w:sdtEndPr/>
        <w:sdtContent>
          <w:r w:rsidR="00AD02FB">
            <w:fldChar w:fldCharType="begin"/>
          </w:r>
          <w:r w:rsidR="00AD02FB">
            <w:instrText xml:space="preserve"> CITATION susanne_corpus2 \l 3082 </w:instrText>
          </w:r>
          <w:r w:rsidR="00AD02FB">
            <w:fldChar w:fldCharType="separate"/>
          </w:r>
          <w:r w:rsidR="00AD02FB">
            <w:rPr>
              <w:noProof/>
            </w:rPr>
            <w:t xml:space="preserve"> </w:t>
          </w:r>
          <w:r w:rsidR="00AD02FB" w:rsidRPr="00AD02FB">
            <w:rPr>
              <w:noProof/>
            </w:rPr>
            <w:t>[6]</w:t>
          </w:r>
          <w:r w:rsidR="00AD02FB">
            <w:fldChar w:fldCharType="end"/>
          </w:r>
        </w:sdtContent>
      </w:sdt>
    </w:p>
    <w:p w:rsidR="00101117" w:rsidRPr="00101117" w:rsidRDefault="00101117" w:rsidP="00315FA7">
      <w:pPr>
        <w:ind w:firstLine="567"/>
        <w:jc w:val="both"/>
      </w:pPr>
      <w:r w:rsidRPr="00101117">
        <w:t xml:space="preserve">Al igual que el Brown Corpus, es de tipo </w:t>
      </w:r>
      <w:r w:rsidRPr="00101117">
        <w:rPr>
          <w:i/>
        </w:rPr>
        <w:t xml:space="preserve">"POS </w:t>
      </w:r>
      <w:proofErr w:type="spellStart"/>
      <w:r w:rsidRPr="00101117">
        <w:rPr>
          <w:i/>
        </w:rPr>
        <w:t>Tagging</w:t>
      </w:r>
      <w:proofErr w:type="spellEnd"/>
      <w:r w:rsidRPr="00101117">
        <w:rPr>
          <w:i/>
        </w:rPr>
        <w:t>"</w:t>
      </w:r>
      <w:r w:rsidRPr="00101117">
        <w:t xml:space="preserve"> (Análisis Léxico), y está formado por </w:t>
      </w:r>
      <w:r w:rsidRPr="00101117">
        <w:rPr>
          <w:b/>
        </w:rPr>
        <w:t>353 etiquetas</w:t>
      </w:r>
      <w:r w:rsidRPr="00101117">
        <w:t xml:space="preserve">, y las temáticas que contiene son las </w:t>
      </w:r>
      <w:proofErr w:type="gramStart"/>
      <w:r w:rsidRPr="00101117">
        <w:t>A,G</w:t>
      </w:r>
      <w:proofErr w:type="gramEnd"/>
      <w:r w:rsidRPr="00101117">
        <w:t xml:space="preserve">,J y N del Brown Corpus (Prensa, Bellas Letras, Aprendidas y Ficción: Aventura y Occidental). </w:t>
      </w:r>
      <w:sdt>
        <w:sdtPr>
          <w:id w:val="1035458997"/>
          <w:citation/>
        </w:sdtPr>
        <w:sdtEndPr/>
        <w:sdtContent>
          <w:r w:rsidR="00AD02FB">
            <w:fldChar w:fldCharType="begin"/>
          </w:r>
          <w:r w:rsidR="00AD02FB">
            <w:instrText xml:space="preserve"> CITATION susanne_corpus \l 3082 </w:instrText>
          </w:r>
          <w:r w:rsidR="00AD02FB">
            <w:fldChar w:fldCharType="separate"/>
          </w:r>
          <w:r w:rsidR="00AD02FB" w:rsidRPr="00AD02FB">
            <w:rPr>
              <w:noProof/>
            </w:rPr>
            <w:t>[7]</w:t>
          </w:r>
          <w:r w:rsidR="00AD02FB">
            <w:fldChar w:fldCharType="end"/>
          </w:r>
        </w:sdtContent>
      </w:sdt>
    </w:p>
    <w:p w:rsidR="00101117" w:rsidRPr="00101117" w:rsidRDefault="00101117" w:rsidP="00315FA7">
      <w:pPr>
        <w:ind w:firstLine="567"/>
        <w:jc w:val="both"/>
      </w:pPr>
      <w:r w:rsidRPr="00101117">
        <w:t xml:space="preserve">El Corpus SUSANNE se creó, con el patrocinio del Comité Económico y Social </w:t>
      </w:r>
      <w:proofErr w:type="spellStart"/>
      <w:r w:rsidRPr="00101117">
        <w:t>Research</w:t>
      </w:r>
      <w:proofErr w:type="spellEnd"/>
      <w:r w:rsidRPr="00101117">
        <w:t xml:space="preserve"> Council (Reino Unido), como parte del proceso de elaboración de una taxonomía completa del lenguaje de la ingeniería orientada y el esquema de anotación de la gramática (lógica y de la superficie) de Inglés. El Corpus SUSANNE, a pesar de haberse creado con el patrocinio de TEI, no cumple la normativa.</w:t>
      </w:r>
    </w:p>
    <w:p w:rsidR="00101117" w:rsidRPr="00101117" w:rsidRDefault="00101117" w:rsidP="00315FA7">
      <w:pPr>
        <w:ind w:firstLine="567"/>
        <w:jc w:val="both"/>
      </w:pPr>
      <w:r w:rsidRPr="00101117">
        <w:t xml:space="preserve">El esquema analítico SUSANNE ha sido desarrollado sobre la base de las muestras de ambos </w:t>
      </w:r>
      <w:proofErr w:type="gramStart"/>
      <w:r w:rsidRPr="00101117">
        <w:t>Inglés</w:t>
      </w:r>
      <w:proofErr w:type="gramEnd"/>
      <w:r w:rsidRPr="00101117">
        <w:t xml:space="preserve"> británico y americano. Fue inicialmente orientado hacia la lengua escrita solamente, y de hecho contiene muestras exclusivamente del lenguaje escrito. Sin embargo, en trabajos posteriores patrocinado por primera vez por el </w:t>
      </w:r>
      <w:r w:rsidRPr="00101117">
        <w:rPr>
          <w:i/>
        </w:rPr>
        <w:t xml:space="preserve">Royal </w:t>
      </w:r>
      <w:proofErr w:type="spellStart"/>
      <w:r w:rsidRPr="00101117">
        <w:rPr>
          <w:i/>
        </w:rPr>
        <w:t>Signals</w:t>
      </w:r>
      <w:proofErr w:type="spellEnd"/>
      <w:r w:rsidRPr="00101117">
        <w:rPr>
          <w:i/>
        </w:rPr>
        <w:t xml:space="preserve"> and Radar Establishment</w:t>
      </w:r>
      <w:r w:rsidRPr="00101117">
        <w:t>,  se produjeron extensiones al sistema para anotar los fenómenos distintivos estructurales del lenguaje hablado, y ha aplicado a estas muestras de los últimos Inglés hablado espontáneo (modificación mostrada en el Corpus CHRISTINE). La primera etapa del Corpus CHRISTINE, que incluye análisis de una equilibrada sección del Inglés hablado en todas partes del Reino Unido en la última década, fue lanzado en agosto de 1999 y es uno de los corpus orales para poder analizar el lenguaje hablado.</w:t>
      </w:r>
      <w:sdt>
        <w:sdtPr>
          <w:id w:val="-1798674930"/>
          <w:citation/>
        </w:sdtPr>
        <w:sdtEndPr/>
        <w:sdtContent>
          <w:r w:rsidR="00AD02FB">
            <w:fldChar w:fldCharType="begin"/>
          </w:r>
          <w:r w:rsidR="00AD02FB">
            <w:instrText xml:space="preserve"> CITATION susanne_corpus3 \l 3082 </w:instrText>
          </w:r>
          <w:r w:rsidR="00AD02FB">
            <w:fldChar w:fldCharType="separate"/>
          </w:r>
          <w:r w:rsidR="00AD02FB">
            <w:rPr>
              <w:noProof/>
            </w:rPr>
            <w:t xml:space="preserve"> </w:t>
          </w:r>
          <w:r w:rsidR="00AD02FB" w:rsidRPr="00AD02FB">
            <w:rPr>
              <w:noProof/>
            </w:rPr>
            <w:t>[8]</w:t>
          </w:r>
          <w:r w:rsidR="00AD02FB">
            <w:fldChar w:fldCharType="end"/>
          </w:r>
        </w:sdtContent>
      </w:sdt>
    </w:p>
    <w:p w:rsidR="00101117" w:rsidRDefault="00101117" w:rsidP="00315FA7">
      <w:pPr>
        <w:ind w:firstLine="567"/>
        <w:jc w:val="both"/>
      </w:pPr>
      <w:r w:rsidRPr="00101117">
        <w:t xml:space="preserve">El Corpus SUSANNE abarca un subconjunto de aproximadamente 130.000 palabras del Brown Corpus de Inglés Americano, anotado, de acuerdo con el esquema de </w:t>
      </w:r>
      <w:proofErr w:type="spellStart"/>
      <w:r w:rsidRPr="00101117">
        <w:t>Susanne</w:t>
      </w:r>
      <w:proofErr w:type="spellEnd"/>
      <w:r w:rsidRPr="00101117">
        <w:t xml:space="preserve">. Los motivos originales para la producción de esta base de datos incluye el de proporcionar mejores estadísticas para el análisis probabilístico, pero en este sentido, el Proyecto SUSANNE fue alcanzado después de su creación por los proyectos (en particular, Mitchell Marcus Pennsylvania proyecto </w:t>
      </w:r>
      <w:proofErr w:type="spellStart"/>
      <w:r w:rsidRPr="00101117">
        <w:t>Treebank</w:t>
      </w:r>
      <w:proofErr w:type="spellEnd"/>
      <w:r w:rsidRPr="00101117">
        <w:t xml:space="preserve">) que han utilizado métodos cuasi-industrial para generar cuerpos mucho más grandes de material a analizar gramaticalmente. Sin embargo, el Corpus </w:t>
      </w:r>
      <w:proofErr w:type="spellStart"/>
      <w:r w:rsidRPr="00101117">
        <w:t>Susanne</w:t>
      </w:r>
      <w:proofErr w:type="spellEnd"/>
      <w:r w:rsidRPr="00101117">
        <w:t xml:space="preserve"> sí que mejora notablemente el análisis probabilístico en comparación con el Brown Corpus, aunque de esto hablaremos en el último punto del trabajo.</w:t>
      </w:r>
    </w:p>
    <w:p w:rsidR="00642F40" w:rsidRDefault="00642F40" w:rsidP="00642F40">
      <w:pPr>
        <w:pStyle w:val="Ttulo2"/>
      </w:pPr>
      <w:bookmarkStart w:id="4" w:name="_Toc503209181"/>
      <w:r>
        <w:lastRenderedPageBreak/>
        <w:t xml:space="preserve">Penn </w:t>
      </w:r>
      <w:proofErr w:type="spellStart"/>
      <w:r>
        <w:t>Treebank</w:t>
      </w:r>
      <w:bookmarkEnd w:id="4"/>
      <w:proofErr w:type="spellEnd"/>
    </w:p>
    <w:p w:rsidR="00642F40" w:rsidRPr="00642F40" w:rsidRDefault="00642F40" w:rsidP="00642F40"/>
    <w:p w:rsidR="00101117" w:rsidRDefault="00642F40" w:rsidP="00687345">
      <w:pPr>
        <w:ind w:firstLine="567"/>
      </w:pPr>
      <w:r w:rsidRPr="00642F40">
        <w:t xml:space="preserve">El </w:t>
      </w:r>
      <w:proofErr w:type="spellStart"/>
      <w:r w:rsidRPr="00642F40">
        <w:t>Treebank</w:t>
      </w:r>
      <w:proofErr w:type="spellEnd"/>
      <w:r w:rsidRPr="00642F40">
        <w:t xml:space="preserve"> Penn, es un corpus de más de 4,5 millones de palabras de Inglés Americano. Durante la primera fase de tres años del Proyecto Penn </w:t>
      </w:r>
      <w:proofErr w:type="spellStart"/>
      <w:r w:rsidRPr="00642F40">
        <w:t>Treebank</w:t>
      </w:r>
      <w:proofErr w:type="spellEnd"/>
      <w:r w:rsidRPr="00642F40">
        <w:t xml:space="preserve"> (1989 - 1992), este corpus posee 2 tipos de etiquetado de, de tipo léxico y de tipo sintáctico. Sus orígenes están en la Universidad de Pennsylvania.</w:t>
      </w:r>
    </w:p>
    <w:p w:rsidR="0065516F" w:rsidRDefault="0065516F" w:rsidP="00687345">
      <w:pPr>
        <w:ind w:firstLine="567"/>
      </w:pPr>
      <w:r>
        <w:t xml:space="preserve">Existen diferentes </w:t>
      </w:r>
      <w:r w:rsidR="00BF0409">
        <w:t xml:space="preserve">tipos de sintaxis para las diferentes lenguas. Para el español nos encontramos con dos. </w:t>
      </w:r>
      <w:sdt>
        <w:sdtPr>
          <w:id w:val="1634824874"/>
          <w:citation/>
        </w:sdtPr>
        <w:sdtEndPr/>
        <w:sdtContent>
          <w:r w:rsidR="00BF0409">
            <w:fldChar w:fldCharType="begin"/>
          </w:r>
          <w:r w:rsidR="00BF0409">
            <w:instrText xml:space="preserve"> CITATION treebanksintax1 \l 3082 </w:instrText>
          </w:r>
          <w:r w:rsidR="00BF0409">
            <w:fldChar w:fldCharType="separate"/>
          </w:r>
          <w:r w:rsidR="00AD02FB" w:rsidRPr="00AD02FB">
            <w:rPr>
              <w:noProof/>
            </w:rPr>
            <w:t>[9]</w:t>
          </w:r>
          <w:r w:rsidR="00BF0409">
            <w:fldChar w:fldCharType="end"/>
          </w:r>
        </w:sdtContent>
      </w:sdt>
      <w:sdt>
        <w:sdtPr>
          <w:id w:val="2029528499"/>
          <w:citation/>
        </w:sdtPr>
        <w:sdtEndPr/>
        <w:sdtContent>
          <w:r w:rsidR="00BF0409">
            <w:fldChar w:fldCharType="begin"/>
          </w:r>
          <w:r w:rsidR="00BF0409">
            <w:instrText xml:space="preserve"> CITATION treebank_sintax2 \l 3082 </w:instrText>
          </w:r>
          <w:r w:rsidR="00BF0409">
            <w:fldChar w:fldCharType="separate"/>
          </w:r>
          <w:r w:rsidR="00AD02FB">
            <w:rPr>
              <w:noProof/>
            </w:rPr>
            <w:t xml:space="preserve"> </w:t>
          </w:r>
          <w:r w:rsidR="00AD02FB" w:rsidRPr="00AD02FB">
            <w:rPr>
              <w:noProof/>
            </w:rPr>
            <w:t>[10]</w:t>
          </w:r>
          <w:r w:rsidR="00BF0409">
            <w:fldChar w:fldCharType="end"/>
          </w:r>
        </w:sdtContent>
      </w:sdt>
    </w:p>
    <w:p w:rsidR="00BF0409" w:rsidRDefault="00BF0409" w:rsidP="00687345">
      <w:pPr>
        <w:ind w:firstLine="567"/>
      </w:pPr>
      <w:r w:rsidRPr="00BF0409">
        <w:t xml:space="preserve">La estructura sintáctica se ha representado generalmente como una estructura arbórea que recibe la denominación de TreeBank.1​ En la mayoría de los casos se ha empleado etiquetado gramatical. La denominación alternativa corpus </w:t>
      </w:r>
      <w:proofErr w:type="spellStart"/>
      <w:r w:rsidRPr="00BF0409">
        <w:t>parseado</w:t>
      </w:r>
      <w:proofErr w:type="spellEnd"/>
      <w:r w:rsidRPr="00BF0409">
        <w:t xml:space="preserve"> se emplea a menudo con el </w:t>
      </w:r>
      <w:proofErr w:type="spellStart"/>
      <w:r w:rsidRPr="00BF0409">
        <w:t>Treebank</w:t>
      </w:r>
      <w:proofErr w:type="spellEnd"/>
      <w:r w:rsidRPr="00BF0409">
        <w:t xml:space="preserve">: realizando énfasis en la primacía de las frases en lugar de las estructuras arbóreas. Los corpus </w:t>
      </w:r>
      <w:proofErr w:type="spellStart"/>
      <w:r w:rsidRPr="00BF0409">
        <w:t>Treebanks</w:t>
      </w:r>
      <w:proofErr w:type="spellEnd"/>
      <w:r w:rsidRPr="00BF0409">
        <w:t xml:space="preserve"> se pueden crear a mano mediante un grupo de lingüistas que anotan cada frase con una estructura sintáctica, o mediante procedimientos </w:t>
      </w:r>
      <w:proofErr w:type="spellStart"/>
      <w:r w:rsidRPr="00BF0409">
        <w:t>semi</w:t>
      </w:r>
      <w:proofErr w:type="spellEnd"/>
      <w:r w:rsidRPr="00BF0409">
        <w:t>-automáticos, donde un analizador sintáctico (</w:t>
      </w:r>
      <w:proofErr w:type="spellStart"/>
      <w:r w:rsidRPr="00BF0409">
        <w:t>parser</w:t>
      </w:r>
      <w:proofErr w:type="spellEnd"/>
      <w:r w:rsidRPr="00BF0409">
        <w:t xml:space="preserve">) asigna la estructura bajo la supervisión de un lingüista. En la práctica, el completo control del </w:t>
      </w:r>
      <w:proofErr w:type="spellStart"/>
      <w:r w:rsidRPr="00BF0409">
        <w:t>parseado</w:t>
      </w:r>
      <w:proofErr w:type="spellEnd"/>
      <w:r w:rsidRPr="00BF0409">
        <w:t xml:space="preserve"> del lenguaje natural con el objeto de establecer diferentes corpus es una labor intensiva que dedica el tiempo de varios equipos de lingüistas, pudiendo alcanzar varios años.</w:t>
      </w:r>
      <w:sdt>
        <w:sdtPr>
          <w:id w:val="-1721973189"/>
          <w:citation/>
        </w:sdtPr>
        <w:sdtEndPr/>
        <w:sdtContent>
          <w:r>
            <w:fldChar w:fldCharType="begin"/>
          </w:r>
          <w:r>
            <w:instrText xml:space="preserve"> CITATION treebankwikiespanish \l 3082 </w:instrText>
          </w:r>
          <w:r>
            <w:fldChar w:fldCharType="separate"/>
          </w:r>
          <w:r w:rsidR="00AD02FB">
            <w:rPr>
              <w:noProof/>
            </w:rPr>
            <w:t xml:space="preserve"> </w:t>
          </w:r>
          <w:r w:rsidR="00AD02FB" w:rsidRPr="00AD02FB">
            <w:rPr>
              <w:noProof/>
            </w:rPr>
            <w:t>[11]</w:t>
          </w:r>
          <w:r>
            <w:fldChar w:fldCharType="end"/>
          </w:r>
        </w:sdtContent>
      </w:sdt>
    </w:p>
    <w:p w:rsidR="00642F40" w:rsidRDefault="00315FA7" w:rsidP="00687345">
      <w:pPr>
        <w:ind w:firstLine="567"/>
      </w:pPr>
      <w:r w:rsidRPr="00315FA7">
        <w:t xml:space="preserve">El conjunto de muestras del que está compuesto, procede de </w:t>
      </w:r>
      <w:r w:rsidR="001D6EC2">
        <w:t>varios cor</w:t>
      </w:r>
      <w:r w:rsidR="00BA7051">
        <w:t>pus</w:t>
      </w:r>
      <w:r w:rsidR="00BF7EEC">
        <w:t>, entre ellos, el Brown Corpus</w:t>
      </w:r>
      <w:r w:rsidR="00BA7051">
        <w:t>.</w:t>
      </w:r>
    </w:p>
    <w:p w:rsidR="00BF7EEC" w:rsidRDefault="00BF7EEC" w:rsidP="00AD02FB">
      <w:pPr>
        <w:pStyle w:val="Prrafodelista"/>
        <w:numPr>
          <w:ilvl w:val="0"/>
          <w:numId w:val="12"/>
        </w:numPr>
      </w:pPr>
      <w:r w:rsidRPr="00BF7EEC">
        <w:t>Tiene 36 etiquetas de análisis léxico, además de 12 etiquetas para puntuaciones y símbolos. Y 14 etiquetas de tipo sintáctico además de 4 elementos nulos. De los 3 Corpus que analizamos en este trabajo, este es el más nuevo y el mejor en el sentido del análisis probabilístico del lenguaje, ya que es más sencillo de analizar que los dos anteriores.</w:t>
      </w:r>
      <w:r w:rsidR="00A22874">
        <w:t xml:space="preserve"> </w:t>
      </w:r>
      <w:sdt>
        <w:sdtPr>
          <w:id w:val="-1048752772"/>
          <w:citation/>
        </w:sdtPr>
        <w:sdtEndPr/>
        <w:sdtContent>
          <w:r w:rsidR="00A22874">
            <w:fldChar w:fldCharType="begin"/>
          </w:r>
          <w:r w:rsidR="00A22874">
            <w:instrText xml:space="preserve"> CITATION treebank \l 3082 </w:instrText>
          </w:r>
          <w:r w:rsidR="00A22874">
            <w:fldChar w:fldCharType="separate"/>
          </w:r>
          <w:r w:rsidR="00AD02FB" w:rsidRPr="00AD02FB">
            <w:rPr>
              <w:noProof/>
            </w:rPr>
            <w:t>[12]</w:t>
          </w:r>
          <w:r w:rsidR="00A22874">
            <w:fldChar w:fldCharType="end"/>
          </w:r>
        </w:sdtContent>
      </w:sdt>
    </w:p>
    <w:p w:rsidR="006C46CB" w:rsidRDefault="006C46CB" w:rsidP="006C46CB">
      <w:pPr>
        <w:keepNext/>
        <w:ind w:firstLine="567"/>
        <w:jc w:val="center"/>
      </w:pPr>
      <w:r>
        <w:rPr>
          <w:noProof/>
        </w:rPr>
        <w:drawing>
          <wp:inline distT="0" distB="0" distL="0" distR="0" wp14:anchorId="236F6BD1" wp14:editId="0487E6E1">
            <wp:extent cx="1843008" cy="2443276"/>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707" cy="2487951"/>
                    </a:xfrm>
                    <a:prstGeom prst="rect">
                      <a:avLst/>
                    </a:prstGeom>
                  </pic:spPr>
                </pic:pic>
              </a:graphicData>
            </a:graphic>
          </wp:inline>
        </w:drawing>
      </w:r>
    </w:p>
    <w:p w:rsidR="006C46CB" w:rsidRDefault="006C46CB" w:rsidP="006C46CB">
      <w:pPr>
        <w:pStyle w:val="Descripcin"/>
        <w:jc w:val="center"/>
      </w:pPr>
      <w:r>
        <w:t xml:space="preserve">Ilustración </w:t>
      </w:r>
      <w:r w:rsidR="00182C7C">
        <w:fldChar w:fldCharType="begin"/>
      </w:r>
      <w:r w:rsidR="00182C7C">
        <w:instrText xml:space="preserve"> SEQ Ilustración \* ARABIC </w:instrText>
      </w:r>
      <w:r w:rsidR="00182C7C">
        <w:fldChar w:fldCharType="separate"/>
      </w:r>
      <w:r w:rsidR="0054741C">
        <w:rPr>
          <w:noProof/>
        </w:rPr>
        <w:t>2</w:t>
      </w:r>
      <w:r w:rsidR="00182C7C">
        <w:rPr>
          <w:noProof/>
        </w:rPr>
        <w:fldChar w:fldCharType="end"/>
      </w:r>
      <w:r>
        <w:t xml:space="preserve">: Ejemplo de etiquetado en </w:t>
      </w:r>
      <w:proofErr w:type="spellStart"/>
      <w:r>
        <w:t>tree</w:t>
      </w:r>
      <w:proofErr w:type="spellEnd"/>
      <w:r>
        <w:t xml:space="preserve"> </w:t>
      </w:r>
      <w:proofErr w:type="spellStart"/>
      <w:r>
        <w:t>bank</w:t>
      </w:r>
      <w:proofErr w:type="spellEnd"/>
      <w:r w:rsidR="00BF0409">
        <w:t xml:space="preserve"> para el francés.</w:t>
      </w:r>
      <w:sdt>
        <w:sdtPr>
          <w:id w:val="1661267523"/>
          <w:citation/>
        </w:sdtPr>
        <w:sdtEndPr/>
        <w:sdtContent>
          <w:r w:rsidR="00AD02FB">
            <w:fldChar w:fldCharType="begin"/>
          </w:r>
          <w:r w:rsidR="00AD02FB">
            <w:instrText xml:space="preserve"> CITATION treebank \l 3082 </w:instrText>
          </w:r>
          <w:r w:rsidR="00AD02FB">
            <w:fldChar w:fldCharType="separate"/>
          </w:r>
          <w:r w:rsidR="00AD02FB">
            <w:rPr>
              <w:noProof/>
            </w:rPr>
            <w:t xml:space="preserve"> </w:t>
          </w:r>
          <w:r w:rsidR="00AD02FB" w:rsidRPr="00AD02FB">
            <w:rPr>
              <w:noProof/>
            </w:rPr>
            <w:t>[12]</w:t>
          </w:r>
          <w:r w:rsidR="00AD02FB">
            <w:fldChar w:fldCharType="end"/>
          </w:r>
        </w:sdtContent>
      </w:sdt>
    </w:p>
    <w:p w:rsidR="00BF7EEC" w:rsidRDefault="00BF7EEC">
      <w:r>
        <w:br w:type="page"/>
      </w:r>
    </w:p>
    <w:p w:rsidR="00BF7EEC" w:rsidRDefault="00BF7EEC" w:rsidP="00BF7EEC">
      <w:pPr>
        <w:pStyle w:val="Ttulo1"/>
      </w:pPr>
      <w:bookmarkStart w:id="5" w:name="_Toc503209182"/>
      <w:r>
        <w:lastRenderedPageBreak/>
        <w:t xml:space="preserve">Comparativa de </w:t>
      </w:r>
      <w:r w:rsidR="00BF0409">
        <w:t>distintos aspectos</w:t>
      </w:r>
      <w:bookmarkEnd w:id="5"/>
    </w:p>
    <w:p w:rsidR="00BF7EEC" w:rsidRDefault="00BF7EEC" w:rsidP="00BF7EEC"/>
    <w:p w:rsidR="00BF7EEC" w:rsidRDefault="00BF7EEC" w:rsidP="00BF7EEC">
      <w:pPr>
        <w:pStyle w:val="Ttulo2"/>
      </w:pPr>
      <w:bookmarkStart w:id="6" w:name="_Toc503209183"/>
      <w:r>
        <w:t>Tipo de etiquetado</w:t>
      </w:r>
      <w:bookmarkEnd w:id="6"/>
    </w:p>
    <w:p w:rsidR="00734B4D" w:rsidRPr="00734B4D" w:rsidRDefault="00734B4D" w:rsidP="00734B4D"/>
    <w:tbl>
      <w:tblPr>
        <w:tblStyle w:val="Tablaconcuadrcula"/>
        <w:tblW w:w="0" w:type="auto"/>
        <w:tblLook w:val="04A0" w:firstRow="1" w:lastRow="0" w:firstColumn="1" w:lastColumn="0" w:noHBand="0" w:noVBand="1"/>
      </w:tblPr>
      <w:tblGrid>
        <w:gridCol w:w="4898"/>
        <w:gridCol w:w="4899"/>
      </w:tblGrid>
      <w:tr w:rsidR="00BF7EEC" w:rsidTr="00BF7EEC">
        <w:tc>
          <w:tcPr>
            <w:tcW w:w="4898" w:type="dxa"/>
          </w:tcPr>
          <w:p w:rsidR="00BF7EEC" w:rsidRPr="00D41602" w:rsidRDefault="00BF7EEC" w:rsidP="00BF7EEC">
            <w:pPr>
              <w:jc w:val="center"/>
              <w:rPr>
                <w:b/>
                <w:i/>
              </w:rPr>
            </w:pPr>
            <w:r w:rsidRPr="00D41602">
              <w:rPr>
                <w:b/>
                <w:i/>
              </w:rPr>
              <w:t>Corpus</w:t>
            </w:r>
          </w:p>
        </w:tc>
        <w:tc>
          <w:tcPr>
            <w:tcW w:w="4899" w:type="dxa"/>
          </w:tcPr>
          <w:p w:rsidR="00BF7EEC" w:rsidRPr="00D41602" w:rsidRDefault="00BF7EEC" w:rsidP="00734B4D">
            <w:pPr>
              <w:jc w:val="center"/>
              <w:rPr>
                <w:b/>
                <w:i/>
              </w:rPr>
            </w:pPr>
            <w:r w:rsidRPr="00D41602">
              <w:rPr>
                <w:b/>
                <w:i/>
              </w:rPr>
              <w:t>Etiquetado</w:t>
            </w:r>
          </w:p>
        </w:tc>
      </w:tr>
      <w:tr w:rsidR="00BF7EEC" w:rsidTr="00BF7EEC">
        <w:tc>
          <w:tcPr>
            <w:tcW w:w="4898" w:type="dxa"/>
          </w:tcPr>
          <w:p w:rsidR="00BF7EEC" w:rsidRDefault="00BF7EEC" w:rsidP="00BF7EEC">
            <w:r>
              <w:t xml:space="preserve">Brown </w:t>
            </w:r>
          </w:p>
        </w:tc>
        <w:tc>
          <w:tcPr>
            <w:tcW w:w="4899" w:type="dxa"/>
          </w:tcPr>
          <w:p w:rsidR="00BF7EEC" w:rsidRDefault="00BF7EEC" w:rsidP="00BF7EEC">
            <w:r>
              <w:t>Léxico</w:t>
            </w:r>
          </w:p>
        </w:tc>
      </w:tr>
      <w:tr w:rsidR="00BF7EEC" w:rsidTr="00BF7EEC">
        <w:tc>
          <w:tcPr>
            <w:tcW w:w="4898" w:type="dxa"/>
          </w:tcPr>
          <w:p w:rsidR="00BF7EEC" w:rsidRDefault="00BF7EEC" w:rsidP="00BF7EEC">
            <w:proofErr w:type="spellStart"/>
            <w:r>
              <w:t>Sussane</w:t>
            </w:r>
            <w:proofErr w:type="spellEnd"/>
          </w:p>
        </w:tc>
        <w:tc>
          <w:tcPr>
            <w:tcW w:w="4899" w:type="dxa"/>
          </w:tcPr>
          <w:p w:rsidR="00BF7EEC" w:rsidRDefault="00BF7EEC" w:rsidP="00BF7EEC">
            <w:r>
              <w:t>Léxico</w:t>
            </w:r>
          </w:p>
        </w:tc>
      </w:tr>
      <w:tr w:rsidR="00BF7EEC" w:rsidTr="00BF7EEC">
        <w:tc>
          <w:tcPr>
            <w:tcW w:w="4898" w:type="dxa"/>
          </w:tcPr>
          <w:p w:rsidR="00BF7EEC" w:rsidRDefault="00BF7EEC" w:rsidP="00BF7EEC">
            <w:r>
              <w:t xml:space="preserve">Penn </w:t>
            </w:r>
            <w:proofErr w:type="spellStart"/>
            <w:r>
              <w:t>Treebank</w:t>
            </w:r>
            <w:proofErr w:type="spellEnd"/>
          </w:p>
        </w:tc>
        <w:tc>
          <w:tcPr>
            <w:tcW w:w="4899" w:type="dxa"/>
          </w:tcPr>
          <w:p w:rsidR="00BF7EEC" w:rsidRDefault="00BF7EEC" w:rsidP="00BF7EEC">
            <w:r>
              <w:t>Léxico y sintáctico</w:t>
            </w:r>
          </w:p>
        </w:tc>
      </w:tr>
    </w:tbl>
    <w:p w:rsidR="00BF7EEC" w:rsidRDefault="00BF7EEC" w:rsidP="00BF7EEC"/>
    <w:p w:rsidR="00BF7EEC" w:rsidRDefault="00BF7EEC" w:rsidP="00054824">
      <w:pPr>
        <w:jc w:val="center"/>
      </w:pPr>
      <w:r w:rsidRPr="00054824">
        <w:t xml:space="preserve">En el corpus </w:t>
      </w:r>
      <w:r w:rsidRPr="00054824">
        <w:rPr>
          <w:b/>
        </w:rPr>
        <w:t>Brown</w:t>
      </w:r>
      <w:r w:rsidRPr="00054824">
        <w:t xml:space="preserve"> y en el corpus </w:t>
      </w:r>
      <w:proofErr w:type="spellStart"/>
      <w:r w:rsidRPr="00054824">
        <w:rPr>
          <w:b/>
        </w:rPr>
        <w:t>Susanne</w:t>
      </w:r>
      <w:proofErr w:type="spellEnd"/>
      <w:r w:rsidRPr="00054824">
        <w:t xml:space="preserve">, el tipo de etiquetado que tienen es de POS </w:t>
      </w:r>
      <w:proofErr w:type="spellStart"/>
      <w:r w:rsidRPr="00054824">
        <w:t>Tagging</w:t>
      </w:r>
      <w:proofErr w:type="spellEnd"/>
      <w:r w:rsidRPr="00054824">
        <w:t xml:space="preserve"> (</w:t>
      </w:r>
      <w:proofErr w:type="spellStart"/>
      <w:r w:rsidRPr="00054824">
        <w:t>Part</w:t>
      </w:r>
      <w:proofErr w:type="spellEnd"/>
      <w:r w:rsidRPr="00054824">
        <w:t xml:space="preserve"> Of </w:t>
      </w:r>
      <w:proofErr w:type="spellStart"/>
      <w:r w:rsidRPr="00054824">
        <w:t>Speech</w:t>
      </w:r>
      <w:proofErr w:type="spellEnd"/>
      <w:r w:rsidRPr="00054824">
        <w:t xml:space="preserve"> </w:t>
      </w:r>
      <w:proofErr w:type="spellStart"/>
      <w:r w:rsidRPr="00054824">
        <w:t>Tagging</w:t>
      </w:r>
      <w:proofErr w:type="spellEnd"/>
      <w:r w:rsidR="00054824" w:rsidRPr="00054824">
        <w:t xml:space="preserve"> o Etiquetado gramatical en español</w:t>
      </w:r>
      <w:r w:rsidRPr="00054824">
        <w:t xml:space="preserve">) o lo que es lo mismo, etiquetado léxico. Sin embargo el corpus </w:t>
      </w:r>
      <w:r w:rsidRPr="00054824">
        <w:rPr>
          <w:b/>
        </w:rPr>
        <w:t xml:space="preserve">Penn </w:t>
      </w:r>
      <w:proofErr w:type="spellStart"/>
      <w:r w:rsidRPr="00054824">
        <w:rPr>
          <w:b/>
        </w:rPr>
        <w:t>Treebank</w:t>
      </w:r>
      <w:proofErr w:type="spellEnd"/>
      <w:r w:rsidRPr="00054824">
        <w:t xml:space="preserve"> posee un etiquetado mixto, de tipo léxico y de tipo sintáctico</w:t>
      </w:r>
      <w:sdt>
        <w:sdtPr>
          <w:id w:val="-477148518"/>
          <w:citation/>
        </w:sdtPr>
        <w:sdtEndPr/>
        <w:sdtContent>
          <w:r w:rsidR="00054824" w:rsidRPr="00054824">
            <w:fldChar w:fldCharType="begin"/>
          </w:r>
          <w:r w:rsidR="00054824" w:rsidRPr="00054824">
            <w:instrText xml:space="preserve"> CITATION syntacticyposTreebank \l 3082 </w:instrText>
          </w:r>
          <w:r w:rsidR="00054824" w:rsidRPr="00054824">
            <w:fldChar w:fldCharType="separate"/>
          </w:r>
          <w:r w:rsidR="00AD02FB">
            <w:rPr>
              <w:noProof/>
            </w:rPr>
            <w:t xml:space="preserve"> </w:t>
          </w:r>
          <w:r w:rsidR="00AD02FB" w:rsidRPr="00AD02FB">
            <w:rPr>
              <w:noProof/>
            </w:rPr>
            <w:t>[13]</w:t>
          </w:r>
          <w:r w:rsidR="00054824" w:rsidRPr="00054824">
            <w:fldChar w:fldCharType="end"/>
          </w:r>
        </w:sdtContent>
      </w:sdt>
      <w:r w:rsidRPr="00054824">
        <w:t>.</w:t>
      </w:r>
    </w:p>
    <w:p w:rsidR="00BF7EEC" w:rsidRDefault="00BF7EEC" w:rsidP="00BF7EEC">
      <w:pPr>
        <w:pStyle w:val="Ttulo2"/>
      </w:pPr>
      <w:bookmarkStart w:id="7" w:name="_Toc503209184"/>
      <w:r>
        <w:t>Tamaño del corpus</w:t>
      </w:r>
      <w:bookmarkEnd w:id="7"/>
    </w:p>
    <w:tbl>
      <w:tblPr>
        <w:tblStyle w:val="Tablaconcuadrcula"/>
        <w:tblW w:w="0" w:type="auto"/>
        <w:tblLook w:val="04A0" w:firstRow="1" w:lastRow="0" w:firstColumn="1" w:lastColumn="0" w:noHBand="0" w:noVBand="1"/>
      </w:tblPr>
      <w:tblGrid>
        <w:gridCol w:w="4898"/>
        <w:gridCol w:w="4899"/>
      </w:tblGrid>
      <w:tr w:rsidR="00734B4D" w:rsidTr="00734B4D">
        <w:tc>
          <w:tcPr>
            <w:tcW w:w="4898" w:type="dxa"/>
          </w:tcPr>
          <w:p w:rsidR="00734B4D" w:rsidRPr="00D41602" w:rsidRDefault="00734B4D" w:rsidP="00D41602">
            <w:pPr>
              <w:jc w:val="center"/>
              <w:rPr>
                <w:b/>
                <w:i/>
              </w:rPr>
            </w:pPr>
            <w:r w:rsidRPr="00D41602">
              <w:rPr>
                <w:b/>
                <w:i/>
              </w:rPr>
              <w:t>Corpus</w:t>
            </w:r>
          </w:p>
        </w:tc>
        <w:tc>
          <w:tcPr>
            <w:tcW w:w="4899" w:type="dxa"/>
          </w:tcPr>
          <w:p w:rsidR="00734B4D" w:rsidRPr="00D41602" w:rsidRDefault="00734B4D" w:rsidP="00D41602">
            <w:pPr>
              <w:jc w:val="center"/>
              <w:rPr>
                <w:b/>
                <w:i/>
              </w:rPr>
            </w:pPr>
            <w:r w:rsidRPr="00D41602">
              <w:rPr>
                <w:b/>
                <w:i/>
              </w:rPr>
              <w:t>Tamaño de Corpus</w:t>
            </w:r>
          </w:p>
        </w:tc>
      </w:tr>
      <w:tr w:rsidR="00734B4D" w:rsidTr="00734B4D">
        <w:tc>
          <w:tcPr>
            <w:tcW w:w="4898" w:type="dxa"/>
          </w:tcPr>
          <w:p w:rsidR="00734B4D" w:rsidRDefault="00734B4D" w:rsidP="00BF7EEC">
            <w:r>
              <w:t>Brown</w:t>
            </w:r>
          </w:p>
        </w:tc>
        <w:tc>
          <w:tcPr>
            <w:tcW w:w="4899" w:type="dxa"/>
          </w:tcPr>
          <w:p w:rsidR="00734B4D" w:rsidRDefault="00734B4D" w:rsidP="00BF7EEC">
            <w:r w:rsidRPr="00734B4D">
              <w:t>500 muestras de 2.000 o más palabras (1.014.312 palabras en total)</w:t>
            </w:r>
            <w:r w:rsidR="00054824">
              <w:t xml:space="preserve"> </w:t>
            </w:r>
            <w:sdt>
              <w:sdtPr>
                <w:id w:val="2092497112"/>
                <w:citation/>
              </w:sdtPr>
              <w:sdtEndPr/>
              <w:sdtContent>
                <w:r w:rsidR="00054824">
                  <w:fldChar w:fldCharType="begin"/>
                </w:r>
                <w:r w:rsidR="00054824">
                  <w:instrText xml:space="preserve"> CITATION brown_corpus_wiki \l 3082 </w:instrText>
                </w:r>
                <w:r w:rsidR="00054824">
                  <w:fldChar w:fldCharType="separate"/>
                </w:r>
                <w:r w:rsidR="00AD02FB" w:rsidRPr="00AD02FB">
                  <w:rPr>
                    <w:noProof/>
                  </w:rPr>
                  <w:t>[5]</w:t>
                </w:r>
                <w:r w:rsidR="00054824">
                  <w:fldChar w:fldCharType="end"/>
                </w:r>
              </w:sdtContent>
            </w:sdt>
          </w:p>
        </w:tc>
      </w:tr>
      <w:tr w:rsidR="00734B4D" w:rsidTr="00734B4D">
        <w:tc>
          <w:tcPr>
            <w:tcW w:w="4898" w:type="dxa"/>
          </w:tcPr>
          <w:p w:rsidR="00734B4D" w:rsidRDefault="00734B4D" w:rsidP="00BF7EEC">
            <w:proofErr w:type="spellStart"/>
            <w:r>
              <w:t>Susanne</w:t>
            </w:r>
            <w:proofErr w:type="spellEnd"/>
          </w:p>
        </w:tc>
        <w:tc>
          <w:tcPr>
            <w:tcW w:w="4899" w:type="dxa"/>
          </w:tcPr>
          <w:p w:rsidR="00734B4D" w:rsidRDefault="00734B4D" w:rsidP="00BF7EEC">
            <w:r w:rsidRPr="00734B4D">
              <w:t>64 Muestras de 2.000 o + palabras cada una (130.000 palabras)</w:t>
            </w:r>
            <w:sdt>
              <w:sdtPr>
                <w:id w:val="1379212971"/>
                <w:citation/>
              </w:sdtPr>
              <w:sdtEndPr/>
              <w:sdtContent>
                <w:r w:rsidR="00054824">
                  <w:fldChar w:fldCharType="begin"/>
                </w:r>
                <w:r w:rsidR="00054824">
                  <w:instrText xml:space="preserve"> CITATION susanneCorpusDoc \l 3082 </w:instrText>
                </w:r>
                <w:r w:rsidR="00054824">
                  <w:fldChar w:fldCharType="separate"/>
                </w:r>
                <w:r w:rsidR="00AD02FB">
                  <w:rPr>
                    <w:noProof/>
                  </w:rPr>
                  <w:t xml:space="preserve"> </w:t>
                </w:r>
                <w:r w:rsidR="00AD02FB" w:rsidRPr="00AD02FB">
                  <w:rPr>
                    <w:noProof/>
                  </w:rPr>
                  <w:t>[14]</w:t>
                </w:r>
                <w:r w:rsidR="00054824">
                  <w:fldChar w:fldCharType="end"/>
                </w:r>
              </w:sdtContent>
            </w:sdt>
          </w:p>
        </w:tc>
      </w:tr>
      <w:tr w:rsidR="00734B4D" w:rsidTr="00734B4D">
        <w:tc>
          <w:tcPr>
            <w:tcW w:w="4898" w:type="dxa"/>
          </w:tcPr>
          <w:p w:rsidR="00734B4D" w:rsidRDefault="00734B4D" w:rsidP="00BF7EEC">
            <w:r>
              <w:t xml:space="preserve">Penn </w:t>
            </w:r>
            <w:proofErr w:type="spellStart"/>
            <w:r>
              <w:t>Treebank</w:t>
            </w:r>
            <w:proofErr w:type="spellEnd"/>
          </w:p>
        </w:tc>
        <w:tc>
          <w:tcPr>
            <w:tcW w:w="4899" w:type="dxa"/>
          </w:tcPr>
          <w:p w:rsidR="00734B4D" w:rsidRDefault="00734B4D" w:rsidP="00734B4D">
            <w:r w:rsidRPr="00734B4D">
              <w:t>4.885.798 palabras en total</w:t>
            </w:r>
          </w:p>
        </w:tc>
      </w:tr>
    </w:tbl>
    <w:p w:rsidR="00BF7EEC" w:rsidRDefault="00BF7EEC" w:rsidP="00BF7EEC"/>
    <w:p w:rsidR="00734B4D" w:rsidRDefault="00734B4D" w:rsidP="00734B4D">
      <w:r w:rsidRPr="00EF0C39">
        <w:t xml:space="preserve">El corpus </w:t>
      </w:r>
      <w:proofErr w:type="spellStart"/>
      <w:r w:rsidRPr="00EF0C39">
        <w:rPr>
          <w:b/>
        </w:rPr>
        <w:t>Susanne</w:t>
      </w:r>
      <w:proofErr w:type="spellEnd"/>
      <w:r w:rsidRPr="00EF0C39">
        <w:t xml:space="preserve"> posee 64 muestras obtenidas de las muestras del corpus </w:t>
      </w:r>
      <w:r w:rsidRPr="00EF0C39">
        <w:rPr>
          <w:b/>
        </w:rPr>
        <w:t>Brown</w:t>
      </w:r>
      <w:r w:rsidRPr="00EF0C39">
        <w:t xml:space="preserve">, y el corpus </w:t>
      </w:r>
      <w:r w:rsidRPr="00EF0C39">
        <w:rPr>
          <w:b/>
        </w:rPr>
        <w:t xml:space="preserve">Penn </w:t>
      </w:r>
      <w:proofErr w:type="spellStart"/>
      <w:r w:rsidRPr="00EF0C39">
        <w:rPr>
          <w:b/>
        </w:rPr>
        <w:t>Treebank</w:t>
      </w:r>
      <w:proofErr w:type="spellEnd"/>
      <w:r w:rsidRPr="00EF0C39">
        <w:t>, obtuvo esas palabras de distintos textos anteriormente numerados.</w:t>
      </w:r>
    </w:p>
    <w:p w:rsidR="00BD3F37" w:rsidRDefault="00BD3F37" w:rsidP="00BD3F37">
      <w:pPr>
        <w:pStyle w:val="Ttulo2"/>
      </w:pPr>
      <w:bookmarkStart w:id="8" w:name="_Toc503209185"/>
      <w:r>
        <w:t>Tamaño del conjunto de etiquetas</w:t>
      </w:r>
      <w:bookmarkEnd w:id="8"/>
    </w:p>
    <w:p w:rsidR="00BD3F37" w:rsidRPr="00BD3F37" w:rsidRDefault="00BD3F37" w:rsidP="00BD3F37"/>
    <w:tbl>
      <w:tblPr>
        <w:tblStyle w:val="Tablaconcuadrcula"/>
        <w:tblW w:w="0" w:type="auto"/>
        <w:tblLook w:val="04A0" w:firstRow="1" w:lastRow="0" w:firstColumn="1" w:lastColumn="0" w:noHBand="0" w:noVBand="1"/>
      </w:tblPr>
      <w:tblGrid>
        <w:gridCol w:w="4898"/>
        <w:gridCol w:w="4899"/>
      </w:tblGrid>
      <w:tr w:rsidR="00BD3F37" w:rsidTr="00BD3F37">
        <w:tc>
          <w:tcPr>
            <w:tcW w:w="4898" w:type="dxa"/>
          </w:tcPr>
          <w:p w:rsidR="00BD3F37" w:rsidRPr="00D41602" w:rsidRDefault="00BD3F37" w:rsidP="00D41602">
            <w:pPr>
              <w:jc w:val="center"/>
              <w:rPr>
                <w:b/>
                <w:i/>
              </w:rPr>
            </w:pPr>
            <w:r w:rsidRPr="00D41602">
              <w:rPr>
                <w:b/>
                <w:i/>
              </w:rPr>
              <w:t>Corpus</w:t>
            </w:r>
          </w:p>
        </w:tc>
        <w:tc>
          <w:tcPr>
            <w:tcW w:w="4899" w:type="dxa"/>
          </w:tcPr>
          <w:p w:rsidR="00BD3F37" w:rsidRPr="00D41602" w:rsidRDefault="00BD3F37" w:rsidP="00D41602">
            <w:pPr>
              <w:jc w:val="center"/>
              <w:rPr>
                <w:b/>
                <w:i/>
              </w:rPr>
            </w:pPr>
            <w:r w:rsidRPr="00D41602">
              <w:rPr>
                <w:b/>
                <w:i/>
              </w:rPr>
              <w:t xml:space="preserve">Tamaño </w:t>
            </w:r>
            <w:r w:rsidR="006C46CB">
              <w:rPr>
                <w:b/>
                <w:i/>
              </w:rPr>
              <w:t xml:space="preserve">conjunto de etiquetas </w:t>
            </w:r>
            <w:r w:rsidRPr="00D41602">
              <w:rPr>
                <w:b/>
                <w:i/>
              </w:rPr>
              <w:t>de</w:t>
            </w:r>
            <w:r w:rsidR="006C46CB">
              <w:rPr>
                <w:b/>
                <w:i/>
              </w:rPr>
              <w:t>l</w:t>
            </w:r>
            <w:r w:rsidRPr="00D41602">
              <w:rPr>
                <w:b/>
                <w:i/>
              </w:rPr>
              <w:t xml:space="preserve"> Corpus</w:t>
            </w:r>
          </w:p>
        </w:tc>
      </w:tr>
      <w:tr w:rsidR="00BD3F37" w:rsidTr="00BD3F37">
        <w:tc>
          <w:tcPr>
            <w:tcW w:w="4898" w:type="dxa"/>
          </w:tcPr>
          <w:p w:rsidR="00BD3F37" w:rsidRDefault="00BD3F37" w:rsidP="00BD3F37">
            <w:r w:rsidRPr="00BD3F37">
              <w:t>Brown</w:t>
            </w:r>
          </w:p>
        </w:tc>
        <w:tc>
          <w:tcPr>
            <w:tcW w:w="4899" w:type="dxa"/>
          </w:tcPr>
          <w:p w:rsidR="00BD3F37" w:rsidRDefault="00BD3F37" w:rsidP="00BD3F37">
            <w:r>
              <w:t>82 divididas en 6 partes:</w:t>
            </w:r>
          </w:p>
          <w:p w:rsidR="00BD3F37" w:rsidRDefault="00BD3F37" w:rsidP="00BD3F37">
            <w:proofErr w:type="spellStart"/>
            <w:r w:rsidRPr="00BD3F37">
              <w:t>A.Partes</w:t>
            </w:r>
            <w:proofErr w:type="spellEnd"/>
            <w:r w:rsidRPr="00BD3F37">
              <w:t xml:space="preserve"> de la oración Nombre, común y propio, verbo, adjetivo....</w:t>
            </w:r>
            <w:r w:rsidRPr="00BD3F37">
              <w:br/>
              <w:t>B. Función de las palabras: determinantes, preposiciones, conjunciones...</w:t>
            </w:r>
            <w:r w:rsidRPr="00BD3F37">
              <w:br/>
              <w:t>C. Palabras individuales importantes: no, infinito existencial, la forma del verbo.</w:t>
            </w:r>
            <w:r w:rsidRPr="00BD3F37">
              <w:br/>
              <w:t>D. Las marcas de puntuación de importancia sintáctica.</w:t>
            </w:r>
            <w:r w:rsidRPr="00BD3F37">
              <w:br/>
              <w:t>E. Morfemas flexivos.</w:t>
            </w:r>
            <w:r w:rsidRPr="00BD3F37">
              <w:br/>
              <w:t>F. Dos etiquetas (FM y NC) PALABRAS extranjera o citada.</w:t>
            </w:r>
          </w:p>
        </w:tc>
      </w:tr>
      <w:tr w:rsidR="00BD3F37" w:rsidTr="00BD3F37">
        <w:tc>
          <w:tcPr>
            <w:tcW w:w="4898" w:type="dxa"/>
          </w:tcPr>
          <w:p w:rsidR="00BD3F37" w:rsidRDefault="00BD3F37" w:rsidP="00BD3F37">
            <w:proofErr w:type="spellStart"/>
            <w:r w:rsidRPr="00BD3F37">
              <w:lastRenderedPageBreak/>
              <w:t>Susanne</w:t>
            </w:r>
            <w:proofErr w:type="spellEnd"/>
          </w:p>
        </w:tc>
        <w:tc>
          <w:tcPr>
            <w:tcW w:w="4899" w:type="dxa"/>
          </w:tcPr>
          <w:p w:rsidR="00BD3F37" w:rsidRDefault="00BD3F37" w:rsidP="00BD3F37">
            <w:r w:rsidRPr="00BD3F37">
              <w:t xml:space="preserve">353 </w:t>
            </w:r>
            <w:proofErr w:type="spellStart"/>
            <w:r w:rsidRPr="00BD3F37">
              <w:t>wordtags</w:t>
            </w:r>
            <w:proofErr w:type="spellEnd"/>
            <w:r w:rsidRPr="00BD3F37">
              <w:t xml:space="preserve"> (sin contar las etiquetas para expresiones gramaticales)</w:t>
            </w:r>
          </w:p>
        </w:tc>
      </w:tr>
      <w:tr w:rsidR="00BD3F37" w:rsidTr="00BD3F37">
        <w:tc>
          <w:tcPr>
            <w:tcW w:w="4898" w:type="dxa"/>
          </w:tcPr>
          <w:p w:rsidR="00BD3F37" w:rsidRDefault="00BD3F37" w:rsidP="00BD3F37">
            <w:r w:rsidRPr="00BD3F37">
              <w:t xml:space="preserve">Penn </w:t>
            </w:r>
            <w:proofErr w:type="spellStart"/>
            <w:r w:rsidRPr="00BD3F37">
              <w:t>Treebank</w:t>
            </w:r>
            <w:proofErr w:type="spellEnd"/>
          </w:p>
        </w:tc>
        <w:tc>
          <w:tcPr>
            <w:tcW w:w="4899" w:type="dxa"/>
          </w:tcPr>
          <w:p w:rsidR="00BD3F37" w:rsidRDefault="00BD3F37" w:rsidP="00A22874">
            <w:r w:rsidRPr="00BD3F37">
              <w:t>36 y 12 para puntuaciones y símbolos en el etiquetado léxico.</w:t>
            </w:r>
            <w:r w:rsidR="00A22874">
              <w:t xml:space="preserve"> Para este </w:t>
            </w:r>
            <w:proofErr w:type="spellStart"/>
            <w:r w:rsidR="00A22874">
              <w:t>cas</w:t>
            </w:r>
            <w:proofErr w:type="spellEnd"/>
            <w:r w:rsidR="00A22874">
              <w:t xml:space="preserve"> podemos ver todas las etiquetas utilizadas en la siguiente referencia </w:t>
            </w:r>
            <w:sdt>
              <w:sdtPr>
                <w:id w:val="631451919"/>
                <w:citation/>
              </w:sdtPr>
              <w:sdtEndPr/>
              <w:sdtContent>
                <w:r w:rsidR="00A22874">
                  <w:fldChar w:fldCharType="begin"/>
                </w:r>
                <w:r w:rsidR="00A22874">
                  <w:instrText xml:space="preserve"> CITATION tipos_etiqueta_treebank \l 3082 </w:instrText>
                </w:r>
                <w:r w:rsidR="00A22874">
                  <w:fldChar w:fldCharType="separate"/>
                </w:r>
                <w:r w:rsidR="00AD02FB" w:rsidRPr="00AD02FB">
                  <w:rPr>
                    <w:noProof/>
                  </w:rPr>
                  <w:t>[15]</w:t>
                </w:r>
                <w:r w:rsidR="00A22874">
                  <w:fldChar w:fldCharType="end"/>
                </w:r>
              </w:sdtContent>
            </w:sdt>
            <w:r w:rsidRPr="00BD3F37">
              <w:br/>
              <w:t>Para el etiquetado sintáctico 14 y además 4 más para elementos nulos</w:t>
            </w:r>
            <w:r w:rsidR="00A22874">
              <w:t xml:space="preserve">. </w:t>
            </w:r>
            <w:sdt>
              <w:sdtPr>
                <w:id w:val="1006640349"/>
                <w:citation/>
              </w:sdtPr>
              <w:sdtEndPr/>
              <w:sdtContent>
                <w:r w:rsidR="00A22874">
                  <w:fldChar w:fldCharType="begin"/>
                </w:r>
                <w:r w:rsidR="00A22874">
                  <w:instrText xml:space="preserve"> CITATION etiquetas_treebank \l 3082 </w:instrText>
                </w:r>
                <w:r w:rsidR="00A22874">
                  <w:fldChar w:fldCharType="separate"/>
                </w:r>
                <w:r w:rsidR="00AD02FB" w:rsidRPr="00AD02FB">
                  <w:rPr>
                    <w:noProof/>
                  </w:rPr>
                  <w:t>[16]</w:t>
                </w:r>
                <w:r w:rsidR="00A22874">
                  <w:fldChar w:fldCharType="end"/>
                </w:r>
              </w:sdtContent>
            </w:sdt>
          </w:p>
        </w:tc>
      </w:tr>
    </w:tbl>
    <w:p w:rsidR="00BD3F37" w:rsidRDefault="00BD3F37" w:rsidP="00BD3F37">
      <w:pPr>
        <w:pStyle w:val="Ttulo2"/>
      </w:pPr>
      <w:bookmarkStart w:id="9" w:name="_Toc503209186"/>
      <w:r>
        <w:t>Temáticas incluidas</w:t>
      </w:r>
      <w:bookmarkEnd w:id="9"/>
    </w:p>
    <w:tbl>
      <w:tblPr>
        <w:tblStyle w:val="Tablaconcuadrcula"/>
        <w:tblW w:w="0" w:type="auto"/>
        <w:tblLook w:val="04A0" w:firstRow="1" w:lastRow="0" w:firstColumn="1" w:lastColumn="0" w:noHBand="0" w:noVBand="1"/>
      </w:tblPr>
      <w:tblGrid>
        <w:gridCol w:w="4898"/>
        <w:gridCol w:w="4899"/>
      </w:tblGrid>
      <w:tr w:rsidR="00BD3F37" w:rsidRPr="008F5B3B" w:rsidTr="00BD77C7">
        <w:tc>
          <w:tcPr>
            <w:tcW w:w="4898" w:type="dxa"/>
          </w:tcPr>
          <w:p w:rsidR="00BD3F37" w:rsidRPr="00D41602" w:rsidRDefault="00BD3F37" w:rsidP="00D41602">
            <w:pPr>
              <w:spacing w:after="200" w:line="276" w:lineRule="auto"/>
              <w:jc w:val="center"/>
              <w:rPr>
                <w:b/>
                <w:i/>
              </w:rPr>
            </w:pPr>
            <w:r w:rsidRPr="00D41602">
              <w:rPr>
                <w:b/>
                <w:i/>
              </w:rPr>
              <w:t>Corpus</w:t>
            </w:r>
          </w:p>
        </w:tc>
        <w:tc>
          <w:tcPr>
            <w:tcW w:w="4899" w:type="dxa"/>
          </w:tcPr>
          <w:p w:rsidR="00BD3F37" w:rsidRPr="00D41602" w:rsidRDefault="000730C8" w:rsidP="00D41602">
            <w:pPr>
              <w:spacing w:after="200" w:line="276" w:lineRule="auto"/>
              <w:jc w:val="center"/>
              <w:rPr>
                <w:b/>
                <w:i/>
              </w:rPr>
            </w:pPr>
            <w:r>
              <w:rPr>
                <w:b/>
                <w:i/>
              </w:rPr>
              <w:t>Temáticas incluidas</w:t>
            </w:r>
          </w:p>
        </w:tc>
      </w:tr>
      <w:tr w:rsidR="00BD3F37" w:rsidRPr="008F5B3B" w:rsidTr="00BD77C7">
        <w:tc>
          <w:tcPr>
            <w:tcW w:w="4898" w:type="dxa"/>
          </w:tcPr>
          <w:p w:rsidR="00BD3F37" w:rsidRPr="008F5B3B" w:rsidRDefault="00BD3F37" w:rsidP="00BD3F37">
            <w:pPr>
              <w:spacing w:after="200" w:line="276" w:lineRule="auto"/>
            </w:pPr>
            <w:r w:rsidRPr="008F5B3B">
              <w:t>Brown</w:t>
            </w:r>
          </w:p>
        </w:tc>
        <w:tc>
          <w:tcPr>
            <w:tcW w:w="4899" w:type="dxa"/>
          </w:tcPr>
          <w:p w:rsidR="00BD3F37" w:rsidRPr="008F5B3B" w:rsidRDefault="00BD3F37" w:rsidP="00BD3F37">
            <w:pPr>
              <w:spacing w:after="200"/>
            </w:pPr>
            <w:r w:rsidRPr="008F5B3B">
              <w:t>A. DE PRENSA: Reportaje</w:t>
            </w:r>
          </w:p>
          <w:p w:rsidR="00BD3F37" w:rsidRPr="008F5B3B" w:rsidRDefault="00BD3F37" w:rsidP="00BD3F37">
            <w:pPr>
              <w:spacing w:after="200"/>
            </w:pPr>
            <w:r w:rsidRPr="008F5B3B">
              <w:t>B. PRENSA: Editorial</w:t>
            </w:r>
          </w:p>
          <w:p w:rsidR="00BD3F37" w:rsidRPr="008F5B3B" w:rsidRDefault="00BD3F37" w:rsidP="00BD3F37">
            <w:pPr>
              <w:spacing w:after="200"/>
            </w:pPr>
            <w:r w:rsidRPr="008F5B3B">
              <w:t>C. DE PRENSA: Comentarios</w:t>
            </w:r>
          </w:p>
          <w:p w:rsidR="00BD3F37" w:rsidRPr="008F5B3B" w:rsidRDefault="00BD3F37" w:rsidP="00BD3F37">
            <w:pPr>
              <w:spacing w:after="200"/>
            </w:pPr>
            <w:r w:rsidRPr="008F5B3B">
              <w:t>D. RELIGIÓN</w:t>
            </w:r>
          </w:p>
          <w:p w:rsidR="00BD3F37" w:rsidRPr="008F5B3B" w:rsidRDefault="00BD3F37" w:rsidP="00BD3F37">
            <w:pPr>
              <w:spacing w:after="200"/>
            </w:pPr>
            <w:r w:rsidRPr="008F5B3B">
              <w:t>E. HABILIDAD Y HOBBIES</w:t>
            </w:r>
          </w:p>
          <w:p w:rsidR="00BD3F37" w:rsidRPr="008F5B3B" w:rsidRDefault="00BD3F37" w:rsidP="00BD3F37">
            <w:pPr>
              <w:spacing w:after="200"/>
            </w:pPr>
            <w:r w:rsidRPr="008F5B3B">
              <w:t>F. POPULAR LORE</w:t>
            </w:r>
          </w:p>
          <w:p w:rsidR="00BD3F37" w:rsidRPr="008F5B3B" w:rsidRDefault="0065516F" w:rsidP="00BD3F37">
            <w:pPr>
              <w:spacing w:after="200"/>
            </w:pPr>
            <w:r>
              <w:t>G. Bellas Letras</w:t>
            </w:r>
          </w:p>
          <w:p w:rsidR="00BD3F37" w:rsidRPr="008F5B3B" w:rsidRDefault="00BD3F37" w:rsidP="00BD3F37">
            <w:pPr>
              <w:spacing w:after="200"/>
            </w:pPr>
            <w:r w:rsidRPr="008F5B3B">
              <w:t>H. VARIOS: Gobierno de los EE.UU. y los órganos de Lujo</w:t>
            </w:r>
          </w:p>
          <w:p w:rsidR="00BD3F37" w:rsidRPr="008F5B3B" w:rsidRDefault="00BD3F37" w:rsidP="00BD3F37">
            <w:pPr>
              <w:spacing w:after="200"/>
            </w:pPr>
            <w:r w:rsidRPr="008F5B3B">
              <w:t>J. APRENDIDAS</w:t>
            </w:r>
          </w:p>
          <w:p w:rsidR="00BD3F37" w:rsidRPr="008F5B3B" w:rsidRDefault="00BD3F37" w:rsidP="00BD3F37">
            <w:pPr>
              <w:spacing w:after="200"/>
            </w:pPr>
            <w:r w:rsidRPr="008F5B3B">
              <w:t>K. FICCIÓN: General</w:t>
            </w:r>
          </w:p>
          <w:p w:rsidR="00BD3F37" w:rsidRPr="008F5B3B" w:rsidRDefault="00BD3F37" w:rsidP="00BD3F37">
            <w:pPr>
              <w:spacing w:after="200"/>
            </w:pPr>
            <w:r w:rsidRPr="008F5B3B">
              <w:t>L. FICCIÓN: Misterio y ficción de detectives</w:t>
            </w:r>
          </w:p>
          <w:p w:rsidR="00BD3F37" w:rsidRPr="008F5B3B" w:rsidRDefault="00BD3F37" w:rsidP="00BD3F37">
            <w:pPr>
              <w:spacing w:after="200"/>
            </w:pPr>
            <w:r w:rsidRPr="008F5B3B">
              <w:t>M. FICCIÓN: Ciencia</w:t>
            </w:r>
          </w:p>
          <w:p w:rsidR="00BD3F37" w:rsidRPr="008F5B3B" w:rsidRDefault="00BD3F37" w:rsidP="00BD3F37">
            <w:pPr>
              <w:spacing w:after="200"/>
            </w:pPr>
            <w:r w:rsidRPr="008F5B3B">
              <w:t>N. FICCIÓN: Aventura y Occidental</w:t>
            </w:r>
          </w:p>
          <w:p w:rsidR="00BD3F37" w:rsidRPr="008F5B3B" w:rsidRDefault="00BD3F37" w:rsidP="00BD3F37">
            <w:pPr>
              <w:spacing w:after="200"/>
            </w:pPr>
            <w:r w:rsidRPr="008F5B3B">
              <w:t xml:space="preserve">P. FICCIÓN: Romance y </w:t>
            </w:r>
            <w:proofErr w:type="spellStart"/>
            <w:r w:rsidRPr="008F5B3B">
              <w:t>Love</w:t>
            </w:r>
            <w:proofErr w:type="spellEnd"/>
            <w:r w:rsidRPr="008F5B3B">
              <w:t xml:space="preserve"> </w:t>
            </w:r>
            <w:proofErr w:type="spellStart"/>
            <w:r w:rsidRPr="008F5B3B">
              <w:t>Story</w:t>
            </w:r>
            <w:proofErr w:type="spellEnd"/>
          </w:p>
          <w:p w:rsidR="00BD3F37" w:rsidRDefault="00BD3F37" w:rsidP="0065516F">
            <w:pPr>
              <w:spacing w:after="200" w:line="276" w:lineRule="auto"/>
            </w:pPr>
            <w:r w:rsidRPr="008F5B3B">
              <w:t>R. HUMOR</w:t>
            </w:r>
          </w:p>
          <w:p w:rsidR="0065516F" w:rsidRPr="008F5B3B" w:rsidRDefault="00182C7C" w:rsidP="0065516F">
            <w:pPr>
              <w:spacing w:after="200" w:line="276" w:lineRule="auto"/>
            </w:pPr>
            <w:sdt>
              <w:sdtPr>
                <w:id w:val="1761862664"/>
                <w:citation/>
              </w:sdtPr>
              <w:sdtEndPr/>
              <w:sdtContent>
                <w:r w:rsidR="0065516F">
                  <w:fldChar w:fldCharType="begin"/>
                </w:r>
                <w:r w:rsidR="0065516F">
                  <w:instrText xml:space="preserve"> CITATION brown_corpus_wiki \l 3082 </w:instrText>
                </w:r>
                <w:r w:rsidR="0065516F">
                  <w:fldChar w:fldCharType="separate"/>
                </w:r>
                <w:r w:rsidR="00AD02FB" w:rsidRPr="00AD02FB">
                  <w:rPr>
                    <w:noProof/>
                  </w:rPr>
                  <w:t>[5]</w:t>
                </w:r>
                <w:r w:rsidR="0065516F">
                  <w:fldChar w:fldCharType="end"/>
                </w:r>
              </w:sdtContent>
            </w:sdt>
          </w:p>
        </w:tc>
      </w:tr>
      <w:tr w:rsidR="00BD3F37" w:rsidRPr="008F5B3B" w:rsidTr="00BD77C7">
        <w:tc>
          <w:tcPr>
            <w:tcW w:w="4898" w:type="dxa"/>
          </w:tcPr>
          <w:p w:rsidR="00BD3F37" w:rsidRPr="008F5B3B" w:rsidRDefault="00BD3F37" w:rsidP="00BD3F37">
            <w:pPr>
              <w:spacing w:after="200" w:line="276" w:lineRule="auto"/>
            </w:pPr>
            <w:proofErr w:type="spellStart"/>
            <w:r w:rsidRPr="008F5B3B">
              <w:t>Susanne</w:t>
            </w:r>
            <w:proofErr w:type="spellEnd"/>
          </w:p>
        </w:tc>
        <w:tc>
          <w:tcPr>
            <w:tcW w:w="4899" w:type="dxa"/>
          </w:tcPr>
          <w:p w:rsidR="00BD3F37" w:rsidRPr="008F5B3B" w:rsidRDefault="00BD3F37" w:rsidP="00BD3F37">
            <w:r w:rsidRPr="008F5B3B">
              <w:t>Las temáticas que contiene son obtenidas del corpus Brown:</w:t>
            </w:r>
          </w:p>
          <w:p w:rsidR="00BD3F37" w:rsidRPr="008F5B3B" w:rsidRDefault="00BD3F37" w:rsidP="00BD3F37">
            <w:r w:rsidRPr="008F5B3B">
              <w:t>A. De Prensa.</w:t>
            </w:r>
          </w:p>
          <w:p w:rsidR="00BD3F37" w:rsidRPr="008F5B3B" w:rsidRDefault="00BD3F37" w:rsidP="00BD3F37">
            <w:r w:rsidRPr="008F5B3B">
              <w:t>G. Bellas Letras.</w:t>
            </w:r>
          </w:p>
          <w:p w:rsidR="00BD3F37" w:rsidRPr="008F5B3B" w:rsidRDefault="00BD3F37" w:rsidP="00BD3F37">
            <w:r w:rsidRPr="008F5B3B">
              <w:t>J. Aprendidas</w:t>
            </w:r>
          </w:p>
          <w:p w:rsidR="00BD3F37" w:rsidRPr="008F5B3B" w:rsidRDefault="00BD3F37" w:rsidP="00BD3F37">
            <w:pPr>
              <w:spacing w:after="200" w:line="276" w:lineRule="auto"/>
            </w:pPr>
            <w:r w:rsidRPr="008F5B3B">
              <w:t>N. Ficción : Aventura y Occidental.</w:t>
            </w:r>
          </w:p>
        </w:tc>
      </w:tr>
      <w:tr w:rsidR="00BD3F37" w:rsidRPr="008F5B3B" w:rsidTr="00BD77C7">
        <w:tc>
          <w:tcPr>
            <w:tcW w:w="4898" w:type="dxa"/>
          </w:tcPr>
          <w:p w:rsidR="00BD3F37" w:rsidRPr="008F5B3B" w:rsidRDefault="00BD3F37" w:rsidP="00BD3F37">
            <w:pPr>
              <w:spacing w:after="200" w:line="276" w:lineRule="auto"/>
            </w:pPr>
            <w:r w:rsidRPr="008F5B3B">
              <w:lastRenderedPageBreak/>
              <w:t xml:space="preserve">Penn </w:t>
            </w:r>
            <w:proofErr w:type="spellStart"/>
            <w:r w:rsidRPr="008F5B3B">
              <w:t>Treebank</w:t>
            </w:r>
            <w:proofErr w:type="spellEnd"/>
          </w:p>
        </w:tc>
        <w:tc>
          <w:tcPr>
            <w:tcW w:w="4899" w:type="dxa"/>
          </w:tcPr>
          <w:p w:rsidR="00BD3F37" w:rsidRDefault="00AD02FB" w:rsidP="00BD3F37">
            <w:pPr>
              <w:spacing w:after="200" w:line="276" w:lineRule="auto"/>
            </w:pPr>
            <w:r>
              <w:t>Diarios</w:t>
            </w:r>
          </w:p>
          <w:p w:rsidR="00AD02FB" w:rsidRPr="008F5B3B" w:rsidRDefault="00AD02FB" w:rsidP="00BD3F37">
            <w:pPr>
              <w:spacing w:after="200" w:line="276" w:lineRule="auto"/>
            </w:pPr>
            <w:r>
              <w:t>Revistas</w:t>
            </w:r>
            <w:sdt>
              <w:sdtPr>
                <w:id w:val="-357422786"/>
                <w:citation/>
              </w:sdtPr>
              <w:sdtEndPr/>
              <w:sdtContent>
                <w:r>
                  <w:fldChar w:fldCharType="begin"/>
                </w:r>
                <w:r>
                  <w:instrText xml:space="preserve"> CITATION tematicas_treebank \l 3082 </w:instrText>
                </w:r>
                <w:r>
                  <w:fldChar w:fldCharType="separate"/>
                </w:r>
                <w:r>
                  <w:rPr>
                    <w:noProof/>
                  </w:rPr>
                  <w:t xml:space="preserve"> </w:t>
                </w:r>
                <w:r w:rsidRPr="00AD02FB">
                  <w:rPr>
                    <w:noProof/>
                  </w:rPr>
                  <w:t>[17]</w:t>
                </w:r>
                <w:r>
                  <w:fldChar w:fldCharType="end"/>
                </w:r>
              </w:sdtContent>
            </w:sdt>
          </w:p>
        </w:tc>
      </w:tr>
    </w:tbl>
    <w:p w:rsidR="008F5B3B" w:rsidRDefault="008F5B3B" w:rsidP="008F5B3B">
      <w:pPr>
        <w:pStyle w:val="Ttulo2"/>
      </w:pPr>
      <w:bookmarkStart w:id="10" w:name="_Toc503209187"/>
      <w:r>
        <w:t>Procedencia</w:t>
      </w:r>
      <w:bookmarkEnd w:id="10"/>
    </w:p>
    <w:tbl>
      <w:tblPr>
        <w:tblStyle w:val="Tablaconcuadrcula"/>
        <w:tblW w:w="0" w:type="auto"/>
        <w:tblLook w:val="04A0" w:firstRow="1" w:lastRow="0" w:firstColumn="1" w:lastColumn="0" w:noHBand="0" w:noVBand="1"/>
      </w:tblPr>
      <w:tblGrid>
        <w:gridCol w:w="4898"/>
        <w:gridCol w:w="4899"/>
      </w:tblGrid>
      <w:tr w:rsidR="008F5B3B" w:rsidRPr="008F5B3B" w:rsidTr="00BD77C7">
        <w:tc>
          <w:tcPr>
            <w:tcW w:w="4898" w:type="dxa"/>
          </w:tcPr>
          <w:p w:rsidR="008F5B3B" w:rsidRPr="00D41602" w:rsidRDefault="008F5B3B" w:rsidP="00D41602">
            <w:pPr>
              <w:spacing w:after="200" w:line="276" w:lineRule="auto"/>
              <w:jc w:val="center"/>
              <w:rPr>
                <w:b/>
                <w:i/>
              </w:rPr>
            </w:pPr>
            <w:r w:rsidRPr="00D41602">
              <w:rPr>
                <w:b/>
                <w:i/>
              </w:rPr>
              <w:t>Corpus</w:t>
            </w:r>
          </w:p>
        </w:tc>
        <w:tc>
          <w:tcPr>
            <w:tcW w:w="4899" w:type="dxa"/>
          </w:tcPr>
          <w:p w:rsidR="008F5B3B" w:rsidRPr="00D41602" w:rsidRDefault="000730C8" w:rsidP="00D41602">
            <w:pPr>
              <w:spacing w:after="200" w:line="276" w:lineRule="auto"/>
              <w:jc w:val="center"/>
              <w:rPr>
                <w:b/>
                <w:i/>
              </w:rPr>
            </w:pPr>
            <w:r>
              <w:rPr>
                <w:b/>
                <w:i/>
              </w:rPr>
              <w:t>Procedencias de textos</w:t>
            </w:r>
          </w:p>
        </w:tc>
      </w:tr>
      <w:tr w:rsidR="008F5B3B" w:rsidRPr="008F5B3B" w:rsidTr="00BD77C7">
        <w:tc>
          <w:tcPr>
            <w:tcW w:w="4898" w:type="dxa"/>
          </w:tcPr>
          <w:p w:rsidR="008F5B3B" w:rsidRPr="008F5B3B" w:rsidRDefault="008F5B3B" w:rsidP="008F5B3B">
            <w:pPr>
              <w:spacing w:after="200" w:line="276" w:lineRule="auto"/>
            </w:pPr>
            <w:r w:rsidRPr="008F5B3B">
              <w:t>Brown</w:t>
            </w:r>
          </w:p>
        </w:tc>
        <w:tc>
          <w:tcPr>
            <w:tcW w:w="4899" w:type="dxa"/>
          </w:tcPr>
          <w:p w:rsidR="008F5B3B" w:rsidRPr="008F5B3B" w:rsidRDefault="008F5B3B" w:rsidP="008F5B3B">
            <w:pPr>
              <w:spacing w:after="200" w:line="276" w:lineRule="auto"/>
            </w:pPr>
            <w:r w:rsidRPr="008F5B3B">
              <w:t>R. HUMOR </w:t>
            </w:r>
            <w:r w:rsidRPr="008F5B3B">
              <w:rPr>
                <w:i/>
                <w:iCs/>
              </w:rPr>
              <w:t>(9 textos)</w:t>
            </w:r>
          </w:p>
        </w:tc>
      </w:tr>
      <w:tr w:rsidR="008F5B3B" w:rsidRPr="008F5B3B" w:rsidTr="00BD77C7">
        <w:tc>
          <w:tcPr>
            <w:tcW w:w="4898" w:type="dxa"/>
          </w:tcPr>
          <w:p w:rsidR="008F5B3B" w:rsidRPr="008F5B3B" w:rsidRDefault="008F5B3B" w:rsidP="008F5B3B">
            <w:pPr>
              <w:spacing w:after="200" w:line="276" w:lineRule="auto"/>
            </w:pPr>
            <w:proofErr w:type="spellStart"/>
            <w:r w:rsidRPr="008F5B3B">
              <w:t>Susanne</w:t>
            </w:r>
            <w:proofErr w:type="spellEnd"/>
          </w:p>
        </w:tc>
        <w:tc>
          <w:tcPr>
            <w:tcW w:w="4899" w:type="dxa"/>
          </w:tcPr>
          <w:p w:rsidR="008F5B3B" w:rsidRPr="008F5B3B" w:rsidRDefault="008F5B3B" w:rsidP="00D41602">
            <w:pPr>
              <w:spacing w:after="200" w:line="276" w:lineRule="auto"/>
            </w:pPr>
            <w:r w:rsidRPr="008F5B3B">
              <w:t xml:space="preserve">El </w:t>
            </w:r>
            <w:proofErr w:type="spellStart"/>
            <w:r w:rsidRPr="008F5B3B">
              <w:t>Susanne</w:t>
            </w:r>
            <w:proofErr w:type="spellEnd"/>
            <w:r w:rsidRPr="008F5B3B">
              <w:t xml:space="preserve"> procede del corpus Brown, de 64 de las 500 muestras que posee el corpus Brown, y fue creado para mejorar su análisis probabilístico.</w:t>
            </w:r>
          </w:p>
        </w:tc>
      </w:tr>
      <w:tr w:rsidR="008F5B3B" w:rsidRPr="008F5B3B" w:rsidTr="00BD77C7">
        <w:tc>
          <w:tcPr>
            <w:tcW w:w="4898" w:type="dxa"/>
          </w:tcPr>
          <w:p w:rsidR="008F5B3B" w:rsidRPr="008F5B3B" w:rsidRDefault="008F5B3B" w:rsidP="008F5B3B">
            <w:pPr>
              <w:spacing w:after="200" w:line="276" w:lineRule="auto"/>
            </w:pPr>
            <w:r w:rsidRPr="008F5B3B">
              <w:t xml:space="preserve">Penn </w:t>
            </w:r>
            <w:proofErr w:type="spellStart"/>
            <w:r w:rsidRPr="008F5B3B">
              <w:t>Treebank</w:t>
            </w:r>
            <w:proofErr w:type="spellEnd"/>
          </w:p>
        </w:tc>
        <w:tc>
          <w:tcPr>
            <w:tcW w:w="4899" w:type="dxa"/>
          </w:tcPr>
          <w:p w:rsidR="00D41602" w:rsidRPr="00D41602" w:rsidRDefault="00D41602" w:rsidP="00D41602">
            <w:r w:rsidRPr="00D41602">
              <w:t>Procede de los siguientes documentos:</w:t>
            </w:r>
          </w:p>
          <w:p w:rsidR="00D41602" w:rsidRPr="00D41602" w:rsidRDefault="00D41602" w:rsidP="00D41602">
            <w:pPr>
              <w:numPr>
                <w:ilvl w:val="0"/>
                <w:numId w:val="11"/>
              </w:numPr>
              <w:spacing w:after="200" w:line="276" w:lineRule="auto"/>
              <w:rPr>
                <w:lang w:val="en-US"/>
              </w:rPr>
            </w:pPr>
            <w:r>
              <w:rPr>
                <w:lang w:val="en-US"/>
              </w:rPr>
              <w:t>Dept. of Energy abstract</w:t>
            </w:r>
          </w:p>
          <w:p w:rsidR="00D41602" w:rsidRPr="00D41602" w:rsidRDefault="00D41602" w:rsidP="00D41602">
            <w:pPr>
              <w:numPr>
                <w:ilvl w:val="0"/>
                <w:numId w:val="11"/>
              </w:numPr>
              <w:spacing w:after="200" w:line="276" w:lineRule="auto"/>
              <w:rPr>
                <w:lang w:val="en-US"/>
              </w:rPr>
            </w:pPr>
            <w:r w:rsidRPr="00D41602">
              <w:rPr>
                <w:lang w:val="en-US"/>
              </w:rPr>
              <w:t>Dow Jones Newswire stories</w:t>
            </w:r>
          </w:p>
          <w:p w:rsidR="00D41602" w:rsidRPr="00D41602" w:rsidRDefault="00D41602" w:rsidP="00D41602">
            <w:pPr>
              <w:numPr>
                <w:ilvl w:val="0"/>
                <w:numId w:val="11"/>
              </w:numPr>
              <w:spacing w:after="200" w:line="276" w:lineRule="auto"/>
              <w:rPr>
                <w:lang w:val="en-US"/>
              </w:rPr>
            </w:pPr>
            <w:r w:rsidRPr="00D41602">
              <w:rPr>
                <w:lang w:val="en-US"/>
              </w:rPr>
              <w:t>Dept. of Agriculture bulletins</w:t>
            </w:r>
          </w:p>
          <w:p w:rsidR="00D41602" w:rsidRPr="00D41602" w:rsidRDefault="00D41602" w:rsidP="00D41602">
            <w:pPr>
              <w:numPr>
                <w:ilvl w:val="0"/>
                <w:numId w:val="11"/>
              </w:numPr>
              <w:spacing w:after="200" w:line="276" w:lineRule="auto"/>
              <w:rPr>
                <w:lang w:val="en-US"/>
              </w:rPr>
            </w:pPr>
            <w:r w:rsidRPr="00D41602">
              <w:rPr>
                <w:lang w:val="en-US"/>
              </w:rPr>
              <w:t>Library of America texts</w:t>
            </w:r>
          </w:p>
          <w:p w:rsidR="00D41602" w:rsidRPr="00D41602" w:rsidRDefault="00D41602" w:rsidP="00D41602">
            <w:pPr>
              <w:numPr>
                <w:ilvl w:val="0"/>
                <w:numId w:val="11"/>
              </w:numPr>
              <w:spacing w:after="200" w:line="276" w:lineRule="auto"/>
              <w:rPr>
                <w:lang w:val="en-US"/>
              </w:rPr>
            </w:pPr>
            <w:r w:rsidRPr="00D41602">
              <w:rPr>
                <w:lang w:val="en-US"/>
              </w:rPr>
              <w:t>MUC-3 messages</w:t>
            </w:r>
          </w:p>
          <w:p w:rsidR="00D41602" w:rsidRPr="00D41602" w:rsidRDefault="00D41602" w:rsidP="00D41602">
            <w:pPr>
              <w:numPr>
                <w:ilvl w:val="0"/>
                <w:numId w:val="11"/>
              </w:numPr>
              <w:spacing w:after="200" w:line="276" w:lineRule="auto"/>
              <w:rPr>
                <w:lang w:val="en-US"/>
              </w:rPr>
            </w:pPr>
            <w:r w:rsidRPr="00D41602">
              <w:rPr>
                <w:lang w:val="en-US"/>
              </w:rPr>
              <w:t>IBM Manual sentences</w:t>
            </w:r>
          </w:p>
          <w:p w:rsidR="00D41602" w:rsidRPr="00D41602" w:rsidRDefault="00D41602" w:rsidP="00D41602">
            <w:pPr>
              <w:numPr>
                <w:ilvl w:val="0"/>
                <w:numId w:val="11"/>
              </w:numPr>
              <w:spacing w:after="200" w:line="276" w:lineRule="auto"/>
              <w:rPr>
                <w:lang w:val="en-US"/>
              </w:rPr>
            </w:pPr>
            <w:r>
              <w:rPr>
                <w:lang w:val="en-US"/>
              </w:rPr>
              <w:t>WBUR radio transcripts</w:t>
            </w:r>
          </w:p>
          <w:p w:rsidR="006C46CB" w:rsidRDefault="00D41602" w:rsidP="00D41602">
            <w:pPr>
              <w:numPr>
                <w:ilvl w:val="0"/>
                <w:numId w:val="11"/>
              </w:numPr>
              <w:spacing w:after="200" w:line="276" w:lineRule="auto"/>
              <w:rPr>
                <w:lang w:val="en-US"/>
              </w:rPr>
            </w:pPr>
            <w:r w:rsidRPr="00D41602">
              <w:rPr>
                <w:lang w:val="en-US"/>
              </w:rPr>
              <w:t>ATIS sent</w:t>
            </w:r>
            <w:r>
              <w:rPr>
                <w:lang w:val="en-US"/>
              </w:rPr>
              <w:t>ences</w:t>
            </w:r>
          </w:p>
          <w:p w:rsidR="008F5B3B" w:rsidRPr="006C46CB" w:rsidRDefault="00D41602" w:rsidP="00D41602">
            <w:pPr>
              <w:numPr>
                <w:ilvl w:val="0"/>
                <w:numId w:val="11"/>
              </w:numPr>
              <w:spacing w:after="200" w:line="276" w:lineRule="auto"/>
              <w:rPr>
                <w:lang w:val="en-US"/>
              </w:rPr>
            </w:pPr>
            <w:r w:rsidRPr="006C46CB">
              <w:rPr>
                <w:lang w:val="en-US"/>
              </w:rPr>
              <w:t>Brown Corpus, retagged</w:t>
            </w:r>
          </w:p>
        </w:tc>
      </w:tr>
    </w:tbl>
    <w:p w:rsidR="008F5B3B" w:rsidRPr="008F5B3B" w:rsidRDefault="008F5B3B" w:rsidP="008F5B3B"/>
    <w:p w:rsidR="00BD3F37" w:rsidRDefault="00BD3F37">
      <w:r>
        <w:br w:type="page"/>
      </w:r>
    </w:p>
    <w:p w:rsidR="00734B4D" w:rsidRDefault="00BD3F37" w:rsidP="00BD3F37">
      <w:pPr>
        <w:pStyle w:val="Ttulo1"/>
      </w:pPr>
      <w:bookmarkStart w:id="11" w:name="_Toc503209188"/>
      <w:r>
        <w:lastRenderedPageBreak/>
        <w:t>Breve análisis de qué corpus es el más apropiado diferenciando entre el corp</w:t>
      </w:r>
      <w:r w:rsidR="00C75443">
        <w:t>u</w:t>
      </w:r>
      <w:r>
        <w:t xml:space="preserve">s de Brown y el de </w:t>
      </w:r>
      <w:proofErr w:type="spellStart"/>
      <w:r>
        <w:t>Sussane</w:t>
      </w:r>
      <w:proofErr w:type="spellEnd"/>
      <w:r>
        <w:t>.</w:t>
      </w:r>
      <w:bookmarkEnd w:id="11"/>
      <w:r>
        <w:t xml:space="preserve"> </w:t>
      </w:r>
    </w:p>
    <w:p w:rsidR="00BD3F37" w:rsidRDefault="00BD3F37" w:rsidP="00BD3F37"/>
    <w:p w:rsidR="00BD3F37" w:rsidRDefault="008F3B06" w:rsidP="00687345">
      <w:pPr>
        <w:ind w:firstLine="567"/>
      </w:pPr>
      <w:r>
        <w:t xml:space="preserve">El corpus </w:t>
      </w:r>
      <w:proofErr w:type="spellStart"/>
      <w:r>
        <w:t>Sussane</w:t>
      </w:r>
      <w:proofErr w:type="spellEnd"/>
      <w:r>
        <w:t xml:space="preserve"> posee un conjunto de etiquetas </w:t>
      </w:r>
      <w:r w:rsidR="008F5B3B">
        <w:t xml:space="preserve">más precisas, granulares y fáciles de interpretar por personas que las etiquetas del corpus Brown. </w:t>
      </w:r>
      <w:r w:rsidR="00D41602">
        <w:t xml:space="preserve">Podemos poner muchos ejemplos. En el caso de la etiqueta CSN que se utiliza en el Corpus </w:t>
      </w:r>
      <w:proofErr w:type="spellStart"/>
      <w:r w:rsidR="00D41602">
        <w:t>Sussane</w:t>
      </w:r>
      <w:proofErr w:type="spellEnd"/>
      <w:r w:rsidR="00D41602">
        <w:t xml:space="preserve">, es equivalente a usar la </w:t>
      </w:r>
      <w:proofErr w:type="spellStart"/>
      <w:r w:rsidR="00D41602">
        <w:t>etiqeuta</w:t>
      </w:r>
      <w:proofErr w:type="spellEnd"/>
      <w:r w:rsidR="00D41602">
        <w:t xml:space="preserve"> CS y la preposici</w:t>
      </w:r>
      <w:r w:rsidR="00687345">
        <w:t xml:space="preserve">ón IN en el corpus Brown lo que otorga mayor rapidez de entendimiento. En conclusión, podemos decir que las etiquetas del corpus </w:t>
      </w:r>
      <w:proofErr w:type="spellStart"/>
      <w:r w:rsidR="00687345">
        <w:t>Sussane</w:t>
      </w:r>
      <w:proofErr w:type="spellEnd"/>
      <w:r w:rsidR="00687345">
        <w:t xml:space="preserve"> </w:t>
      </w:r>
      <w:r w:rsidR="00D05FF2">
        <w:t>aparecen más</w:t>
      </w:r>
      <w:r w:rsidR="00C75443">
        <w:t xml:space="preserve"> frecuentemente</w:t>
      </w:r>
      <w:r w:rsidR="00D05FF2">
        <w:t xml:space="preserve"> que las de Brown</w:t>
      </w:r>
      <w:r w:rsidR="00687345">
        <w:t>.</w:t>
      </w:r>
    </w:p>
    <w:p w:rsidR="00054824" w:rsidRDefault="00054824">
      <w:r>
        <w:br w:type="page"/>
      </w:r>
    </w:p>
    <w:bookmarkStart w:id="12" w:name="_Toc503209189"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12"/>
        </w:p>
        <w:sdt>
          <w:sdtPr>
            <w:id w:val="111145805"/>
            <w:bibliography/>
          </w:sdtPr>
          <w:sdtEnd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C15FBE"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bookmarkStart w:id="13" w:name="_GoBack"/>
                    <w:bookmarkEnd w:id="13"/>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C15FBE"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Pr="00BD3F37" w:rsidRDefault="00054824" w:rsidP="00C15FBE">
              <w:r>
                <w:rPr>
                  <w:b/>
                  <w:bCs/>
                </w:rPr>
                <w:fldChar w:fldCharType="end"/>
              </w:r>
            </w:p>
          </w:sdtContent>
        </w:sdt>
      </w:sdtContent>
    </w:sdt>
    <w:sectPr w:rsidR="00054824" w:rsidRPr="00BD3F37">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C7C" w:rsidRDefault="00182C7C">
      <w:pPr>
        <w:spacing w:after="0" w:line="240" w:lineRule="auto"/>
      </w:pPr>
      <w:r>
        <w:separator/>
      </w:r>
    </w:p>
  </w:endnote>
  <w:endnote w:type="continuationSeparator" w:id="0">
    <w:p w:rsidR="00182C7C" w:rsidRDefault="0018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54741C">
      <w:rPr>
        <w:noProof/>
        <w:color w:val="6076B4" w:themeColor="accent1"/>
      </w:rPr>
      <w:t>Bibliografía</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4741C">
      <w:rPr>
        <w:noProof/>
        <w:color w:val="6076B4" w:themeColor="accent1"/>
      </w:rPr>
      <w:t>10</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C7C" w:rsidRDefault="00182C7C">
      <w:pPr>
        <w:spacing w:after="0" w:line="240" w:lineRule="auto"/>
      </w:pPr>
      <w:r>
        <w:separator/>
      </w:r>
    </w:p>
  </w:footnote>
  <w:footnote w:type="continuationSeparator" w:id="0">
    <w:p w:rsidR="00182C7C" w:rsidRDefault="00182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15:restartNumberingAfterBreak="0">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1"/>
  </w:num>
  <w:num w:numId="7">
    <w:abstractNumId w:val="10"/>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54824"/>
    <w:rsid w:val="000730C8"/>
    <w:rsid w:val="000836E2"/>
    <w:rsid w:val="00090CE9"/>
    <w:rsid w:val="000A16A4"/>
    <w:rsid w:val="000F364B"/>
    <w:rsid w:val="00101117"/>
    <w:rsid w:val="00134951"/>
    <w:rsid w:val="001602BB"/>
    <w:rsid w:val="001647B4"/>
    <w:rsid w:val="0017678F"/>
    <w:rsid w:val="00177D00"/>
    <w:rsid w:val="00182C7C"/>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6233F"/>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4741C"/>
    <w:rsid w:val="0056255D"/>
    <w:rsid w:val="0058019B"/>
    <w:rsid w:val="005830E0"/>
    <w:rsid w:val="005B3963"/>
    <w:rsid w:val="005D4E3D"/>
    <w:rsid w:val="005E0866"/>
    <w:rsid w:val="005E6A70"/>
    <w:rsid w:val="0062006B"/>
    <w:rsid w:val="00623EF6"/>
    <w:rsid w:val="0063040D"/>
    <w:rsid w:val="00632C01"/>
    <w:rsid w:val="00637B6F"/>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8F3B06"/>
    <w:rsid w:val="008F5B3B"/>
    <w:rsid w:val="00904551"/>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F6DF2"/>
    <w:rsid w:val="00B07731"/>
    <w:rsid w:val="00B25082"/>
    <w:rsid w:val="00B305C7"/>
    <w:rsid w:val="00B550F4"/>
    <w:rsid w:val="00B655B0"/>
    <w:rsid w:val="00B84328"/>
    <w:rsid w:val="00B86703"/>
    <w:rsid w:val="00B937B5"/>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15FBE"/>
    <w:rsid w:val="00C33A64"/>
    <w:rsid w:val="00C4467A"/>
    <w:rsid w:val="00C646E5"/>
    <w:rsid w:val="00C730BA"/>
    <w:rsid w:val="00C75443"/>
    <w:rsid w:val="00C75DBF"/>
    <w:rsid w:val="00CB2672"/>
    <w:rsid w:val="00CF5FC8"/>
    <w:rsid w:val="00D00130"/>
    <w:rsid w:val="00D02A87"/>
    <w:rsid w:val="00D02ECC"/>
    <w:rsid w:val="00D05FF2"/>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23D35"/>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7A3228"/>
    <w:rsid w:val="00860591"/>
    <w:rsid w:val="008C17EA"/>
    <w:rsid w:val="00B86DB2"/>
    <w:rsid w:val="00BD71E9"/>
    <w:rsid w:val="00C53D92"/>
    <w:rsid w:val="00CC4EBD"/>
    <w:rsid w:val="00CD558B"/>
    <w:rsid w:val="00DD5AFE"/>
    <w:rsid w:val="00F50FD4"/>
    <w:rsid w:val="00F73C00"/>
    <w:rsid w:val="00F85DCE"/>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858D4C3-745E-4631-86C2-A8930AAB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5515</TotalTime>
  <Pages>11</Pages>
  <Words>2291</Words>
  <Characters>12606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34</cp:revision>
  <cp:lastPrinted>2018-01-08T20:11:00Z</cp:lastPrinted>
  <dcterms:created xsi:type="dcterms:W3CDTF">2017-11-28T15:53:00Z</dcterms:created>
  <dcterms:modified xsi:type="dcterms:W3CDTF">2018-01-08T20:11:00Z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