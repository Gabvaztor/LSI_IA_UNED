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3D5547" w:rsidP="003D5547">
                    <w:pPr>
                      <w:pStyle w:val="Ttulo"/>
                      <w:jc w:val="center"/>
                      <w:rPr>
                        <w:sz w:val="96"/>
                      </w:rPr>
                    </w:pPr>
                    <w:r>
                      <w:rPr>
                        <w:sz w:val="96"/>
                      </w:rPr>
                      <w:t>Técnicas Basadas en Grafos Aplicadas al Procesamiento del Lenguaje Natural</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p w:rsidR="003B1BD2" w:rsidRDefault="003D5547" w:rsidP="003D5547">
                    <w:pPr>
                      <w:pStyle w:val="Subttulo"/>
                      <w:jc w:val="center"/>
                      <w:rPr>
                        <w:sz w:val="36"/>
                        <w:szCs w:val="36"/>
                      </w:rPr>
                    </w:pPr>
                    <w:r>
                      <w:rPr>
                        <w:sz w:val="36"/>
                        <w:szCs w:val="36"/>
                      </w:rPr>
                      <w:t xml:space="preserve">Práctica tema 2: Análisis con </w:t>
                    </w:r>
                    <w:proofErr w:type="spellStart"/>
                    <w:r>
                      <w:rPr>
                        <w:sz w:val="36"/>
                        <w:szCs w:val="36"/>
                      </w:rPr>
                      <w:t>Gephi</w:t>
                    </w:r>
                    <w:proofErr w:type="spellEnd"/>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End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EndPr/>
      <w:sdtContent>
        <w:p w:rsidR="003B1BD2" w:rsidRDefault="003D5547">
          <w:pPr>
            <w:pStyle w:val="Ttulo"/>
          </w:pPr>
          <w:r>
            <w:t>Técnicas Basadas en Grafos Aplicadas al Procesamiento del Lenguaje Natural</w:t>
          </w:r>
        </w:p>
      </w:sdtContent>
    </w:sdt>
    <w:p w:rsidR="003B1BD2" w:rsidRDefault="00BE5917">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EndPr/>
        <w:sdtContent>
          <w:r w:rsidR="003D5547">
            <w:t xml:space="preserve">Práctica tema 2: Análisis con </w:t>
          </w:r>
          <w:proofErr w:type="spellStart"/>
          <w:r w:rsidR="003D5547">
            <w:t>Gephi</w:t>
          </w:r>
          <w:proofErr w:type="spellEnd"/>
        </w:sdtContent>
      </w:sdt>
    </w:p>
    <w:p w:rsidR="002743CF" w:rsidRDefault="002743CF" w:rsidP="000A16A4"/>
    <w:p w:rsidR="002743CF" w:rsidRDefault="002743CF" w:rsidP="002743CF">
      <w:pPr>
        <w:pStyle w:val="Ttulo1"/>
      </w:pPr>
      <w:r>
        <w:t>Introducción</w:t>
      </w:r>
    </w:p>
    <w:p w:rsidR="002743CF" w:rsidRDefault="002743CF" w:rsidP="000A16A4"/>
    <w:p w:rsidR="00502708" w:rsidRDefault="00502708" w:rsidP="00502708">
      <w:pPr>
        <w:ind w:firstLine="720"/>
        <w:jc w:val="both"/>
      </w:pPr>
      <w:bookmarkStart w:id="0" w:name="_GoBack"/>
      <w:bookmarkEnd w:id="0"/>
    </w:p>
    <w:p w:rsidR="00E70026" w:rsidRDefault="00E70026" w:rsidP="00E70026">
      <w:pPr>
        <w:pStyle w:val="Ttulo1"/>
      </w:pPr>
      <w:r>
        <w:t>Comentarios acerca del código</w:t>
      </w:r>
    </w:p>
    <w:p w:rsidR="00E70026" w:rsidRDefault="00E70026" w:rsidP="00E70026"/>
    <w:p w:rsidR="00E70026" w:rsidRDefault="00E70026" w:rsidP="00502708">
      <w:pPr>
        <w:ind w:firstLine="720"/>
        <w:jc w:val="both"/>
      </w:pPr>
    </w:p>
    <w:sectPr w:rsidR="00E70026">
      <w:headerReference w:type="default" r:id="rId11"/>
      <w:footerReference w:type="even" r:id="rId12"/>
      <w:footerReference w:type="default" r:id="rId13"/>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917" w:rsidRDefault="00BE5917">
      <w:pPr>
        <w:spacing w:after="0" w:line="240" w:lineRule="auto"/>
      </w:pPr>
      <w:r>
        <w:separator/>
      </w:r>
    </w:p>
  </w:endnote>
  <w:endnote w:type="continuationSeparator" w:id="0">
    <w:p w:rsidR="00BE5917" w:rsidRDefault="00BE5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BD2" w:rsidRDefault="003B1BD2">
    <w:pPr>
      <w:jc w:val="right"/>
    </w:pPr>
  </w:p>
  <w:p w:rsidR="003B1BD2" w:rsidRDefault="00FE1E5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3B1BD2" w:rsidRDefault="00FE1E53">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3B1BD2" w:rsidRDefault="003B1BD2">
    <w:pPr>
      <w:pStyle w:val="Sinespaciado"/>
      <w:rPr>
        <w:sz w:val="2"/>
        <w:szCs w:val="2"/>
      </w:rPr>
    </w:pPr>
  </w:p>
  <w:p w:rsidR="003B1BD2" w:rsidRDefault="003B1BD2"/>
  <w:p w:rsidR="003B1BD2" w:rsidRDefault="003B1BD2"/>
  <w:p w:rsidR="003B1BD2" w:rsidRDefault="003B1BD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BD2" w:rsidRDefault="00FE1E53">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3D5547">
      <w:rPr>
        <w:noProof/>
        <w:color w:val="6076B4" w:themeColor="accent1"/>
      </w:rPr>
      <w:t>Introducción</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3D5547">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917" w:rsidRDefault="00BE5917">
      <w:pPr>
        <w:spacing w:after="0" w:line="240" w:lineRule="auto"/>
      </w:pPr>
      <w:r>
        <w:separator/>
      </w:r>
    </w:p>
  </w:footnote>
  <w:footnote w:type="continuationSeparator" w:id="0">
    <w:p w:rsidR="00BE5917" w:rsidRDefault="00BE5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3B1BD2" w:rsidRDefault="003D5547">
        <w:pPr>
          <w:spacing w:after="0"/>
          <w:jc w:val="center"/>
          <w:rPr>
            <w:color w:val="E4E9EF" w:themeColor="background2"/>
          </w:rPr>
        </w:pPr>
        <w:r>
          <w:rPr>
            <w:color w:val="6076B4" w:themeColor="accent1"/>
          </w:rPr>
          <w:t>Técnicas Basadas en Grafos Aplicadas al Procesamiento del Lenguaje Natural</w:t>
        </w:r>
      </w:p>
    </w:sdtContent>
  </w:sdt>
  <w:p w:rsidR="003B1BD2" w:rsidRDefault="00FE1E5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310A1BB3"/>
    <w:multiLevelType w:val="hybridMultilevel"/>
    <w:tmpl w:val="B5FC00B6"/>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15:restartNumberingAfterBreak="0">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 w15:restartNumberingAfterBreak="0">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1081A"/>
    <w:rsid w:val="000836E2"/>
    <w:rsid w:val="00090CE9"/>
    <w:rsid w:val="000A16A4"/>
    <w:rsid w:val="000F364B"/>
    <w:rsid w:val="001602BB"/>
    <w:rsid w:val="001647B4"/>
    <w:rsid w:val="0017678F"/>
    <w:rsid w:val="001D2CFC"/>
    <w:rsid w:val="00227E78"/>
    <w:rsid w:val="00232C41"/>
    <w:rsid w:val="0026319A"/>
    <w:rsid w:val="002743CF"/>
    <w:rsid w:val="002823F7"/>
    <w:rsid w:val="002A0CED"/>
    <w:rsid w:val="002A3383"/>
    <w:rsid w:val="002B25F5"/>
    <w:rsid w:val="002B46DA"/>
    <w:rsid w:val="002F3722"/>
    <w:rsid w:val="00323623"/>
    <w:rsid w:val="0033447C"/>
    <w:rsid w:val="00391187"/>
    <w:rsid w:val="003A45C6"/>
    <w:rsid w:val="003A575F"/>
    <w:rsid w:val="003B1BD2"/>
    <w:rsid w:val="003B54C9"/>
    <w:rsid w:val="003C2050"/>
    <w:rsid w:val="003D5547"/>
    <w:rsid w:val="00415E68"/>
    <w:rsid w:val="004A268F"/>
    <w:rsid w:val="00501858"/>
    <w:rsid w:val="00502708"/>
    <w:rsid w:val="005220DD"/>
    <w:rsid w:val="00531AB9"/>
    <w:rsid w:val="0058019B"/>
    <w:rsid w:val="005A7F88"/>
    <w:rsid w:val="005B10A5"/>
    <w:rsid w:val="005E0866"/>
    <w:rsid w:val="005E6A70"/>
    <w:rsid w:val="0062006B"/>
    <w:rsid w:val="0063040D"/>
    <w:rsid w:val="00637B6F"/>
    <w:rsid w:val="0068219B"/>
    <w:rsid w:val="006A3FA1"/>
    <w:rsid w:val="006E00EE"/>
    <w:rsid w:val="007007B0"/>
    <w:rsid w:val="00705A76"/>
    <w:rsid w:val="0073006A"/>
    <w:rsid w:val="007477D3"/>
    <w:rsid w:val="0077169B"/>
    <w:rsid w:val="00780DEB"/>
    <w:rsid w:val="00783F71"/>
    <w:rsid w:val="007A0AA3"/>
    <w:rsid w:val="007A2C18"/>
    <w:rsid w:val="007B4E4B"/>
    <w:rsid w:val="007D3E87"/>
    <w:rsid w:val="007E4760"/>
    <w:rsid w:val="00805670"/>
    <w:rsid w:val="008102C2"/>
    <w:rsid w:val="00822337"/>
    <w:rsid w:val="00822A92"/>
    <w:rsid w:val="00844679"/>
    <w:rsid w:val="00857D73"/>
    <w:rsid w:val="008723FC"/>
    <w:rsid w:val="008830BB"/>
    <w:rsid w:val="008A3047"/>
    <w:rsid w:val="008B1EC2"/>
    <w:rsid w:val="008E0461"/>
    <w:rsid w:val="00904551"/>
    <w:rsid w:val="00965025"/>
    <w:rsid w:val="00966ACE"/>
    <w:rsid w:val="00986758"/>
    <w:rsid w:val="009872B2"/>
    <w:rsid w:val="009A3246"/>
    <w:rsid w:val="009A76EC"/>
    <w:rsid w:val="009D5C09"/>
    <w:rsid w:val="00A11BE5"/>
    <w:rsid w:val="00A216C7"/>
    <w:rsid w:val="00A21F3F"/>
    <w:rsid w:val="00A54E87"/>
    <w:rsid w:val="00A71202"/>
    <w:rsid w:val="00A730A3"/>
    <w:rsid w:val="00A97046"/>
    <w:rsid w:val="00AA4364"/>
    <w:rsid w:val="00AA71A1"/>
    <w:rsid w:val="00AF6DF2"/>
    <w:rsid w:val="00B07731"/>
    <w:rsid w:val="00B305C7"/>
    <w:rsid w:val="00B550F4"/>
    <w:rsid w:val="00B84328"/>
    <w:rsid w:val="00B86703"/>
    <w:rsid w:val="00BA2E1F"/>
    <w:rsid w:val="00BA3CAF"/>
    <w:rsid w:val="00BC4E84"/>
    <w:rsid w:val="00BD0116"/>
    <w:rsid w:val="00BE5917"/>
    <w:rsid w:val="00BF54B1"/>
    <w:rsid w:val="00C00C40"/>
    <w:rsid w:val="00C1383A"/>
    <w:rsid w:val="00C33A64"/>
    <w:rsid w:val="00C4467A"/>
    <w:rsid w:val="00C75DBF"/>
    <w:rsid w:val="00CB2672"/>
    <w:rsid w:val="00CF5FC8"/>
    <w:rsid w:val="00D00130"/>
    <w:rsid w:val="00D02A87"/>
    <w:rsid w:val="00D02ECC"/>
    <w:rsid w:val="00D34639"/>
    <w:rsid w:val="00D356ED"/>
    <w:rsid w:val="00D62B3D"/>
    <w:rsid w:val="00D67346"/>
    <w:rsid w:val="00D917B9"/>
    <w:rsid w:val="00DB5806"/>
    <w:rsid w:val="00DE0791"/>
    <w:rsid w:val="00DE2ADC"/>
    <w:rsid w:val="00E044C1"/>
    <w:rsid w:val="00E218AC"/>
    <w:rsid w:val="00E26CFB"/>
    <w:rsid w:val="00E70026"/>
    <w:rsid w:val="00E71567"/>
    <w:rsid w:val="00EA5411"/>
    <w:rsid w:val="00EC41CD"/>
    <w:rsid w:val="00F436BE"/>
    <w:rsid w:val="00F4449A"/>
    <w:rsid w:val="00F50E69"/>
    <w:rsid w:val="00F54583"/>
    <w:rsid w:val="00F97369"/>
    <w:rsid w:val="00FE1E53"/>
    <w:rsid w:val="00FE7A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83B72"/>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993992319">
      <w:bodyDiv w:val="1"/>
      <w:marLeft w:val="0"/>
      <w:marRight w:val="0"/>
      <w:marTop w:val="0"/>
      <w:marBottom w:val="0"/>
      <w:divBdr>
        <w:top w:val="none" w:sz="0" w:space="0" w:color="auto"/>
        <w:left w:val="none" w:sz="0" w:space="0" w:color="auto"/>
        <w:bottom w:val="none" w:sz="0" w:space="0" w:color="auto"/>
        <w:right w:val="none" w:sz="0" w:space="0" w:color="auto"/>
      </w:divBdr>
    </w:div>
    <w:div w:id="1090273765">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599949759">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941641469">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A3D50"/>
    <w:rsid w:val="00213445"/>
    <w:rsid w:val="0030324D"/>
    <w:rsid w:val="004C55D9"/>
    <w:rsid w:val="005143B7"/>
    <w:rsid w:val="006C5403"/>
    <w:rsid w:val="00860591"/>
    <w:rsid w:val="008C17EA"/>
    <w:rsid w:val="009917A2"/>
    <w:rsid w:val="00CC4EBD"/>
    <w:rsid w:val="00CC7F40"/>
    <w:rsid w:val="00CD558B"/>
    <w:rsid w:val="00DD5AFE"/>
    <w:rsid w:val="00F50FD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Ron95</b:Tag>
    <b:SourceType>Report</b:SourceType>
    <b:Guid>{909E9109-D0EB-42C7-9696-D0CE9B952221}</b:Guid>
    <b:Title>Wrappers for feature subset selection</b:Title>
    <b:Year>1995</b:Year>
    <b:City>Mountain View</b:City>
    <b:Author>
      <b:Author>
        <b:Corporate>Ron Kohavi, George H. John</b:Corporate>
      </b:Author>
    </b:Author>
    <b:RefOrder>1</b:RefOrder>
  </b:Source>
  <b:Source>
    <b:Tag>Jos</b:Tag>
    <b:SourceType>Book</b:SourceType>
    <b:Guid>{DCD3ADC5-A45F-4ED8-A729-FA94B4513729}</b:Guid>
    <b:Title>Introducción a la Minería de Datos</b:Title>
    <b:Author>
      <b:Author>
        <b:Corporate>José Hernández Orallo, M. José Ramírez Quintana César</b:Corporate>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5F752D93-9CC7-4164-A8A8-91A650801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3022</TotalTime>
  <Pages>2</Pages>
  <Words>48</Words>
  <Characters>267</Characters>
  <Application>Microsoft Office Word</Application>
  <DocSecurity>0</DocSecurity>
  <Lines>2</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
    </vt:vector>
  </TitlesOfParts>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Técnicas Basadas en Grafos Aplicadas al Procesamiento del Lenguaje Natural</dc:title>
  <dc:subject>Práctica tema 2: Análisis con Gephi</dc:subject>
  <dc:creator>Gabriel Vázquez Torres</dc:creator>
  <cp:keywords/>
  <cp:lastModifiedBy>Gabriel Vázquez Torres</cp:lastModifiedBy>
  <cp:revision>19</cp:revision>
  <dcterms:created xsi:type="dcterms:W3CDTF">2017-11-28T15:53:00Z</dcterms:created>
  <dcterms:modified xsi:type="dcterms:W3CDTF">2018-01-14T17:18:00Z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